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52659" w14:textId="2564BED3" w:rsidR="00941D93" w:rsidRDefault="00D40407">
      <w:pPr>
        <w:pStyle w:val="Title"/>
      </w:pPr>
      <w:proofErr w:type="spellStart"/>
      <w:r>
        <w:t>dbEdit</w:t>
      </w:r>
      <w:proofErr w:type="spellEnd"/>
      <w:r>
        <w:t xml:space="preserve"> Program</w:t>
      </w:r>
    </w:p>
    <w:p w14:paraId="329D13D4" w14:textId="4B9DE258" w:rsidR="00941D93" w:rsidRDefault="00941D93">
      <w:pPr>
        <w:pStyle w:val="Title"/>
      </w:pPr>
      <w:commentRangeStart w:id="0"/>
      <w:r>
        <w:t>Test plan</w:t>
      </w:r>
      <w:commentRangeEnd w:id="0"/>
      <w:r w:rsidR="00BA5C14">
        <w:rPr>
          <w:rStyle w:val="CommentReference"/>
          <w:rFonts w:ascii="Times New Roman" w:hAnsi="Times New Roman"/>
          <w:b w:val="0"/>
        </w:rPr>
        <w:commentReference w:id="0"/>
      </w:r>
    </w:p>
    <w:p w14:paraId="4F0E6A48" w14:textId="14358850" w:rsidR="00941D93" w:rsidRDefault="00941D93">
      <w:pPr>
        <w:pStyle w:val="Subtitle"/>
      </w:pPr>
      <w:r>
        <w:t>Version 1.0</w:t>
      </w:r>
    </w:p>
    <w:p w14:paraId="771023D2" w14:textId="0C371D74" w:rsidR="00941D93" w:rsidRDefault="00D40407">
      <w:pPr>
        <w:pStyle w:val="Subtitle"/>
        <w:rPr>
          <w:color w:val="000000"/>
        </w:rPr>
      </w:pPr>
      <w:r>
        <w:t>04/07/2020</w:t>
      </w:r>
    </w:p>
    <w:p w14:paraId="413B1D0F" w14:textId="77777777" w:rsidR="00941D93" w:rsidRDefault="00941D93">
      <w:pPr>
        <w:pStyle w:val="DocControlHeading"/>
        <w:sectPr w:rsidR="00941D93">
          <w:headerReference w:type="default" r:id="rId10"/>
          <w:footerReference w:type="default" r:id="rId11"/>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13D6A656" w14:textId="77777777" w:rsidR="00941D93" w:rsidRDefault="00941D93">
      <w:pPr>
        <w:pStyle w:val="DocControlHeading"/>
      </w:pPr>
      <w:bookmarkStart w:id="4" w:name="_Toc37190123"/>
      <w:r>
        <w:lastRenderedPageBreak/>
        <w:t>Document Control</w:t>
      </w:r>
      <w:bookmarkEnd w:id="1"/>
      <w:bookmarkEnd w:id="2"/>
      <w:bookmarkEnd w:id="3"/>
      <w:bookmarkEnd w:id="4"/>
    </w:p>
    <w:p w14:paraId="2CB7FB93" w14:textId="77777777" w:rsidR="00941D93" w:rsidRDefault="00941D93">
      <w:pPr>
        <w:pStyle w:val="DocControlHeading2"/>
      </w:pPr>
      <w:bookmarkStart w:id="5" w:name="_Toc461626764"/>
      <w:bookmarkStart w:id="6" w:name="_Toc461628994"/>
      <w:bookmarkStart w:id="7" w:name="_Toc461632036"/>
      <w:bookmarkStart w:id="8" w:name="_Toc37190124"/>
      <w:r>
        <w:t>Approval</w:t>
      </w:r>
      <w:bookmarkEnd w:id="5"/>
      <w:bookmarkEnd w:id="6"/>
      <w:bookmarkEnd w:id="7"/>
      <w:bookmarkEnd w:id="8"/>
    </w:p>
    <w:p w14:paraId="293AF113" w14:textId="77777777" w:rsidR="00941D93" w:rsidRDefault="00941D93">
      <w:pPr>
        <w:pStyle w:val="Paragraph"/>
      </w:pPr>
      <w:r>
        <w:t>The Guidance Team and the customer shall approve this document.</w:t>
      </w:r>
    </w:p>
    <w:p w14:paraId="553F21FE" w14:textId="77777777" w:rsidR="00941D93" w:rsidRDefault="00941D93">
      <w:pPr>
        <w:pStyle w:val="DocControlHeading2"/>
      </w:pPr>
      <w:bookmarkStart w:id="9" w:name="_Toc461626765"/>
      <w:bookmarkStart w:id="10" w:name="_Toc461628995"/>
      <w:bookmarkStart w:id="11" w:name="_Toc461632037"/>
      <w:bookmarkStart w:id="12" w:name="_Toc37190125"/>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E7789D0" w14:textId="77777777">
        <w:tc>
          <w:tcPr>
            <w:tcW w:w="4428" w:type="dxa"/>
          </w:tcPr>
          <w:p w14:paraId="72080109" w14:textId="77777777" w:rsidR="00941D93" w:rsidRDefault="00941D93">
            <w:pPr>
              <w:jc w:val="right"/>
            </w:pPr>
            <w:r>
              <w:t>Initial Release:</w:t>
            </w:r>
          </w:p>
        </w:tc>
        <w:tc>
          <w:tcPr>
            <w:tcW w:w="4428" w:type="dxa"/>
          </w:tcPr>
          <w:p w14:paraId="381CA876" w14:textId="7D51E282" w:rsidR="00941D93" w:rsidRDefault="00642603">
            <w:r>
              <w:t>Version 1.0</w:t>
            </w:r>
          </w:p>
        </w:tc>
      </w:tr>
      <w:tr w:rsidR="00941D93" w14:paraId="0952A47C" w14:textId="77777777">
        <w:tc>
          <w:tcPr>
            <w:tcW w:w="4428" w:type="dxa"/>
          </w:tcPr>
          <w:p w14:paraId="0AEECD54" w14:textId="77777777" w:rsidR="00941D93" w:rsidRDefault="00941D93">
            <w:pPr>
              <w:jc w:val="right"/>
            </w:pPr>
            <w:r>
              <w:t>Current Release:</w:t>
            </w:r>
          </w:p>
        </w:tc>
        <w:tc>
          <w:tcPr>
            <w:tcW w:w="4428" w:type="dxa"/>
          </w:tcPr>
          <w:p w14:paraId="0647BE0D" w14:textId="4C41F72E" w:rsidR="00941D93" w:rsidRDefault="00642603">
            <w:r>
              <w:t>Version 1.0</w:t>
            </w:r>
          </w:p>
        </w:tc>
      </w:tr>
      <w:tr w:rsidR="00941D93" w14:paraId="19A72BB7" w14:textId="77777777">
        <w:tc>
          <w:tcPr>
            <w:tcW w:w="4428" w:type="dxa"/>
          </w:tcPr>
          <w:p w14:paraId="427CDF85" w14:textId="77777777" w:rsidR="00941D93" w:rsidRDefault="00941D93">
            <w:pPr>
              <w:jc w:val="right"/>
            </w:pPr>
            <w:r>
              <w:t>Indicator of Last Page in Document:</w:t>
            </w:r>
          </w:p>
        </w:tc>
        <w:tc>
          <w:tcPr>
            <w:tcW w:w="4428" w:type="dxa"/>
          </w:tcPr>
          <w:p w14:paraId="4B97CD2E" w14:textId="77777777" w:rsidR="00941D93" w:rsidRDefault="00941D93"/>
        </w:tc>
      </w:tr>
      <w:tr w:rsidR="00941D93" w14:paraId="55F4F951" w14:textId="77777777">
        <w:tc>
          <w:tcPr>
            <w:tcW w:w="4428" w:type="dxa"/>
          </w:tcPr>
          <w:p w14:paraId="3D44C254" w14:textId="77777777" w:rsidR="00941D93" w:rsidRDefault="00941D93">
            <w:pPr>
              <w:jc w:val="right"/>
            </w:pPr>
            <w:r>
              <w:t>Date of Last Review:</w:t>
            </w:r>
          </w:p>
        </w:tc>
        <w:tc>
          <w:tcPr>
            <w:tcW w:w="4428" w:type="dxa"/>
          </w:tcPr>
          <w:p w14:paraId="11DFE8DC" w14:textId="77777777" w:rsidR="00941D93" w:rsidRDefault="00941D93"/>
        </w:tc>
      </w:tr>
      <w:tr w:rsidR="00941D93" w14:paraId="4BBC6C9C" w14:textId="77777777">
        <w:tc>
          <w:tcPr>
            <w:tcW w:w="4428" w:type="dxa"/>
          </w:tcPr>
          <w:p w14:paraId="320D7783" w14:textId="77777777" w:rsidR="00941D93" w:rsidRDefault="00941D93">
            <w:pPr>
              <w:jc w:val="right"/>
            </w:pPr>
            <w:r>
              <w:t>Date of Next Review:</w:t>
            </w:r>
          </w:p>
        </w:tc>
        <w:tc>
          <w:tcPr>
            <w:tcW w:w="4428" w:type="dxa"/>
          </w:tcPr>
          <w:p w14:paraId="49AEA352" w14:textId="77777777" w:rsidR="00941D93" w:rsidRDefault="00941D93"/>
        </w:tc>
      </w:tr>
      <w:tr w:rsidR="00941D93" w14:paraId="4DE6F968" w14:textId="77777777">
        <w:tc>
          <w:tcPr>
            <w:tcW w:w="4428" w:type="dxa"/>
          </w:tcPr>
          <w:p w14:paraId="169F8520" w14:textId="77777777" w:rsidR="00941D93" w:rsidRDefault="00941D93">
            <w:pPr>
              <w:jc w:val="right"/>
            </w:pPr>
            <w:r>
              <w:t>Target Date for Next Update:</w:t>
            </w:r>
          </w:p>
        </w:tc>
        <w:tc>
          <w:tcPr>
            <w:tcW w:w="4428" w:type="dxa"/>
          </w:tcPr>
          <w:p w14:paraId="00C2D80C" w14:textId="77777777" w:rsidR="00941D93" w:rsidRDefault="00941D93"/>
        </w:tc>
      </w:tr>
    </w:tbl>
    <w:p w14:paraId="30FAFBB3" w14:textId="77777777" w:rsidR="00941D93" w:rsidRDefault="00941D93">
      <w:pPr>
        <w:pStyle w:val="DocControlHeading2"/>
      </w:pPr>
      <w:bookmarkStart w:id="13" w:name="_Toc461626766"/>
      <w:bookmarkStart w:id="14" w:name="_Toc461628996"/>
      <w:bookmarkStart w:id="15" w:name="_Toc461632038"/>
      <w:bookmarkStart w:id="16" w:name="_Toc37190126"/>
      <w:r>
        <w:t>Distribution List</w:t>
      </w:r>
      <w:bookmarkEnd w:id="13"/>
      <w:bookmarkEnd w:id="14"/>
      <w:bookmarkEnd w:id="15"/>
      <w:bookmarkEnd w:id="16"/>
    </w:p>
    <w:p w14:paraId="2796DD11" w14:textId="77777777" w:rsidR="00941D93" w:rsidRDefault="00941D93">
      <w:pPr>
        <w:pStyle w:val="Paragraph"/>
      </w:pPr>
      <w:r>
        <w:t>This following list of people shall receive a copy of this document every time a new version of this document becomes available:</w:t>
      </w:r>
    </w:p>
    <w:p w14:paraId="61ABA340" w14:textId="77777777" w:rsidR="00941D93" w:rsidRDefault="00941D93">
      <w:pPr>
        <w:ind w:left="2160"/>
      </w:pPr>
      <w:r>
        <w:t>Guidance Team Members:</w:t>
      </w:r>
    </w:p>
    <w:p w14:paraId="10A2B26F" w14:textId="77777777" w:rsidR="00941D93" w:rsidRDefault="00941D93">
      <w:pPr>
        <w:ind w:left="2160"/>
      </w:pPr>
    </w:p>
    <w:p w14:paraId="5826AF80" w14:textId="77777777" w:rsidR="00D40407" w:rsidRDefault="00941D93">
      <w:pPr>
        <w:ind w:left="1440" w:firstLine="720"/>
      </w:pPr>
      <w:r>
        <w:t xml:space="preserve">Customer: </w:t>
      </w:r>
    </w:p>
    <w:p w14:paraId="4CA3FA2E" w14:textId="439221C7" w:rsidR="00941D93" w:rsidRPr="00D40407" w:rsidRDefault="00642603" w:rsidP="00D40407">
      <w:pPr>
        <w:pStyle w:val="ListParagraph"/>
        <w:numPr>
          <w:ilvl w:val="0"/>
          <w:numId w:val="17"/>
        </w:numPr>
        <w:rPr>
          <w:sz w:val="20"/>
          <w:szCs w:val="20"/>
        </w:rPr>
      </w:pPr>
      <w:r w:rsidRPr="00D40407">
        <w:rPr>
          <w:sz w:val="20"/>
          <w:szCs w:val="20"/>
        </w:rPr>
        <w:t>Dr. Steven Roach</w:t>
      </w:r>
    </w:p>
    <w:p w14:paraId="76AD8454" w14:textId="459B4002" w:rsidR="00526DF6" w:rsidRDefault="00941D93" w:rsidP="00526DF6">
      <w:pPr>
        <w:ind w:left="1440" w:firstLine="720"/>
      </w:pPr>
      <w:commentRangeStart w:id="17"/>
      <w:r>
        <w:t>Software Team Members:</w:t>
      </w:r>
      <w:commentRangeEnd w:id="17"/>
      <w:r w:rsidR="005F638C">
        <w:rPr>
          <w:rStyle w:val="CommentReference"/>
        </w:rPr>
        <w:commentReference w:id="17"/>
      </w:r>
      <w:r w:rsidR="00526DF6">
        <w:t xml:space="preserve"> </w:t>
      </w:r>
    </w:p>
    <w:p w14:paraId="6FF36C68" w14:textId="3FBEBA93" w:rsidR="00526DF6" w:rsidRPr="00D40407" w:rsidRDefault="00526DF6" w:rsidP="00526DF6">
      <w:pPr>
        <w:pStyle w:val="ListParagraph"/>
        <w:numPr>
          <w:ilvl w:val="0"/>
          <w:numId w:val="16"/>
        </w:numPr>
        <w:rPr>
          <w:sz w:val="20"/>
          <w:szCs w:val="20"/>
        </w:rPr>
      </w:pPr>
      <w:r w:rsidRPr="00D40407">
        <w:rPr>
          <w:sz w:val="20"/>
          <w:szCs w:val="20"/>
        </w:rPr>
        <w:t xml:space="preserve">Aaron M. </w:t>
      </w:r>
      <w:proofErr w:type="spellStart"/>
      <w:r w:rsidRPr="00D40407">
        <w:rPr>
          <w:sz w:val="20"/>
          <w:szCs w:val="20"/>
        </w:rPr>
        <w:t>Himan</w:t>
      </w:r>
      <w:proofErr w:type="spellEnd"/>
      <w:r w:rsidR="00D40407" w:rsidRPr="00D40407">
        <w:rPr>
          <w:sz w:val="20"/>
          <w:szCs w:val="20"/>
        </w:rPr>
        <w:t xml:space="preserve"> (Reviewer)</w:t>
      </w:r>
    </w:p>
    <w:p w14:paraId="3456FDDA" w14:textId="31AAF408" w:rsidR="00D40407" w:rsidRPr="00D40407" w:rsidRDefault="00D40407" w:rsidP="00526DF6">
      <w:pPr>
        <w:pStyle w:val="ListParagraph"/>
        <w:numPr>
          <w:ilvl w:val="0"/>
          <w:numId w:val="16"/>
        </w:numPr>
        <w:rPr>
          <w:sz w:val="20"/>
          <w:szCs w:val="20"/>
        </w:rPr>
      </w:pPr>
      <w:r w:rsidRPr="00D40407">
        <w:rPr>
          <w:sz w:val="20"/>
          <w:szCs w:val="20"/>
        </w:rPr>
        <w:t>Javier I. Soon (Reviewer)</w:t>
      </w:r>
    </w:p>
    <w:p w14:paraId="6FD4E365" w14:textId="77777777" w:rsidR="00941D93" w:rsidRDefault="00941D93">
      <w:pPr>
        <w:pStyle w:val="DocControlHeading2"/>
      </w:pPr>
      <w:bookmarkStart w:id="18" w:name="_Toc461626767"/>
      <w:bookmarkStart w:id="19" w:name="_Toc461628997"/>
      <w:bookmarkStart w:id="20" w:name="_Toc461632039"/>
      <w:bookmarkStart w:id="21" w:name="_Toc37190127"/>
      <w:r>
        <w:t>Change Summary</w:t>
      </w:r>
      <w:bookmarkEnd w:id="18"/>
      <w:bookmarkEnd w:id="19"/>
      <w:bookmarkEnd w:id="20"/>
      <w:bookmarkEnd w:id="21"/>
    </w:p>
    <w:p w14:paraId="55248763" w14:textId="77777777" w:rsidR="00941D93" w:rsidRDefault="00941D93">
      <w:pPr>
        <w:pStyle w:val="Paragraph"/>
      </w:pPr>
      <w:r>
        <w:t>The following table details changes made between versions of this document</w:t>
      </w:r>
    </w:p>
    <w:p w14:paraId="756AB7CE"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F02199A" w14:textId="77777777">
        <w:tc>
          <w:tcPr>
            <w:tcW w:w="1764" w:type="dxa"/>
          </w:tcPr>
          <w:p w14:paraId="1A1A47AF" w14:textId="77777777" w:rsidR="00941D93" w:rsidRDefault="00941D93">
            <w:pPr>
              <w:jc w:val="center"/>
            </w:pPr>
            <w:r>
              <w:t>Version</w:t>
            </w:r>
          </w:p>
        </w:tc>
        <w:tc>
          <w:tcPr>
            <w:tcW w:w="1170" w:type="dxa"/>
          </w:tcPr>
          <w:p w14:paraId="7D3CC323" w14:textId="77777777" w:rsidR="00941D93" w:rsidRDefault="00941D93">
            <w:pPr>
              <w:jc w:val="center"/>
            </w:pPr>
            <w:r>
              <w:t>Date</w:t>
            </w:r>
          </w:p>
        </w:tc>
        <w:tc>
          <w:tcPr>
            <w:tcW w:w="1800" w:type="dxa"/>
          </w:tcPr>
          <w:p w14:paraId="1F170942" w14:textId="77777777" w:rsidR="00941D93" w:rsidRDefault="00941D93">
            <w:pPr>
              <w:jc w:val="center"/>
            </w:pPr>
            <w:r>
              <w:t>Modifier</w:t>
            </w:r>
          </w:p>
        </w:tc>
        <w:tc>
          <w:tcPr>
            <w:tcW w:w="3978" w:type="dxa"/>
          </w:tcPr>
          <w:p w14:paraId="51CAE00C" w14:textId="77777777" w:rsidR="00941D93" w:rsidRDefault="00941D93">
            <w:pPr>
              <w:jc w:val="center"/>
            </w:pPr>
            <w:r>
              <w:t>Description</w:t>
            </w:r>
          </w:p>
        </w:tc>
      </w:tr>
      <w:tr w:rsidR="00941D93" w14:paraId="0B352745" w14:textId="77777777">
        <w:tc>
          <w:tcPr>
            <w:tcW w:w="1764" w:type="dxa"/>
          </w:tcPr>
          <w:p w14:paraId="3E9D22B4" w14:textId="12183D36" w:rsidR="00941D93" w:rsidRDefault="00642603">
            <w:pPr>
              <w:jc w:val="center"/>
            </w:pPr>
            <w:r>
              <w:t>1.0</w:t>
            </w:r>
          </w:p>
        </w:tc>
        <w:tc>
          <w:tcPr>
            <w:tcW w:w="1170" w:type="dxa"/>
          </w:tcPr>
          <w:p w14:paraId="2D4933AD" w14:textId="108AB5F1" w:rsidR="00941D93" w:rsidRDefault="00642603">
            <w:pPr>
              <w:jc w:val="center"/>
            </w:pPr>
            <w:r>
              <w:t>04/07/2020</w:t>
            </w:r>
          </w:p>
        </w:tc>
        <w:tc>
          <w:tcPr>
            <w:tcW w:w="1800" w:type="dxa"/>
          </w:tcPr>
          <w:p w14:paraId="6C5036FB" w14:textId="74DF3A80" w:rsidR="00941D93" w:rsidRDefault="00642603">
            <w:pPr>
              <w:jc w:val="center"/>
            </w:pPr>
            <w:r>
              <w:t>Ricardo Pena</w:t>
            </w:r>
          </w:p>
        </w:tc>
        <w:tc>
          <w:tcPr>
            <w:tcW w:w="3978" w:type="dxa"/>
          </w:tcPr>
          <w:p w14:paraId="5C5A31CB" w14:textId="67ABFD14" w:rsidR="00941D93" w:rsidRDefault="00642603">
            <w:pPr>
              <w:pStyle w:val="TableText"/>
              <w:widowControl/>
              <w:spacing w:before="0" w:after="0"/>
            </w:pPr>
            <w:r>
              <w:t>Initial Release</w:t>
            </w:r>
          </w:p>
        </w:tc>
      </w:tr>
      <w:tr w:rsidR="00941D93" w14:paraId="7D587FA9" w14:textId="77777777">
        <w:tc>
          <w:tcPr>
            <w:tcW w:w="1764" w:type="dxa"/>
          </w:tcPr>
          <w:p w14:paraId="11303279" w14:textId="77777777" w:rsidR="00941D93" w:rsidRDefault="00941D93"/>
        </w:tc>
        <w:tc>
          <w:tcPr>
            <w:tcW w:w="1170" w:type="dxa"/>
          </w:tcPr>
          <w:p w14:paraId="010D0C79" w14:textId="77777777" w:rsidR="00941D93" w:rsidRDefault="00941D93"/>
        </w:tc>
        <w:tc>
          <w:tcPr>
            <w:tcW w:w="1800" w:type="dxa"/>
          </w:tcPr>
          <w:p w14:paraId="6CA4407E" w14:textId="77777777" w:rsidR="00941D93" w:rsidRDefault="00941D93"/>
        </w:tc>
        <w:tc>
          <w:tcPr>
            <w:tcW w:w="3978" w:type="dxa"/>
          </w:tcPr>
          <w:p w14:paraId="744B0700" w14:textId="77777777" w:rsidR="00941D93" w:rsidRDefault="00941D93"/>
        </w:tc>
      </w:tr>
      <w:tr w:rsidR="00941D93" w14:paraId="3C4FEC20" w14:textId="77777777">
        <w:tc>
          <w:tcPr>
            <w:tcW w:w="1764" w:type="dxa"/>
          </w:tcPr>
          <w:p w14:paraId="47266F8E" w14:textId="77777777" w:rsidR="00941D93" w:rsidRDefault="00941D93"/>
        </w:tc>
        <w:tc>
          <w:tcPr>
            <w:tcW w:w="1170" w:type="dxa"/>
          </w:tcPr>
          <w:p w14:paraId="2892697D" w14:textId="77777777" w:rsidR="00941D93" w:rsidRDefault="00941D93"/>
        </w:tc>
        <w:tc>
          <w:tcPr>
            <w:tcW w:w="1800" w:type="dxa"/>
          </w:tcPr>
          <w:p w14:paraId="13E59E27" w14:textId="77777777" w:rsidR="00941D93" w:rsidRDefault="00941D93"/>
        </w:tc>
        <w:tc>
          <w:tcPr>
            <w:tcW w:w="3978" w:type="dxa"/>
          </w:tcPr>
          <w:p w14:paraId="6AF10B6B" w14:textId="77777777" w:rsidR="00941D93" w:rsidRDefault="00941D93"/>
        </w:tc>
      </w:tr>
    </w:tbl>
    <w:p w14:paraId="612262F6" w14:textId="77777777" w:rsidR="00941D93" w:rsidRDefault="00941D93">
      <w:pPr>
        <w:ind w:left="144"/>
      </w:pPr>
    </w:p>
    <w:p w14:paraId="7F3B6150" w14:textId="77777777" w:rsidR="00941D93" w:rsidRDefault="00941D93">
      <w:pPr>
        <w:ind w:left="144"/>
      </w:pPr>
    </w:p>
    <w:p w14:paraId="2411341F" w14:textId="77777777" w:rsidR="00941D93" w:rsidRDefault="00941D93">
      <w:pPr>
        <w:ind w:left="144"/>
      </w:pPr>
    </w:p>
    <w:p w14:paraId="43095F0E" w14:textId="77777777" w:rsidR="00941D93" w:rsidRDefault="00941D93">
      <w:pPr>
        <w:ind w:left="144"/>
      </w:pPr>
    </w:p>
    <w:p w14:paraId="59907519" w14:textId="77777777" w:rsidR="00941D93" w:rsidRDefault="00941D93">
      <w:pPr>
        <w:pStyle w:val="Paragraph"/>
      </w:pPr>
      <w:r>
        <w:t>Note: The template presented in this document was taken from:</w:t>
      </w:r>
    </w:p>
    <w:p w14:paraId="15E93832"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2F1D9029" w14:textId="77777777" w:rsidR="00E47986" w:rsidRDefault="00E47986">
      <w:pPr>
        <w:pStyle w:val="Paragraph"/>
      </w:pPr>
    </w:p>
    <w:p w14:paraId="1C303F00"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01EDAF22" w14:textId="77777777" w:rsidR="00941D93" w:rsidRDefault="00941D93">
      <w:pPr>
        <w:pStyle w:val="Paragraph"/>
      </w:pPr>
    </w:p>
    <w:p w14:paraId="16644D72" w14:textId="77777777" w:rsidR="00941D93" w:rsidRDefault="00941D93">
      <w:pPr>
        <w:pStyle w:val="Paragraph"/>
      </w:pPr>
      <w:r>
        <w:t>Supplementary information is from:</w:t>
      </w:r>
    </w:p>
    <w:p w14:paraId="20FBDAB2"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7901A5B1" w14:textId="77777777" w:rsidR="00941D93" w:rsidRDefault="00941D93">
      <w:pPr>
        <w:pStyle w:val="Paragraph"/>
      </w:pPr>
      <w:r>
        <w:br w:type="column"/>
      </w:r>
    </w:p>
    <w:p w14:paraId="4F3E7EFF" w14:textId="77777777" w:rsidR="00941D93" w:rsidRDefault="00941D93">
      <w:pPr>
        <w:ind w:left="144"/>
      </w:pPr>
    </w:p>
    <w:p w14:paraId="2B9AD4AE" w14:textId="77777777" w:rsidR="00941D93" w:rsidRDefault="00941D93">
      <w:pPr>
        <w:pStyle w:val="TOC2"/>
        <w:rPr>
          <w:sz w:val="28"/>
        </w:rPr>
      </w:pPr>
      <w:r>
        <w:rPr>
          <w:sz w:val="28"/>
        </w:rPr>
        <w:t>Table of Contents</w:t>
      </w:r>
    </w:p>
    <w:p w14:paraId="70398EC0" w14:textId="3EAB456C" w:rsidR="00526DF6" w:rsidRDefault="00941D93">
      <w:pPr>
        <w:pStyle w:val="TOC1"/>
        <w:rPr>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hyperlink w:anchor="_Toc37190123" w:history="1">
        <w:r w:rsidR="00526DF6" w:rsidRPr="000A2251">
          <w:rPr>
            <w:rStyle w:val="Hyperlink"/>
            <w:noProof/>
          </w:rPr>
          <w:t>Document Control</w:t>
        </w:r>
        <w:r w:rsidR="00526DF6">
          <w:rPr>
            <w:noProof/>
            <w:webHidden/>
          </w:rPr>
          <w:tab/>
        </w:r>
        <w:r w:rsidR="00526DF6">
          <w:rPr>
            <w:noProof/>
            <w:webHidden/>
          </w:rPr>
          <w:fldChar w:fldCharType="begin"/>
        </w:r>
        <w:r w:rsidR="00526DF6">
          <w:rPr>
            <w:noProof/>
            <w:webHidden/>
          </w:rPr>
          <w:instrText xml:space="preserve"> PAGEREF _Toc37190123 \h </w:instrText>
        </w:r>
        <w:r w:rsidR="00526DF6">
          <w:rPr>
            <w:noProof/>
            <w:webHidden/>
          </w:rPr>
        </w:r>
        <w:r w:rsidR="00526DF6">
          <w:rPr>
            <w:noProof/>
            <w:webHidden/>
          </w:rPr>
          <w:fldChar w:fldCharType="separate"/>
        </w:r>
        <w:r w:rsidR="00526DF6">
          <w:rPr>
            <w:noProof/>
            <w:webHidden/>
          </w:rPr>
          <w:t>ii</w:t>
        </w:r>
        <w:r w:rsidR="00526DF6">
          <w:rPr>
            <w:noProof/>
            <w:webHidden/>
          </w:rPr>
          <w:fldChar w:fldCharType="end"/>
        </w:r>
      </w:hyperlink>
    </w:p>
    <w:p w14:paraId="6B264CF7" w14:textId="26FD86BE" w:rsidR="00526DF6" w:rsidRDefault="00173F7D">
      <w:pPr>
        <w:pStyle w:val="TOC2"/>
        <w:rPr>
          <w:rFonts w:asciiTheme="minorHAnsi" w:eastAsiaTheme="minorEastAsia" w:hAnsiTheme="minorHAnsi" w:cstheme="minorBidi"/>
          <w:b w:val="0"/>
          <w:bCs w:val="0"/>
          <w:smallCaps w:val="0"/>
          <w:noProof/>
          <w:sz w:val="22"/>
          <w:szCs w:val="22"/>
        </w:rPr>
      </w:pPr>
      <w:hyperlink w:anchor="_Toc37190124" w:history="1">
        <w:r w:rsidR="00526DF6" w:rsidRPr="000A2251">
          <w:rPr>
            <w:rStyle w:val="Hyperlink"/>
            <w:noProof/>
          </w:rPr>
          <w:t>Approval</w:t>
        </w:r>
        <w:r w:rsidR="00526DF6">
          <w:rPr>
            <w:noProof/>
            <w:webHidden/>
          </w:rPr>
          <w:tab/>
        </w:r>
        <w:r w:rsidR="00526DF6">
          <w:rPr>
            <w:noProof/>
            <w:webHidden/>
          </w:rPr>
          <w:fldChar w:fldCharType="begin"/>
        </w:r>
        <w:r w:rsidR="00526DF6">
          <w:rPr>
            <w:noProof/>
            <w:webHidden/>
          </w:rPr>
          <w:instrText xml:space="preserve"> PAGEREF _Toc37190124 \h </w:instrText>
        </w:r>
        <w:r w:rsidR="00526DF6">
          <w:rPr>
            <w:noProof/>
            <w:webHidden/>
          </w:rPr>
        </w:r>
        <w:r w:rsidR="00526DF6">
          <w:rPr>
            <w:noProof/>
            <w:webHidden/>
          </w:rPr>
          <w:fldChar w:fldCharType="separate"/>
        </w:r>
        <w:r w:rsidR="00526DF6">
          <w:rPr>
            <w:noProof/>
            <w:webHidden/>
          </w:rPr>
          <w:t>ii</w:t>
        </w:r>
        <w:r w:rsidR="00526DF6">
          <w:rPr>
            <w:noProof/>
            <w:webHidden/>
          </w:rPr>
          <w:fldChar w:fldCharType="end"/>
        </w:r>
      </w:hyperlink>
    </w:p>
    <w:p w14:paraId="37638B41" w14:textId="327E6B05" w:rsidR="00526DF6" w:rsidRDefault="00173F7D">
      <w:pPr>
        <w:pStyle w:val="TOC2"/>
        <w:rPr>
          <w:rFonts w:asciiTheme="minorHAnsi" w:eastAsiaTheme="minorEastAsia" w:hAnsiTheme="minorHAnsi" w:cstheme="minorBidi"/>
          <w:b w:val="0"/>
          <w:bCs w:val="0"/>
          <w:smallCaps w:val="0"/>
          <w:noProof/>
          <w:sz w:val="22"/>
          <w:szCs w:val="22"/>
        </w:rPr>
      </w:pPr>
      <w:hyperlink w:anchor="_Toc37190125" w:history="1">
        <w:r w:rsidR="00526DF6" w:rsidRPr="000A2251">
          <w:rPr>
            <w:rStyle w:val="Hyperlink"/>
            <w:noProof/>
          </w:rPr>
          <w:t>Document Change Control</w:t>
        </w:r>
        <w:r w:rsidR="00526DF6">
          <w:rPr>
            <w:noProof/>
            <w:webHidden/>
          </w:rPr>
          <w:tab/>
        </w:r>
        <w:r w:rsidR="00526DF6">
          <w:rPr>
            <w:noProof/>
            <w:webHidden/>
          </w:rPr>
          <w:fldChar w:fldCharType="begin"/>
        </w:r>
        <w:r w:rsidR="00526DF6">
          <w:rPr>
            <w:noProof/>
            <w:webHidden/>
          </w:rPr>
          <w:instrText xml:space="preserve"> PAGEREF _Toc37190125 \h </w:instrText>
        </w:r>
        <w:r w:rsidR="00526DF6">
          <w:rPr>
            <w:noProof/>
            <w:webHidden/>
          </w:rPr>
        </w:r>
        <w:r w:rsidR="00526DF6">
          <w:rPr>
            <w:noProof/>
            <w:webHidden/>
          </w:rPr>
          <w:fldChar w:fldCharType="separate"/>
        </w:r>
        <w:r w:rsidR="00526DF6">
          <w:rPr>
            <w:noProof/>
            <w:webHidden/>
          </w:rPr>
          <w:t>ii</w:t>
        </w:r>
        <w:r w:rsidR="00526DF6">
          <w:rPr>
            <w:noProof/>
            <w:webHidden/>
          </w:rPr>
          <w:fldChar w:fldCharType="end"/>
        </w:r>
      </w:hyperlink>
    </w:p>
    <w:p w14:paraId="00E20945" w14:textId="37AB1E53" w:rsidR="00526DF6" w:rsidRDefault="00173F7D">
      <w:pPr>
        <w:pStyle w:val="TOC2"/>
        <w:rPr>
          <w:rFonts w:asciiTheme="minorHAnsi" w:eastAsiaTheme="minorEastAsia" w:hAnsiTheme="minorHAnsi" w:cstheme="minorBidi"/>
          <w:b w:val="0"/>
          <w:bCs w:val="0"/>
          <w:smallCaps w:val="0"/>
          <w:noProof/>
          <w:sz w:val="22"/>
          <w:szCs w:val="22"/>
        </w:rPr>
      </w:pPr>
      <w:hyperlink w:anchor="_Toc37190126" w:history="1">
        <w:r w:rsidR="00526DF6" w:rsidRPr="000A2251">
          <w:rPr>
            <w:rStyle w:val="Hyperlink"/>
            <w:noProof/>
          </w:rPr>
          <w:t>Distribution List</w:t>
        </w:r>
        <w:r w:rsidR="00526DF6">
          <w:rPr>
            <w:noProof/>
            <w:webHidden/>
          </w:rPr>
          <w:tab/>
        </w:r>
        <w:r w:rsidR="00526DF6">
          <w:rPr>
            <w:noProof/>
            <w:webHidden/>
          </w:rPr>
          <w:fldChar w:fldCharType="begin"/>
        </w:r>
        <w:r w:rsidR="00526DF6">
          <w:rPr>
            <w:noProof/>
            <w:webHidden/>
          </w:rPr>
          <w:instrText xml:space="preserve"> PAGEREF _Toc37190126 \h </w:instrText>
        </w:r>
        <w:r w:rsidR="00526DF6">
          <w:rPr>
            <w:noProof/>
            <w:webHidden/>
          </w:rPr>
        </w:r>
        <w:r w:rsidR="00526DF6">
          <w:rPr>
            <w:noProof/>
            <w:webHidden/>
          </w:rPr>
          <w:fldChar w:fldCharType="separate"/>
        </w:r>
        <w:r w:rsidR="00526DF6">
          <w:rPr>
            <w:noProof/>
            <w:webHidden/>
          </w:rPr>
          <w:t>ii</w:t>
        </w:r>
        <w:r w:rsidR="00526DF6">
          <w:rPr>
            <w:noProof/>
            <w:webHidden/>
          </w:rPr>
          <w:fldChar w:fldCharType="end"/>
        </w:r>
      </w:hyperlink>
    </w:p>
    <w:p w14:paraId="7A8A4892" w14:textId="16A0EBA5" w:rsidR="00526DF6" w:rsidRDefault="00173F7D">
      <w:pPr>
        <w:pStyle w:val="TOC2"/>
        <w:rPr>
          <w:rFonts w:asciiTheme="minorHAnsi" w:eastAsiaTheme="minorEastAsia" w:hAnsiTheme="minorHAnsi" w:cstheme="minorBidi"/>
          <w:b w:val="0"/>
          <w:bCs w:val="0"/>
          <w:smallCaps w:val="0"/>
          <w:noProof/>
          <w:sz w:val="22"/>
          <w:szCs w:val="22"/>
        </w:rPr>
      </w:pPr>
      <w:hyperlink w:anchor="_Toc37190127" w:history="1">
        <w:r w:rsidR="00526DF6" w:rsidRPr="000A2251">
          <w:rPr>
            <w:rStyle w:val="Hyperlink"/>
            <w:noProof/>
          </w:rPr>
          <w:t>Change Summary</w:t>
        </w:r>
        <w:r w:rsidR="00526DF6">
          <w:rPr>
            <w:noProof/>
            <w:webHidden/>
          </w:rPr>
          <w:tab/>
        </w:r>
        <w:r w:rsidR="00526DF6">
          <w:rPr>
            <w:noProof/>
            <w:webHidden/>
          </w:rPr>
          <w:fldChar w:fldCharType="begin"/>
        </w:r>
        <w:r w:rsidR="00526DF6">
          <w:rPr>
            <w:noProof/>
            <w:webHidden/>
          </w:rPr>
          <w:instrText xml:space="preserve"> PAGEREF _Toc37190127 \h </w:instrText>
        </w:r>
        <w:r w:rsidR="00526DF6">
          <w:rPr>
            <w:noProof/>
            <w:webHidden/>
          </w:rPr>
        </w:r>
        <w:r w:rsidR="00526DF6">
          <w:rPr>
            <w:noProof/>
            <w:webHidden/>
          </w:rPr>
          <w:fldChar w:fldCharType="separate"/>
        </w:r>
        <w:r w:rsidR="00526DF6">
          <w:rPr>
            <w:noProof/>
            <w:webHidden/>
          </w:rPr>
          <w:t>ii</w:t>
        </w:r>
        <w:r w:rsidR="00526DF6">
          <w:rPr>
            <w:noProof/>
            <w:webHidden/>
          </w:rPr>
          <w:fldChar w:fldCharType="end"/>
        </w:r>
      </w:hyperlink>
    </w:p>
    <w:p w14:paraId="260F0533" w14:textId="480CE60F" w:rsidR="00526DF6" w:rsidRDefault="00173F7D">
      <w:pPr>
        <w:pStyle w:val="TOC1"/>
        <w:tabs>
          <w:tab w:val="left" w:pos="400"/>
        </w:tabs>
        <w:rPr>
          <w:rFonts w:asciiTheme="minorHAnsi" w:eastAsiaTheme="minorEastAsia" w:hAnsiTheme="minorHAnsi" w:cstheme="minorBidi"/>
          <w:b w:val="0"/>
          <w:caps w:val="0"/>
          <w:noProof/>
          <w:sz w:val="22"/>
          <w:szCs w:val="22"/>
        </w:rPr>
      </w:pPr>
      <w:hyperlink w:anchor="_Toc37190128" w:history="1">
        <w:r w:rsidR="00526DF6" w:rsidRPr="000A2251">
          <w:rPr>
            <w:rStyle w:val="Hyperlink"/>
            <w:noProof/>
          </w:rPr>
          <w:t>1.</w:t>
        </w:r>
        <w:r w:rsidR="00526DF6">
          <w:rPr>
            <w:rFonts w:asciiTheme="minorHAnsi" w:eastAsiaTheme="minorEastAsia" w:hAnsiTheme="minorHAnsi" w:cstheme="minorBidi"/>
            <w:b w:val="0"/>
            <w:caps w:val="0"/>
            <w:noProof/>
            <w:sz w:val="22"/>
            <w:szCs w:val="22"/>
          </w:rPr>
          <w:tab/>
        </w:r>
        <w:r w:rsidR="00526DF6" w:rsidRPr="000A2251">
          <w:rPr>
            <w:rStyle w:val="Hyperlink"/>
            <w:noProof/>
          </w:rPr>
          <w:t>Introduction</w:t>
        </w:r>
        <w:r w:rsidR="00526DF6">
          <w:rPr>
            <w:noProof/>
            <w:webHidden/>
          </w:rPr>
          <w:tab/>
        </w:r>
        <w:r w:rsidR="00526DF6">
          <w:rPr>
            <w:noProof/>
            <w:webHidden/>
          </w:rPr>
          <w:fldChar w:fldCharType="begin"/>
        </w:r>
        <w:r w:rsidR="00526DF6">
          <w:rPr>
            <w:noProof/>
            <w:webHidden/>
          </w:rPr>
          <w:instrText xml:space="preserve"> PAGEREF _Toc37190128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294733CB" w14:textId="3BB5F1E4" w:rsidR="00526DF6" w:rsidRDefault="00173F7D">
      <w:pPr>
        <w:pStyle w:val="TOC2"/>
        <w:tabs>
          <w:tab w:val="left" w:pos="1200"/>
        </w:tabs>
        <w:rPr>
          <w:rFonts w:asciiTheme="minorHAnsi" w:eastAsiaTheme="minorEastAsia" w:hAnsiTheme="minorHAnsi" w:cstheme="minorBidi"/>
          <w:b w:val="0"/>
          <w:bCs w:val="0"/>
          <w:smallCaps w:val="0"/>
          <w:noProof/>
          <w:sz w:val="22"/>
          <w:szCs w:val="22"/>
        </w:rPr>
      </w:pPr>
      <w:hyperlink w:anchor="_Toc37190129" w:history="1">
        <w:r w:rsidR="00526DF6" w:rsidRPr="000A2251">
          <w:rPr>
            <w:rStyle w:val="Hyperlink"/>
            <w:noProof/>
          </w:rPr>
          <w:t>1.1.</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Purpose</w:t>
        </w:r>
        <w:r w:rsidR="00526DF6">
          <w:rPr>
            <w:noProof/>
            <w:webHidden/>
          </w:rPr>
          <w:tab/>
        </w:r>
        <w:r w:rsidR="00526DF6">
          <w:rPr>
            <w:noProof/>
            <w:webHidden/>
          </w:rPr>
          <w:fldChar w:fldCharType="begin"/>
        </w:r>
        <w:r w:rsidR="00526DF6">
          <w:rPr>
            <w:noProof/>
            <w:webHidden/>
          </w:rPr>
          <w:instrText xml:space="preserve"> PAGEREF _Toc37190129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2B9ACA6A" w14:textId="6FE91890" w:rsidR="00526DF6" w:rsidRDefault="00173F7D">
      <w:pPr>
        <w:pStyle w:val="TOC2"/>
        <w:tabs>
          <w:tab w:val="left" w:pos="1200"/>
        </w:tabs>
        <w:rPr>
          <w:rFonts w:asciiTheme="minorHAnsi" w:eastAsiaTheme="minorEastAsia" w:hAnsiTheme="minorHAnsi" w:cstheme="minorBidi"/>
          <w:b w:val="0"/>
          <w:bCs w:val="0"/>
          <w:smallCaps w:val="0"/>
          <w:noProof/>
          <w:sz w:val="22"/>
          <w:szCs w:val="22"/>
        </w:rPr>
      </w:pPr>
      <w:hyperlink w:anchor="_Toc37190130" w:history="1">
        <w:r w:rsidR="00526DF6" w:rsidRPr="000A2251">
          <w:rPr>
            <w:rStyle w:val="Hyperlink"/>
            <w:noProof/>
          </w:rPr>
          <w:t>1.2.</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Scope</w:t>
        </w:r>
        <w:r w:rsidR="00526DF6">
          <w:rPr>
            <w:noProof/>
            <w:webHidden/>
          </w:rPr>
          <w:tab/>
        </w:r>
        <w:r w:rsidR="00526DF6">
          <w:rPr>
            <w:noProof/>
            <w:webHidden/>
          </w:rPr>
          <w:fldChar w:fldCharType="begin"/>
        </w:r>
        <w:r w:rsidR="00526DF6">
          <w:rPr>
            <w:noProof/>
            <w:webHidden/>
          </w:rPr>
          <w:instrText xml:space="preserve"> PAGEREF _Toc37190130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6C540BE9" w14:textId="274D3EE2" w:rsidR="00526DF6" w:rsidRDefault="00173F7D">
      <w:pPr>
        <w:pStyle w:val="TOC2"/>
        <w:tabs>
          <w:tab w:val="left" w:pos="1200"/>
        </w:tabs>
        <w:rPr>
          <w:rFonts w:asciiTheme="minorHAnsi" w:eastAsiaTheme="minorEastAsia" w:hAnsiTheme="minorHAnsi" w:cstheme="minorBidi"/>
          <w:b w:val="0"/>
          <w:bCs w:val="0"/>
          <w:smallCaps w:val="0"/>
          <w:noProof/>
          <w:sz w:val="22"/>
          <w:szCs w:val="22"/>
        </w:rPr>
      </w:pPr>
      <w:hyperlink w:anchor="_Toc37190131" w:history="1">
        <w:r w:rsidR="00526DF6" w:rsidRPr="000A2251">
          <w:rPr>
            <w:rStyle w:val="Hyperlink"/>
            <w:noProof/>
          </w:rPr>
          <w:t>1.3.</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System Overview</w:t>
        </w:r>
        <w:r w:rsidR="00526DF6">
          <w:rPr>
            <w:noProof/>
            <w:webHidden/>
          </w:rPr>
          <w:tab/>
        </w:r>
        <w:r w:rsidR="00526DF6">
          <w:rPr>
            <w:noProof/>
            <w:webHidden/>
          </w:rPr>
          <w:fldChar w:fldCharType="begin"/>
        </w:r>
        <w:r w:rsidR="00526DF6">
          <w:rPr>
            <w:noProof/>
            <w:webHidden/>
          </w:rPr>
          <w:instrText xml:space="preserve"> PAGEREF _Toc37190131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6F59EDD1" w14:textId="76C1C1C7" w:rsidR="00526DF6" w:rsidRDefault="00173F7D">
      <w:pPr>
        <w:pStyle w:val="TOC2"/>
        <w:tabs>
          <w:tab w:val="left" w:pos="1200"/>
        </w:tabs>
        <w:rPr>
          <w:rFonts w:asciiTheme="minorHAnsi" w:eastAsiaTheme="minorEastAsia" w:hAnsiTheme="minorHAnsi" w:cstheme="minorBidi"/>
          <w:b w:val="0"/>
          <w:bCs w:val="0"/>
          <w:smallCaps w:val="0"/>
          <w:noProof/>
          <w:sz w:val="22"/>
          <w:szCs w:val="22"/>
        </w:rPr>
      </w:pPr>
      <w:hyperlink w:anchor="_Toc37190132" w:history="1">
        <w:r w:rsidR="00526DF6" w:rsidRPr="000A2251">
          <w:rPr>
            <w:rStyle w:val="Hyperlink"/>
            <w:noProof/>
          </w:rPr>
          <w:t>1.4.</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Suspension and Exit Criteria</w:t>
        </w:r>
        <w:r w:rsidR="00526DF6">
          <w:rPr>
            <w:noProof/>
            <w:webHidden/>
          </w:rPr>
          <w:tab/>
        </w:r>
        <w:r w:rsidR="00526DF6">
          <w:rPr>
            <w:noProof/>
            <w:webHidden/>
          </w:rPr>
          <w:fldChar w:fldCharType="begin"/>
        </w:r>
        <w:r w:rsidR="00526DF6">
          <w:rPr>
            <w:noProof/>
            <w:webHidden/>
          </w:rPr>
          <w:instrText xml:space="preserve"> PAGEREF _Toc37190132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680554A6" w14:textId="0328C729" w:rsidR="00526DF6" w:rsidRDefault="00173F7D">
      <w:pPr>
        <w:pStyle w:val="TOC2"/>
        <w:tabs>
          <w:tab w:val="left" w:pos="1200"/>
        </w:tabs>
        <w:rPr>
          <w:rFonts w:asciiTheme="minorHAnsi" w:eastAsiaTheme="minorEastAsia" w:hAnsiTheme="minorHAnsi" w:cstheme="minorBidi"/>
          <w:b w:val="0"/>
          <w:bCs w:val="0"/>
          <w:smallCaps w:val="0"/>
          <w:noProof/>
          <w:sz w:val="22"/>
          <w:szCs w:val="22"/>
        </w:rPr>
      </w:pPr>
      <w:hyperlink w:anchor="_Toc37190133" w:history="1">
        <w:r w:rsidR="00526DF6" w:rsidRPr="000A2251">
          <w:rPr>
            <w:rStyle w:val="Hyperlink"/>
            <w:noProof/>
          </w:rPr>
          <w:t>1.5.</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Document Overview</w:t>
        </w:r>
        <w:r w:rsidR="00526DF6">
          <w:rPr>
            <w:noProof/>
            <w:webHidden/>
          </w:rPr>
          <w:tab/>
        </w:r>
        <w:r w:rsidR="00526DF6">
          <w:rPr>
            <w:noProof/>
            <w:webHidden/>
          </w:rPr>
          <w:fldChar w:fldCharType="begin"/>
        </w:r>
        <w:r w:rsidR="00526DF6">
          <w:rPr>
            <w:noProof/>
            <w:webHidden/>
          </w:rPr>
          <w:instrText xml:space="preserve"> PAGEREF _Toc37190133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2F8D4989" w14:textId="3A77D69B" w:rsidR="00526DF6" w:rsidRDefault="00173F7D">
      <w:pPr>
        <w:pStyle w:val="TOC2"/>
        <w:tabs>
          <w:tab w:val="left" w:pos="1200"/>
        </w:tabs>
        <w:rPr>
          <w:rFonts w:asciiTheme="minorHAnsi" w:eastAsiaTheme="minorEastAsia" w:hAnsiTheme="minorHAnsi" w:cstheme="minorBidi"/>
          <w:b w:val="0"/>
          <w:bCs w:val="0"/>
          <w:smallCaps w:val="0"/>
          <w:noProof/>
          <w:sz w:val="22"/>
          <w:szCs w:val="22"/>
        </w:rPr>
      </w:pPr>
      <w:hyperlink w:anchor="_Toc37190134" w:history="1">
        <w:r w:rsidR="00526DF6" w:rsidRPr="000A2251">
          <w:rPr>
            <w:rStyle w:val="Hyperlink"/>
            <w:noProof/>
          </w:rPr>
          <w:t>1.6.</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References</w:t>
        </w:r>
        <w:r w:rsidR="00526DF6">
          <w:rPr>
            <w:noProof/>
            <w:webHidden/>
          </w:rPr>
          <w:tab/>
        </w:r>
        <w:r w:rsidR="00526DF6">
          <w:rPr>
            <w:noProof/>
            <w:webHidden/>
          </w:rPr>
          <w:fldChar w:fldCharType="begin"/>
        </w:r>
        <w:r w:rsidR="00526DF6">
          <w:rPr>
            <w:noProof/>
            <w:webHidden/>
          </w:rPr>
          <w:instrText xml:space="preserve"> PAGEREF _Toc37190134 \h </w:instrText>
        </w:r>
        <w:r w:rsidR="00526DF6">
          <w:rPr>
            <w:noProof/>
            <w:webHidden/>
          </w:rPr>
        </w:r>
        <w:r w:rsidR="00526DF6">
          <w:rPr>
            <w:noProof/>
            <w:webHidden/>
          </w:rPr>
          <w:fldChar w:fldCharType="separate"/>
        </w:r>
        <w:r w:rsidR="00526DF6">
          <w:rPr>
            <w:noProof/>
            <w:webHidden/>
          </w:rPr>
          <w:t>4</w:t>
        </w:r>
        <w:r w:rsidR="00526DF6">
          <w:rPr>
            <w:noProof/>
            <w:webHidden/>
          </w:rPr>
          <w:fldChar w:fldCharType="end"/>
        </w:r>
      </w:hyperlink>
    </w:p>
    <w:p w14:paraId="5A4ACF74" w14:textId="6497562B" w:rsidR="00526DF6" w:rsidRDefault="00173F7D">
      <w:pPr>
        <w:pStyle w:val="TOC1"/>
        <w:tabs>
          <w:tab w:val="left" w:pos="400"/>
        </w:tabs>
        <w:rPr>
          <w:rFonts w:asciiTheme="minorHAnsi" w:eastAsiaTheme="minorEastAsia" w:hAnsiTheme="minorHAnsi" w:cstheme="minorBidi"/>
          <w:b w:val="0"/>
          <w:caps w:val="0"/>
          <w:noProof/>
          <w:sz w:val="22"/>
          <w:szCs w:val="22"/>
        </w:rPr>
      </w:pPr>
      <w:hyperlink w:anchor="_Toc37190135" w:history="1">
        <w:r w:rsidR="00526DF6" w:rsidRPr="000A2251">
          <w:rPr>
            <w:rStyle w:val="Hyperlink"/>
            <w:noProof/>
          </w:rPr>
          <w:t>2.</w:t>
        </w:r>
        <w:r w:rsidR="00526DF6">
          <w:rPr>
            <w:rFonts w:asciiTheme="minorHAnsi" w:eastAsiaTheme="minorEastAsia" w:hAnsiTheme="minorHAnsi" w:cstheme="minorBidi"/>
            <w:b w:val="0"/>
            <w:caps w:val="0"/>
            <w:noProof/>
            <w:sz w:val="22"/>
            <w:szCs w:val="22"/>
          </w:rPr>
          <w:tab/>
        </w:r>
        <w:r w:rsidR="00526DF6" w:rsidRPr="000A2251">
          <w:rPr>
            <w:rStyle w:val="Hyperlink"/>
            <w:noProof/>
          </w:rPr>
          <w:t>Test Items and Features</w:t>
        </w:r>
        <w:r w:rsidR="00526DF6">
          <w:rPr>
            <w:noProof/>
            <w:webHidden/>
          </w:rPr>
          <w:tab/>
        </w:r>
        <w:r w:rsidR="00526DF6">
          <w:rPr>
            <w:noProof/>
            <w:webHidden/>
          </w:rPr>
          <w:fldChar w:fldCharType="begin"/>
        </w:r>
        <w:r w:rsidR="00526DF6">
          <w:rPr>
            <w:noProof/>
            <w:webHidden/>
          </w:rPr>
          <w:instrText xml:space="preserve"> PAGEREF _Toc37190135 \h </w:instrText>
        </w:r>
        <w:r w:rsidR="00526DF6">
          <w:rPr>
            <w:noProof/>
            <w:webHidden/>
          </w:rPr>
        </w:r>
        <w:r w:rsidR="00526DF6">
          <w:rPr>
            <w:noProof/>
            <w:webHidden/>
          </w:rPr>
          <w:fldChar w:fldCharType="separate"/>
        </w:r>
        <w:r w:rsidR="00526DF6">
          <w:rPr>
            <w:noProof/>
            <w:webHidden/>
          </w:rPr>
          <w:t>5</w:t>
        </w:r>
        <w:r w:rsidR="00526DF6">
          <w:rPr>
            <w:noProof/>
            <w:webHidden/>
          </w:rPr>
          <w:fldChar w:fldCharType="end"/>
        </w:r>
      </w:hyperlink>
    </w:p>
    <w:p w14:paraId="0305884F" w14:textId="3E4078AE" w:rsidR="00526DF6" w:rsidRDefault="00173F7D">
      <w:pPr>
        <w:pStyle w:val="TOC1"/>
        <w:tabs>
          <w:tab w:val="left" w:pos="400"/>
        </w:tabs>
        <w:rPr>
          <w:rFonts w:asciiTheme="minorHAnsi" w:eastAsiaTheme="minorEastAsia" w:hAnsiTheme="minorHAnsi" w:cstheme="minorBidi"/>
          <w:b w:val="0"/>
          <w:caps w:val="0"/>
          <w:noProof/>
          <w:sz w:val="22"/>
          <w:szCs w:val="22"/>
        </w:rPr>
      </w:pPr>
      <w:hyperlink w:anchor="_Toc37190136" w:history="1">
        <w:r w:rsidR="00526DF6" w:rsidRPr="000A2251">
          <w:rPr>
            <w:rStyle w:val="Hyperlink"/>
            <w:noProof/>
          </w:rPr>
          <w:t>3.</w:t>
        </w:r>
        <w:r w:rsidR="00526DF6">
          <w:rPr>
            <w:rFonts w:asciiTheme="minorHAnsi" w:eastAsiaTheme="minorEastAsia" w:hAnsiTheme="minorHAnsi" w:cstheme="minorBidi"/>
            <w:b w:val="0"/>
            <w:caps w:val="0"/>
            <w:noProof/>
            <w:sz w:val="22"/>
            <w:szCs w:val="22"/>
          </w:rPr>
          <w:tab/>
        </w:r>
        <w:r w:rsidR="00526DF6" w:rsidRPr="000A2251">
          <w:rPr>
            <w:rStyle w:val="Hyperlink"/>
            <w:noProof/>
          </w:rPr>
          <w:t>Testing Approach</w:t>
        </w:r>
        <w:r w:rsidR="00526DF6">
          <w:rPr>
            <w:noProof/>
            <w:webHidden/>
          </w:rPr>
          <w:tab/>
        </w:r>
        <w:r w:rsidR="00526DF6">
          <w:rPr>
            <w:noProof/>
            <w:webHidden/>
          </w:rPr>
          <w:fldChar w:fldCharType="begin"/>
        </w:r>
        <w:r w:rsidR="00526DF6">
          <w:rPr>
            <w:noProof/>
            <w:webHidden/>
          </w:rPr>
          <w:instrText xml:space="preserve"> PAGEREF _Toc37190136 \h </w:instrText>
        </w:r>
        <w:r w:rsidR="00526DF6">
          <w:rPr>
            <w:noProof/>
            <w:webHidden/>
          </w:rPr>
        </w:r>
        <w:r w:rsidR="00526DF6">
          <w:rPr>
            <w:noProof/>
            <w:webHidden/>
          </w:rPr>
          <w:fldChar w:fldCharType="separate"/>
        </w:r>
        <w:r w:rsidR="00526DF6">
          <w:rPr>
            <w:noProof/>
            <w:webHidden/>
          </w:rPr>
          <w:t>6</w:t>
        </w:r>
        <w:r w:rsidR="00526DF6">
          <w:rPr>
            <w:noProof/>
            <w:webHidden/>
          </w:rPr>
          <w:fldChar w:fldCharType="end"/>
        </w:r>
      </w:hyperlink>
    </w:p>
    <w:p w14:paraId="064AF926" w14:textId="27A140C1" w:rsidR="00526DF6" w:rsidRDefault="00173F7D">
      <w:pPr>
        <w:pStyle w:val="TOC1"/>
        <w:tabs>
          <w:tab w:val="left" w:pos="400"/>
        </w:tabs>
        <w:rPr>
          <w:rFonts w:asciiTheme="minorHAnsi" w:eastAsiaTheme="minorEastAsia" w:hAnsiTheme="minorHAnsi" w:cstheme="minorBidi"/>
          <w:b w:val="0"/>
          <w:caps w:val="0"/>
          <w:noProof/>
          <w:sz w:val="22"/>
          <w:szCs w:val="22"/>
        </w:rPr>
      </w:pPr>
      <w:hyperlink w:anchor="_Toc37190137" w:history="1">
        <w:r w:rsidR="00526DF6" w:rsidRPr="000A2251">
          <w:rPr>
            <w:rStyle w:val="Hyperlink"/>
            <w:noProof/>
          </w:rPr>
          <w:t>4.</w:t>
        </w:r>
        <w:r w:rsidR="00526DF6">
          <w:rPr>
            <w:rFonts w:asciiTheme="minorHAnsi" w:eastAsiaTheme="minorEastAsia" w:hAnsiTheme="minorHAnsi" w:cstheme="minorBidi"/>
            <w:b w:val="0"/>
            <w:caps w:val="0"/>
            <w:noProof/>
            <w:sz w:val="22"/>
            <w:szCs w:val="22"/>
          </w:rPr>
          <w:tab/>
        </w:r>
        <w:r w:rsidR="00526DF6" w:rsidRPr="000A2251">
          <w:rPr>
            <w:rStyle w:val="Hyperlink"/>
            <w:noProof/>
          </w:rPr>
          <w:t>Test 1-5</w:t>
        </w:r>
        <w:r w:rsidR="00526DF6">
          <w:rPr>
            <w:noProof/>
            <w:webHidden/>
          </w:rPr>
          <w:tab/>
        </w:r>
        <w:r w:rsidR="00526DF6">
          <w:rPr>
            <w:noProof/>
            <w:webHidden/>
          </w:rPr>
          <w:fldChar w:fldCharType="begin"/>
        </w:r>
        <w:r w:rsidR="00526DF6">
          <w:rPr>
            <w:noProof/>
            <w:webHidden/>
          </w:rPr>
          <w:instrText xml:space="preserve"> PAGEREF _Toc37190137 \h </w:instrText>
        </w:r>
        <w:r w:rsidR="00526DF6">
          <w:rPr>
            <w:noProof/>
            <w:webHidden/>
          </w:rPr>
        </w:r>
        <w:r w:rsidR="00526DF6">
          <w:rPr>
            <w:noProof/>
            <w:webHidden/>
          </w:rPr>
          <w:fldChar w:fldCharType="separate"/>
        </w:r>
        <w:r w:rsidR="00526DF6">
          <w:rPr>
            <w:noProof/>
            <w:webHidden/>
          </w:rPr>
          <w:t>7</w:t>
        </w:r>
        <w:r w:rsidR="00526DF6">
          <w:rPr>
            <w:noProof/>
            <w:webHidden/>
          </w:rPr>
          <w:fldChar w:fldCharType="end"/>
        </w:r>
      </w:hyperlink>
    </w:p>
    <w:p w14:paraId="0544CE00" w14:textId="2AA5FD14" w:rsidR="00526DF6" w:rsidRDefault="00173F7D">
      <w:pPr>
        <w:pStyle w:val="TOC2"/>
        <w:tabs>
          <w:tab w:val="left" w:pos="1200"/>
        </w:tabs>
        <w:rPr>
          <w:rFonts w:asciiTheme="minorHAnsi" w:eastAsiaTheme="minorEastAsia" w:hAnsiTheme="minorHAnsi" w:cstheme="minorBidi"/>
          <w:b w:val="0"/>
          <w:bCs w:val="0"/>
          <w:smallCaps w:val="0"/>
          <w:noProof/>
          <w:sz w:val="22"/>
          <w:szCs w:val="22"/>
        </w:rPr>
      </w:pPr>
      <w:hyperlink w:anchor="_Toc37190138" w:history="1">
        <w:r w:rsidR="00526DF6" w:rsidRPr="000A2251">
          <w:rPr>
            <w:rStyle w:val="Hyperlink"/>
            <w:noProof/>
          </w:rPr>
          <w:t>4.1.</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Test 1</w:t>
        </w:r>
        <w:r w:rsidR="00526DF6">
          <w:rPr>
            <w:noProof/>
            <w:webHidden/>
          </w:rPr>
          <w:tab/>
        </w:r>
        <w:r w:rsidR="00526DF6">
          <w:rPr>
            <w:noProof/>
            <w:webHidden/>
          </w:rPr>
          <w:fldChar w:fldCharType="begin"/>
        </w:r>
        <w:r w:rsidR="00526DF6">
          <w:rPr>
            <w:noProof/>
            <w:webHidden/>
          </w:rPr>
          <w:instrText xml:space="preserve"> PAGEREF _Toc37190138 \h </w:instrText>
        </w:r>
        <w:r w:rsidR="00526DF6">
          <w:rPr>
            <w:noProof/>
            <w:webHidden/>
          </w:rPr>
        </w:r>
        <w:r w:rsidR="00526DF6">
          <w:rPr>
            <w:noProof/>
            <w:webHidden/>
          </w:rPr>
          <w:fldChar w:fldCharType="separate"/>
        </w:r>
        <w:r w:rsidR="00526DF6">
          <w:rPr>
            <w:noProof/>
            <w:webHidden/>
          </w:rPr>
          <w:t>7</w:t>
        </w:r>
        <w:r w:rsidR="00526DF6">
          <w:rPr>
            <w:noProof/>
            <w:webHidden/>
          </w:rPr>
          <w:fldChar w:fldCharType="end"/>
        </w:r>
      </w:hyperlink>
    </w:p>
    <w:p w14:paraId="3B9F7A08" w14:textId="735A285D" w:rsidR="00526DF6" w:rsidRDefault="00173F7D">
      <w:pPr>
        <w:pStyle w:val="TOC2"/>
        <w:tabs>
          <w:tab w:val="left" w:pos="1200"/>
        </w:tabs>
        <w:rPr>
          <w:rFonts w:asciiTheme="minorHAnsi" w:eastAsiaTheme="minorEastAsia" w:hAnsiTheme="minorHAnsi" w:cstheme="minorBidi"/>
          <w:b w:val="0"/>
          <w:bCs w:val="0"/>
          <w:smallCaps w:val="0"/>
          <w:noProof/>
          <w:sz w:val="22"/>
          <w:szCs w:val="22"/>
        </w:rPr>
      </w:pPr>
      <w:hyperlink w:anchor="_Toc37190139" w:history="1">
        <w:r w:rsidR="00526DF6" w:rsidRPr="000A2251">
          <w:rPr>
            <w:rStyle w:val="Hyperlink"/>
            <w:noProof/>
          </w:rPr>
          <w:t>4.2.</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Test 2</w:t>
        </w:r>
        <w:r w:rsidR="00526DF6">
          <w:rPr>
            <w:noProof/>
            <w:webHidden/>
          </w:rPr>
          <w:tab/>
        </w:r>
        <w:r w:rsidR="00526DF6">
          <w:rPr>
            <w:noProof/>
            <w:webHidden/>
          </w:rPr>
          <w:fldChar w:fldCharType="begin"/>
        </w:r>
        <w:r w:rsidR="00526DF6">
          <w:rPr>
            <w:noProof/>
            <w:webHidden/>
          </w:rPr>
          <w:instrText xml:space="preserve"> PAGEREF _Toc37190139 \h </w:instrText>
        </w:r>
        <w:r w:rsidR="00526DF6">
          <w:rPr>
            <w:noProof/>
            <w:webHidden/>
          </w:rPr>
        </w:r>
        <w:r w:rsidR="00526DF6">
          <w:rPr>
            <w:noProof/>
            <w:webHidden/>
          </w:rPr>
          <w:fldChar w:fldCharType="separate"/>
        </w:r>
        <w:r w:rsidR="00526DF6">
          <w:rPr>
            <w:noProof/>
            <w:webHidden/>
          </w:rPr>
          <w:t>8</w:t>
        </w:r>
        <w:r w:rsidR="00526DF6">
          <w:rPr>
            <w:noProof/>
            <w:webHidden/>
          </w:rPr>
          <w:fldChar w:fldCharType="end"/>
        </w:r>
      </w:hyperlink>
    </w:p>
    <w:p w14:paraId="70195DA6" w14:textId="3AC1AD86" w:rsidR="00526DF6" w:rsidRDefault="00173F7D">
      <w:pPr>
        <w:pStyle w:val="TOC2"/>
        <w:tabs>
          <w:tab w:val="left" w:pos="1200"/>
        </w:tabs>
        <w:rPr>
          <w:rFonts w:asciiTheme="minorHAnsi" w:eastAsiaTheme="minorEastAsia" w:hAnsiTheme="minorHAnsi" w:cstheme="minorBidi"/>
          <w:b w:val="0"/>
          <w:bCs w:val="0"/>
          <w:smallCaps w:val="0"/>
          <w:noProof/>
          <w:sz w:val="22"/>
          <w:szCs w:val="22"/>
        </w:rPr>
      </w:pPr>
      <w:hyperlink w:anchor="_Toc37190140" w:history="1">
        <w:r w:rsidR="00526DF6" w:rsidRPr="000A2251">
          <w:rPr>
            <w:rStyle w:val="Hyperlink"/>
            <w:noProof/>
          </w:rPr>
          <w:t>4.3.</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Test 3</w:t>
        </w:r>
        <w:r w:rsidR="00526DF6">
          <w:rPr>
            <w:noProof/>
            <w:webHidden/>
          </w:rPr>
          <w:tab/>
        </w:r>
        <w:r w:rsidR="00526DF6">
          <w:rPr>
            <w:noProof/>
            <w:webHidden/>
          </w:rPr>
          <w:fldChar w:fldCharType="begin"/>
        </w:r>
        <w:r w:rsidR="00526DF6">
          <w:rPr>
            <w:noProof/>
            <w:webHidden/>
          </w:rPr>
          <w:instrText xml:space="preserve"> PAGEREF _Toc37190140 \h </w:instrText>
        </w:r>
        <w:r w:rsidR="00526DF6">
          <w:rPr>
            <w:noProof/>
            <w:webHidden/>
          </w:rPr>
        </w:r>
        <w:r w:rsidR="00526DF6">
          <w:rPr>
            <w:noProof/>
            <w:webHidden/>
          </w:rPr>
          <w:fldChar w:fldCharType="separate"/>
        </w:r>
        <w:r w:rsidR="00526DF6">
          <w:rPr>
            <w:noProof/>
            <w:webHidden/>
          </w:rPr>
          <w:t>9</w:t>
        </w:r>
        <w:r w:rsidR="00526DF6">
          <w:rPr>
            <w:noProof/>
            <w:webHidden/>
          </w:rPr>
          <w:fldChar w:fldCharType="end"/>
        </w:r>
      </w:hyperlink>
    </w:p>
    <w:p w14:paraId="182A8CF6" w14:textId="29E5E6A2" w:rsidR="00526DF6" w:rsidRDefault="00173F7D">
      <w:pPr>
        <w:pStyle w:val="TOC2"/>
        <w:tabs>
          <w:tab w:val="left" w:pos="1200"/>
        </w:tabs>
        <w:rPr>
          <w:rFonts w:asciiTheme="minorHAnsi" w:eastAsiaTheme="minorEastAsia" w:hAnsiTheme="minorHAnsi" w:cstheme="minorBidi"/>
          <w:b w:val="0"/>
          <w:bCs w:val="0"/>
          <w:smallCaps w:val="0"/>
          <w:noProof/>
          <w:sz w:val="22"/>
          <w:szCs w:val="22"/>
        </w:rPr>
      </w:pPr>
      <w:hyperlink w:anchor="_Toc37190141" w:history="1">
        <w:r w:rsidR="00526DF6" w:rsidRPr="000A2251">
          <w:rPr>
            <w:rStyle w:val="Hyperlink"/>
            <w:noProof/>
          </w:rPr>
          <w:t>4.4.</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Test 4</w:t>
        </w:r>
        <w:r w:rsidR="00526DF6">
          <w:rPr>
            <w:noProof/>
            <w:webHidden/>
          </w:rPr>
          <w:tab/>
        </w:r>
        <w:r w:rsidR="00526DF6">
          <w:rPr>
            <w:noProof/>
            <w:webHidden/>
          </w:rPr>
          <w:fldChar w:fldCharType="begin"/>
        </w:r>
        <w:r w:rsidR="00526DF6">
          <w:rPr>
            <w:noProof/>
            <w:webHidden/>
          </w:rPr>
          <w:instrText xml:space="preserve"> PAGEREF _Toc37190141 \h </w:instrText>
        </w:r>
        <w:r w:rsidR="00526DF6">
          <w:rPr>
            <w:noProof/>
            <w:webHidden/>
          </w:rPr>
        </w:r>
        <w:r w:rsidR="00526DF6">
          <w:rPr>
            <w:noProof/>
            <w:webHidden/>
          </w:rPr>
          <w:fldChar w:fldCharType="separate"/>
        </w:r>
        <w:r w:rsidR="00526DF6">
          <w:rPr>
            <w:noProof/>
            <w:webHidden/>
          </w:rPr>
          <w:t>10</w:t>
        </w:r>
        <w:r w:rsidR="00526DF6">
          <w:rPr>
            <w:noProof/>
            <w:webHidden/>
          </w:rPr>
          <w:fldChar w:fldCharType="end"/>
        </w:r>
      </w:hyperlink>
    </w:p>
    <w:p w14:paraId="336E8353" w14:textId="54FFF1D2" w:rsidR="00526DF6" w:rsidRDefault="00173F7D">
      <w:pPr>
        <w:pStyle w:val="TOC2"/>
        <w:tabs>
          <w:tab w:val="left" w:pos="1200"/>
        </w:tabs>
        <w:rPr>
          <w:rFonts w:asciiTheme="minorHAnsi" w:eastAsiaTheme="minorEastAsia" w:hAnsiTheme="minorHAnsi" w:cstheme="minorBidi"/>
          <w:b w:val="0"/>
          <w:bCs w:val="0"/>
          <w:smallCaps w:val="0"/>
          <w:noProof/>
          <w:sz w:val="22"/>
          <w:szCs w:val="22"/>
        </w:rPr>
      </w:pPr>
      <w:hyperlink w:anchor="_Toc37190142" w:history="1">
        <w:r w:rsidR="00526DF6" w:rsidRPr="000A2251">
          <w:rPr>
            <w:rStyle w:val="Hyperlink"/>
            <w:noProof/>
          </w:rPr>
          <w:t>4.5.</w:t>
        </w:r>
        <w:r w:rsidR="00526DF6">
          <w:rPr>
            <w:rFonts w:asciiTheme="minorHAnsi" w:eastAsiaTheme="minorEastAsia" w:hAnsiTheme="minorHAnsi" w:cstheme="minorBidi"/>
            <w:b w:val="0"/>
            <w:bCs w:val="0"/>
            <w:smallCaps w:val="0"/>
            <w:noProof/>
            <w:sz w:val="22"/>
            <w:szCs w:val="22"/>
          </w:rPr>
          <w:tab/>
        </w:r>
        <w:r w:rsidR="00526DF6" w:rsidRPr="000A2251">
          <w:rPr>
            <w:rStyle w:val="Hyperlink"/>
            <w:noProof/>
          </w:rPr>
          <w:t>Test 5</w:t>
        </w:r>
        <w:r w:rsidR="00526DF6">
          <w:rPr>
            <w:noProof/>
            <w:webHidden/>
          </w:rPr>
          <w:tab/>
        </w:r>
        <w:r w:rsidR="00526DF6">
          <w:rPr>
            <w:noProof/>
            <w:webHidden/>
          </w:rPr>
          <w:fldChar w:fldCharType="begin"/>
        </w:r>
        <w:r w:rsidR="00526DF6">
          <w:rPr>
            <w:noProof/>
            <w:webHidden/>
          </w:rPr>
          <w:instrText xml:space="preserve"> PAGEREF _Toc37190142 \h </w:instrText>
        </w:r>
        <w:r w:rsidR="00526DF6">
          <w:rPr>
            <w:noProof/>
            <w:webHidden/>
          </w:rPr>
        </w:r>
        <w:r w:rsidR="00526DF6">
          <w:rPr>
            <w:noProof/>
            <w:webHidden/>
          </w:rPr>
          <w:fldChar w:fldCharType="separate"/>
        </w:r>
        <w:r w:rsidR="00526DF6">
          <w:rPr>
            <w:noProof/>
            <w:webHidden/>
          </w:rPr>
          <w:t>11</w:t>
        </w:r>
        <w:r w:rsidR="00526DF6">
          <w:rPr>
            <w:noProof/>
            <w:webHidden/>
          </w:rPr>
          <w:fldChar w:fldCharType="end"/>
        </w:r>
      </w:hyperlink>
    </w:p>
    <w:p w14:paraId="31B0C558" w14:textId="117CD7BA" w:rsidR="00526DF6" w:rsidRDefault="00173F7D">
      <w:pPr>
        <w:pStyle w:val="TOC1"/>
        <w:tabs>
          <w:tab w:val="left" w:pos="400"/>
        </w:tabs>
        <w:rPr>
          <w:rFonts w:asciiTheme="minorHAnsi" w:eastAsiaTheme="minorEastAsia" w:hAnsiTheme="minorHAnsi" w:cstheme="minorBidi"/>
          <w:b w:val="0"/>
          <w:caps w:val="0"/>
          <w:noProof/>
          <w:sz w:val="22"/>
          <w:szCs w:val="22"/>
        </w:rPr>
      </w:pPr>
      <w:hyperlink w:anchor="_Toc37190143" w:history="1">
        <w:r w:rsidR="00526DF6" w:rsidRPr="000A2251">
          <w:rPr>
            <w:rStyle w:val="Hyperlink"/>
            <w:noProof/>
          </w:rPr>
          <w:t>5.</w:t>
        </w:r>
        <w:r w:rsidR="00526DF6">
          <w:rPr>
            <w:rFonts w:asciiTheme="minorHAnsi" w:eastAsiaTheme="minorEastAsia" w:hAnsiTheme="minorHAnsi" w:cstheme="minorBidi"/>
            <w:b w:val="0"/>
            <w:caps w:val="0"/>
            <w:noProof/>
            <w:sz w:val="22"/>
            <w:szCs w:val="22"/>
          </w:rPr>
          <w:tab/>
        </w:r>
        <w:r w:rsidR="00526DF6" w:rsidRPr="000A2251">
          <w:rPr>
            <w:rStyle w:val="Hyperlink"/>
            <w:noProof/>
          </w:rPr>
          <w:t>User Interface Testing</w:t>
        </w:r>
        <w:r w:rsidR="00526DF6">
          <w:rPr>
            <w:noProof/>
            <w:webHidden/>
          </w:rPr>
          <w:tab/>
        </w:r>
        <w:r w:rsidR="00526DF6">
          <w:rPr>
            <w:noProof/>
            <w:webHidden/>
          </w:rPr>
          <w:fldChar w:fldCharType="begin"/>
        </w:r>
        <w:r w:rsidR="00526DF6">
          <w:rPr>
            <w:noProof/>
            <w:webHidden/>
          </w:rPr>
          <w:instrText xml:space="preserve"> PAGEREF _Toc37190143 \h </w:instrText>
        </w:r>
        <w:r w:rsidR="00526DF6">
          <w:rPr>
            <w:noProof/>
            <w:webHidden/>
          </w:rPr>
        </w:r>
        <w:r w:rsidR="00526DF6">
          <w:rPr>
            <w:noProof/>
            <w:webHidden/>
          </w:rPr>
          <w:fldChar w:fldCharType="separate"/>
        </w:r>
        <w:r w:rsidR="00526DF6">
          <w:rPr>
            <w:noProof/>
            <w:webHidden/>
          </w:rPr>
          <w:t>12</w:t>
        </w:r>
        <w:r w:rsidR="00526DF6">
          <w:rPr>
            <w:noProof/>
            <w:webHidden/>
          </w:rPr>
          <w:fldChar w:fldCharType="end"/>
        </w:r>
      </w:hyperlink>
    </w:p>
    <w:p w14:paraId="658F91AA" w14:textId="2A9FC14C" w:rsidR="00526DF6" w:rsidRDefault="00173F7D">
      <w:pPr>
        <w:pStyle w:val="TOC1"/>
        <w:tabs>
          <w:tab w:val="left" w:pos="400"/>
        </w:tabs>
        <w:rPr>
          <w:rFonts w:asciiTheme="minorHAnsi" w:eastAsiaTheme="minorEastAsia" w:hAnsiTheme="minorHAnsi" w:cstheme="minorBidi"/>
          <w:b w:val="0"/>
          <w:caps w:val="0"/>
          <w:noProof/>
          <w:sz w:val="22"/>
          <w:szCs w:val="22"/>
        </w:rPr>
      </w:pPr>
      <w:hyperlink w:anchor="_Toc37190144" w:history="1">
        <w:r w:rsidR="00526DF6" w:rsidRPr="000A2251">
          <w:rPr>
            <w:rStyle w:val="Hyperlink"/>
            <w:noProof/>
          </w:rPr>
          <w:t>6.</w:t>
        </w:r>
        <w:r w:rsidR="00526DF6">
          <w:rPr>
            <w:rFonts w:asciiTheme="minorHAnsi" w:eastAsiaTheme="minorEastAsia" w:hAnsiTheme="minorHAnsi" w:cstheme="minorBidi"/>
            <w:b w:val="0"/>
            <w:caps w:val="0"/>
            <w:noProof/>
            <w:sz w:val="22"/>
            <w:szCs w:val="22"/>
          </w:rPr>
          <w:tab/>
        </w:r>
        <w:r w:rsidR="00526DF6" w:rsidRPr="000A2251">
          <w:rPr>
            <w:rStyle w:val="Hyperlink"/>
            <w:noProof/>
          </w:rPr>
          <w:t>Test Schedule</w:t>
        </w:r>
        <w:r w:rsidR="00526DF6">
          <w:rPr>
            <w:noProof/>
            <w:webHidden/>
          </w:rPr>
          <w:tab/>
        </w:r>
        <w:r w:rsidR="00526DF6">
          <w:rPr>
            <w:noProof/>
            <w:webHidden/>
          </w:rPr>
          <w:fldChar w:fldCharType="begin"/>
        </w:r>
        <w:r w:rsidR="00526DF6">
          <w:rPr>
            <w:noProof/>
            <w:webHidden/>
          </w:rPr>
          <w:instrText xml:space="preserve"> PAGEREF _Toc37190144 \h </w:instrText>
        </w:r>
        <w:r w:rsidR="00526DF6">
          <w:rPr>
            <w:noProof/>
            <w:webHidden/>
          </w:rPr>
        </w:r>
        <w:r w:rsidR="00526DF6">
          <w:rPr>
            <w:noProof/>
            <w:webHidden/>
          </w:rPr>
          <w:fldChar w:fldCharType="separate"/>
        </w:r>
        <w:r w:rsidR="00526DF6">
          <w:rPr>
            <w:noProof/>
            <w:webHidden/>
          </w:rPr>
          <w:t>14</w:t>
        </w:r>
        <w:r w:rsidR="00526DF6">
          <w:rPr>
            <w:noProof/>
            <w:webHidden/>
          </w:rPr>
          <w:fldChar w:fldCharType="end"/>
        </w:r>
      </w:hyperlink>
    </w:p>
    <w:p w14:paraId="4FD418A6" w14:textId="19462A09" w:rsidR="00526DF6" w:rsidRDefault="00173F7D">
      <w:pPr>
        <w:pStyle w:val="TOC1"/>
        <w:tabs>
          <w:tab w:val="left" w:pos="400"/>
        </w:tabs>
        <w:rPr>
          <w:rFonts w:asciiTheme="minorHAnsi" w:eastAsiaTheme="minorEastAsia" w:hAnsiTheme="minorHAnsi" w:cstheme="minorBidi"/>
          <w:b w:val="0"/>
          <w:caps w:val="0"/>
          <w:noProof/>
          <w:sz w:val="22"/>
          <w:szCs w:val="22"/>
        </w:rPr>
      </w:pPr>
      <w:hyperlink w:anchor="_Toc37190145" w:history="1">
        <w:r w:rsidR="00526DF6" w:rsidRPr="000A2251">
          <w:rPr>
            <w:rStyle w:val="Hyperlink"/>
            <w:noProof/>
          </w:rPr>
          <w:t>7.</w:t>
        </w:r>
        <w:r w:rsidR="00526DF6">
          <w:rPr>
            <w:rFonts w:asciiTheme="minorHAnsi" w:eastAsiaTheme="minorEastAsia" w:hAnsiTheme="minorHAnsi" w:cstheme="minorBidi"/>
            <w:b w:val="0"/>
            <w:caps w:val="0"/>
            <w:noProof/>
            <w:sz w:val="22"/>
            <w:szCs w:val="22"/>
          </w:rPr>
          <w:tab/>
        </w:r>
        <w:r w:rsidR="00526DF6" w:rsidRPr="000A2251">
          <w:rPr>
            <w:rStyle w:val="Hyperlink"/>
            <w:noProof/>
          </w:rPr>
          <w:t>Other Sections</w:t>
        </w:r>
        <w:r w:rsidR="00526DF6">
          <w:rPr>
            <w:noProof/>
            <w:webHidden/>
          </w:rPr>
          <w:tab/>
        </w:r>
        <w:r w:rsidR="00526DF6">
          <w:rPr>
            <w:noProof/>
            <w:webHidden/>
          </w:rPr>
          <w:fldChar w:fldCharType="begin"/>
        </w:r>
        <w:r w:rsidR="00526DF6">
          <w:rPr>
            <w:noProof/>
            <w:webHidden/>
          </w:rPr>
          <w:instrText xml:space="preserve"> PAGEREF _Toc37190145 \h </w:instrText>
        </w:r>
        <w:r w:rsidR="00526DF6">
          <w:rPr>
            <w:noProof/>
            <w:webHidden/>
          </w:rPr>
        </w:r>
        <w:r w:rsidR="00526DF6">
          <w:rPr>
            <w:noProof/>
            <w:webHidden/>
          </w:rPr>
          <w:fldChar w:fldCharType="separate"/>
        </w:r>
        <w:r w:rsidR="00526DF6">
          <w:rPr>
            <w:noProof/>
            <w:webHidden/>
          </w:rPr>
          <w:t>15</w:t>
        </w:r>
        <w:r w:rsidR="00526DF6">
          <w:rPr>
            <w:noProof/>
            <w:webHidden/>
          </w:rPr>
          <w:fldChar w:fldCharType="end"/>
        </w:r>
      </w:hyperlink>
    </w:p>
    <w:p w14:paraId="16C275BE" w14:textId="29BA652A" w:rsidR="00526DF6" w:rsidRDefault="00173F7D">
      <w:pPr>
        <w:pStyle w:val="TOC1"/>
        <w:tabs>
          <w:tab w:val="left" w:pos="400"/>
        </w:tabs>
        <w:rPr>
          <w:rFonts w:asciiTheme="minorHAnsi" w:eastAsiaTheme="minorEastAsia" w:hAnsiTheme="minorHAnsi" w:cstheme="minorBidi"/>
          <w:b w:val="0"/>
          <w:caps w:val="0"/>
          <w:noProof/>
          <w:sz w:val="22"/>
          <w:szCs w:val="22"/>
        </w:rPr>
      </w:pPr>
      <w:hyperlink w:anchor="_Toc37190146" w:history="1">
        <w:r w:rsidR="00526DF6" w:rsidRPr="000A2251">
          <w:rPr>
            <w:rStyle w:val="Hyperlink"/>
            <w:noProof/>
          </w:rPr>
          <w:t>8.</w:t>
        </w:r>
        <w:r w:rsidR="00526DF6">
          <w:rPr>
            <w:rFonts w:asciiTheme="minorHAnsi" w:eastAsiaTheme="minorEastAsia" w:hAnsiTheme="minorHAnsi" w:cstheme="minorBidi"/>
            <w:b w:val="0"/>
            <w:caps w:val="0"/>
            <w:noProof/>
            <w:sz w:val="22"/>
            <w:szCs w:val="22"/>
          </w:rPr>
          <w:tab/>
        </w:r>
        <w:r w:rsidR="00526DF6" w:rsidRPr="000A2251">
          <w:rPr>
            <w:rStyle w:val="Hyperlink"/>
            <w:noProof/>
          </w:rPr>
          <w:t>Appendix</w:t>
        </w:r>
        <w:r w:rsidR="00526DF6">
          <w:rPr>
            <w:noProof/>
            <w:webHidden/>
          </w:rPr>
          <w:tab/>
        </w:r>
        <w:r w:rsidR="00526DF6">
          <w:rPr>
            <w:noProof/>
            <w:webHidden/>
          </w:rPr>
          <w:fldChar w:fldCharType="begin"/>
        </w:r>
        <w:r w:rsidR="00526DF6">
          <w:rPr>
            <w:noProof/>
            <w:webHidden/>
          </w:rPr>
          <w:instrText xml:space="preserve"> PAGEREF _Toc37190146 \h </w:instrText>
        </w:r>
        <w:r w:rsidR="00526DF6">
          <w:rPr>
            <w:noProof/>
            <w:webHidden/>
          </w:rPr>
        </w:r>
        <w:r w:rsidR="00526DF6">
          <w:rPr>
            <w:noProof/>
            <w:webHidden/>
          </w:rPr>
          <w:fldChar w:fldCharType="separate"/>
        </w:r>
        <w:r w:rsidR="00526DF6">
          <w:rPr>
            <w:noProof/>
            <w:webHidden/>
          </w:rPr>
          <w:t>16</w:t>
        </w:r>
        <w:r w:rsidR="00526DF6">
          <w:rPr>
            <w:noProof/>
            <w:webHidden/>
          </w:rPr>
          <w:fldChar w:fldCharType="end"/>
        </w:r>
      </w:hyperlink>
    </w:p>
    <w:p w14:paraId="5F76D50A" w14:textId="3D2BC0E8" w:rsidR="00941D93" w:rsidRDefault="00941D93">
      <w:pPr>
        <w:pStyle w:val="TOC2"/>
      </w:pPr>
      <w:r>
        <w:fldChar w:fldCharType="end"/>
      </w:r>
    </w:p>
    <w:p w14:paraId="6CD7D78B" w14:textId="77777777" w:rsidR="00941D93" w:rsidRDefault="00941D93">
      <w:pPr>
        <w:sectPr w:rsidR="00941D9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2F74D374" w14:textId="77777777" w:rsidR="00941D93" w:rsidRDefault="00941D93">
      <w:pPr>
        <w:pStyle w:val="Heading1"/>
      </w:pPr>
      <w:bookmarkStart w:id="22" w:name="_Toc37190128"/>
      <w:r>
        <w:lastRenderedPageBreak/>
        <w:t>Introduction</w:t>
      </w:r>
      <w:bookmarkEnd w:id="22"/>
    </w:p>
    <w:p w14:paraId="2FE0C89B" w14:textId="77777777" w:rsidR="00941D93" w:rsidRDefault="00941D93"/>
    <w:p w14:paraId="146D7970" w14:textId="600F0CF0" w:rsidR="00941D93" w:rsidRDefault="001415A8">
      <w:pPr>
        <w:pStyle w:val="Paragraph"/>
      </w:pPr>
      <w:r>
        <w:t>This test plan outlines test cases needed to evaluate “</w:t>
      </w:r>
      <w:proofErr w:type="spellStart"/>
      <w:r>
        <w:t>dbEdit</w:t>
      </w:r>
      <w:proofErr w:type="spellEnd"/>
      <w:r>
        <w:t xml:space="preserve">” program, per the requirements set forth by the stakeholders. </w:t>
      </w:r>
    </w:p>
    <w:p w14:paraId="46D87B21" w14:textId="77777777" w:rsidR="00941D93" w:rsidRDefault="00941D93">
      <w:pPr>
        <w:pStyle w:val="Paragraph"/>
      </w:pPr>
    </w:p>
    <w:p w14:paraId="79F878BA" w14:textId="77777777" w:rsidR="00941D93" w:rsidRDefault="00941D93">
      <w:pPr>
        <w:pStyle w:val="Heading2"/>
      </w:pPr>
      <w:bookmarkStart w:id="23" w:name="_Toc37190129"/>
      <w:r>
        <w:t>Purpose</w:t>
      </w:r>
      <w:bookmarkEnd w:id="23"/>
    </w:p>
    <w:p w14:paraId="4C3C6C4F" w14:textId="77777777" w:rsidR="00941D93" w:rsidRDefault="00941D93"/>
    <w:p w14:paraId="28663BCE" w14:textId="08652E59" w:rsidR="00941D93" w:rsidRDefault="001415A8">
      <w:r>
        <w:t>This test plan details the most critical test cases identified to evaluate the functionality of the “</w:t>
      </w:r>
      <w:proofErr w:type="spellStart"/>
      <w:r>
        <w:t>dbEdit</w:t>
      </w:r>
      <w:proofErr w:type="spellEnd"/>
      <w:r>
        <w:t>” program. The testers shall perform every test outlined in this test plan to ensure all requirements are met.</w:t>
      </w:r>
    </w:p>
    <w:p w14:paraId="75112739" w14:textId="77777777" w:rsidR="00941D93" w:rsidRDefault="00941D93"/>
    <w:p w14:paraId="2E1AAA4C" w14:textId="77777777" w:rsidR="00941D93" w:rsidRDefault="00941D93">
      <w:pPr>
        <w:pStyle w:val="Heading2"/>
      </w:pPr>
      <w:bookmarkStart w:id="24" w:name="_Toc37190130"/>
      <w:r>
        <w:t>Scope</w:t>
      </w:r>
      <w:bookmarkEnd w:id="24"/>
    </w:p>
    <w:p w14:paraId="5003F15C" w14:textId="434E450C" w:rsidR="00941D93" w:rsidRDefault="00526DF6">
      <w:r>
        <w:t xml:space="preserve">Testing shall </w:t>
      </w:r>
      <w:proofErr w:type="gramStart"/>
      <w:r>
        <w:t>performed</w:t>
      </w:r>
      <w:proofErr w:type="gramEnd"/>
      <w:r>
        <w:t xml:space="preserve"> on “</w:t>
      </w:r>
      <w:proofErr w:type="spellStart"/>
      <w:r>
        <w:t>dbEdit</w:t>
      </w:r>
      <w:proofErr w:type="spellEnd"/>
      <w:r>
        <w:t>” program version created on 04/02/2020.</w:t>
      </w:r>
    </w:p>
    <w:p w14:paraId="424F48C3" w14:textId="77777777" w:rsidR="00941D93" w:rsidRDefault="00941D93"/>
    <w:p w14:paraId="76A741B8" w14:textId="77777777" w:rsidR="00941D93" w:rsidRDefault="00941D93">
      <w:pPr>
        <w:pStyle w:val="Heading2"/>
      </w:pPr>
      <w:bookmarkStart w:id="25" w:name="_Toc37190131"/>
      <w:r>
        <w:t>System Overview</w:t>
      </w:r>
      <w:bookmarkEnd w:id="25"/>
    </w:p>
    <w:p w14:paraId="09912ABB" w14:textId="77777777" w:rsidR="00941D93" w:rsidRDefault="00941D93">
      <w:commentRangeStart w:id="26"/>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commentRangeEnd w:id="26"/>
      <w:r w:rsidR="006832DF">
        <w:rPr>
          <w:rStyle w:val="CommentReference"/>
        </w:rPr>
        <w:commentReference w:id="26"/>
      </w:r>
    </w:p>
    <w:p w14:paraId="2120F737" w14:textId="77777777" w:rsidR="00150787" w:rsidRDefault="00150787" w:rsidP="00150787">
      <w:pPr>
        <w:pStyle w:val="Heading2"/>
      </w:pPr>
      <w:bookmarkStart w:id="27" w:name="_Toc37190132"/>
      <w:r>
        <w:t>Suspension and Exit Criteria</w:t>
      </w:r>
      <w:bookmarkEnd w:id="27"/>
    </w:p>
    <w:p w14:paraId="08B8C410" w14:textId="35D74FE2" w:rsidR="00150787" w:rsidRPr="00013402" w:rsidRDefault="001415A8" w:rsidP="00150787">
      <w:r>
        <w:t xml:space="preserve">Tests 1 &amp; 2 as denoted in Section </w:t>
      </w:r>
      <w:r w:rsidR="00BF79EC">
        <w:t>3</w:t>
      </w:r>
      <w:r>
        <w:t>.0 are identified as the most critical tests in this plan. Failure during any of these two tests shall</w:t>
      </w:r>
      <w:r w:rsidR="00BF79EC">
        <w:t xml:space="preserve"> result in the suspension of all other tests until the failures are adequately addressed.</w:t>
      </w:r>
    </w:p>
    <w:p w14:paraId="33464D70" w14:textId="77777777" w:rsidR="00941D93" w:rsidRDefault="00941D93">
      <w:pPr>
        <w:pStyle w:val="Heading2"/>
      </w:pPr>
      <w:bookmarkStart w:id="28" w:name="_Toc37190133"/>
      <w:r>
        <w:t>Document Overview</w:t>
      </w:r>
      <w:bookmarkEnd w:id="28"/>
    </w:p>
    <w:p w14:paraId="2B15A14C" w14:textId="521FE78B" w:rsidR="00941D93" w:rsidRDefault="00BF79EC">
      <w:commentRangeStart w:id="29"/>
      <w:r>
        <w:t>The tests deemed the most critical are listed in Section 3.0 of this test plan. The procedure for conducting these is detailed in Section 4.0.</w:t>
      </w:r>
      <w:commentRangeEnd w:id="29"/>
      <w:r w:rsidR="006832DF">
        <w:rPr>
          <w:rStyle w:val="CommentReference"/>
        </w:rPr>
        <w:commentReference w:id="29"/>
      </w:r>
    </w:p>
    <w:p w14:paraId="77D9B1C1" w14:textId="77777777" w:rsidR="00941D93" w:rsidRDefault="007E0AF8">
      <w:pPr>
        <w:pStyle w:val="Heading2"/>
      </w:pPr>
      <w:bookmarkStart w:id="31" w:name="_Toc37190134"/>
      <w:r>
        <w:t>References</w:t>
      </w:r>
      <w:bookmarkEnd w:id="31"/>
    </w:p>
    <w:p w14:paraId="75852E73" w14:textId="6D3D8E48" w:rsidR="007A4335" w:rsidRDefault="00526DF6" w:rsidP="007A4335">
      <w:r>
        <w:t>Not applicable</w:t>
      </w:r>
    </w:p>
    <w:p w14:paraId="1153DD01" w14:textId="77777777" w:rsidR="00941D93" w:rsidRDefault="00941D93"/>
    <w:p w14:paraId="59522024" w14:textId="77777777" w:rsidR="007A4335" w:rsidRDefault="007A4335" w:rsidP="007A4335">
      <w:pPr>
        <w:pStyle w:val="Heading1"/>
        <w:pageBreakBefore w:val="0"/>
      </w:pPr>
      <w:bookmarkStart w:id="32" w:name="_Toc227033591"/>
      <w:r>
        <w:br w:type="page"/>
      </w:r>
      <w:bookmarkStart w:id="33" w:name="_Toc37190135"/>
      <w:r>
        <w:lastRenderedPageBreak/>
        <w:t>Test Items and Features</w:t>
      </w:r>
      <w:bookmarkEnd w:id="32"/>
      <w:bookmarkEnd w:id="33"/>
    </w:p>
    <w:p w14:paraId="3EA7E86F" w14:textId="534EB1DA" w:rsidR="007A4335" w:rsidRDefault="00841F63" w:rsidP="00841F63">
      <w:pPr>
        <w:spacing w:before="120" w:after="120"/>
      </w:pPr>
      <w:r>
        <w:t>This test plan is strictly concerned with evaluating the EDIT features of the “</w:t>
      </w:r>
      <w:proofErr w:type="spellStart"/>
      <w:r>
        <w:t>dbEdit</w:t>
      </w:r>
      <w:proofErr w:type="spellEnd"/>
      <w:r>
        <w:t>” program. The table below lists the specific features to be evaluated and defines their functionality.</w:t>
      </w:r>
    </w:p>
    <w:tbl>
      <w:tblPr>
        <w:tblStyle w:val="TableGrid"/>
        <w:tblW w:w="0" w:type="auto"/>
        <w:tblLook w:val="04A0" w:firstRow="1" w:lastRow="0" w:firstColumn="1" w:lastColumn="0" w:noHBand="0" w:noVBand="1"/>
      </w:tblPr>
      <w:tblGrid>
        <w:gridCol w:w="1615"/>
        <w:gridCol w:w="7200"/>
      </w:tblGrid>
      <w:tr w:rsidR="00841F63" w:rsidRPr="00841F63" w14:paraId="079F10C1" w14:textId="77777777" w:rsidTr="00841F63">
        <w:tc>
          <w:tcPr>
            <w:tcW w:w="1615" w:type="dxa"/>
          </w:tcPr>
          <w:p w14:paraId="73A71631" w14:textId="36D25A2A" w:rsidR="00841F63" w:rsidRPr="00841F63" w:rsidRDefault="00841F63" w:rsidP="007A4335">
            <w:pPr>
              <w:rPr>
                <w:b/>
                <w:bCs/>
              </w:rPr>
            </w:pPr>
            <w:r w:rsidRPr="00841F63">
              <w:rPr>
                <w:b/>
                <w:bCs/>
              </w:rPr>
              <w:t>Operation</w:t>
            </w:r>
          </w:p>
        </w:tc>
        <w:tc>
          <w:tcPr>
            <w:tcW w:w="7200" w:type="dxa"/>
          </w:tcPr>
          <w:p w14:paraId="6C0B4691" w14:textId="0FECC653" w:rsidR="00841F63" w:rsidRPr="00841F63" w:rsidRDefault="00841F63" w:rsidP="007A4335">
            <w:pPr>
              <w:rPr>
                <w:b/>
                <w:bCs/>
              </w:rPr>
            </w:pPr>
            <w:r w:rsidRPr="00841F63">
              <w:rPr>
                <w:b/>
                <w:bCs/>
              </w:rPr>
              <w:t>Functionality</w:t>
            </w:r>
          </w:p>
        </w:tc>
      </w:tr>
      <w:tr w:rsidR="00841F63" w14:paraId="59F55898" w14:textId="77777777" w:rsidTr="00841F63">
        <w:tc>
          <w:tcPr>
            <w:tcW w:w="1615" w:type="dxa"/>
          </w:tcPr>
          <w:p w14:paraId="7C527B20" w14:textId="11E71D70" w:rsidR="00841F63" w:rsidRDefault="00841F63" w:rsidP="007A4335">
            <w:r>
              <w:t>INSERT</w:t>
            </w:r>
          </w:p>
        </w:tc>
        <w:tc>
          <w:tcPr>
            <w:tcW w:w="7200" w:type="dxa"/>
          </w:tcPr>
          <w:p w14:paraId="034A719D" w14:textId="6E27978F" w:rsidR="00841F63" w:rsidRDefault="00841F63" w:rsidP="007A4335">
            <w:r>
              <w:t>Inserts a new row after the last row in the table</w:t>
            </w:r>
          </w:p>
        </w:tc>
      </w:tr>
      <w:tr w:rsidR="00841F63" w14:paraId="4038DFB0" w14:textId="77777777" w:rsidTr="00841F63">
        <w:tc>
          <w:tcPr>
            <w:tcW w:w="1615" w:type="dxa"/>
          </w:tcPr>
          <w:p w14:paraId="3454A0C7" w14:textId="0DF0AAFB" w:rsidR="00841F63" w:rsidRDefault="00841F63" w:rsidP="007A4335">
            <w:r>
              <w:t>DELETE</w:t>
            </w:r>
          </w:p>
        </w:tc>
        <w:tc>
          <w:tcPr>
            <w:tcW w:w="7200" w:type="dxa"/>
          </w:tcPr>
          <w:p w14:paraId="2DA8CFCE" w14:textId="037267D0" w:rsidR="00841F63" w:rsidRDefault="00841F63" w:rsidP="007A4335">
            <w:r>
              <w:t>Removes the current row from the table</w:t>
            </w:r>
          </w:p>
        </w:tc>
      </w:tr>
      <w:tr w:rsidR="00841F63" w14:paraId="5B4DDD89" w14:textId="77777777" w:rsidTr="00841F63">
        <w:tc>
          <w:tcPr>
            <w:tcW w:w="1615" w:type="dxa"/>
          </w:tcPr>
          <w:p w14:paraId="60EA3236" w14:textId="291CAA08" w:rsidR="00841F63" w:rsidRDefault="00841F63" w:rsidP="007A4335">
            <w:r>
              <w:t>UNDO</w:t>
            </w:r>
          </w:p>
        </w:tc>
        <w:tc>
          <w:tcPr>
            <w:tcW w:w="7200" w:type="dxa"/>
          </w:tcPr>
          <w:p w14:paraId="13952234" w14:textId="77A138DE" w:rsidR="00841F63" w:rsidRDefault="00841F63" w:rsidP="007A4335">
            <w:r>
              <w:t>Reverses the last data operation performed on the table</w:t>
            </w:r>
          </w:p>
        </w:tc>
      </w:tr>
      <w:tr w:rsidR="00841F63" w14:paraId="10C7836E" w14:textId="77777777" w:rsidTr="00841F63">
        <w:tc>
          <w:tcPr>
            <w:tcW w:w="1615" w:type="dxa"/>
          </w:tcPr>
          <w:p w14:paraId="5538B6E5" w14:textId="60B65A66" w:rsidR="00841F63" w:rsidRDefault="00841F63" w:rsidP="007A4335">
            <w:r>
              <w:t>COPY</w:t>
            </w:r>
          </w:p>
        </w:tc>
        <w:tc>
          <w:tcPr>
            <w:tcW w:w="7200" w:type="dxa"/>
          </w:tcPr>
          <w:p w14:paraId="7BCD5F22" w14:textId="18A45E38" w:rsidR="00841F63" w:rsidRDefault="001415A8" w:rsidP="007A4335">
            <w:r>
              <w:t>Copies the values of the current row into temporary memory. Used in conjunction with the PASTE operation</w:t>
            </w:r>
          </w:p>
        </w:tc>
      </w:tr>
      <w:tr w:rsidR="00841F63" w14:paraId="41EDBDF9" w14:textId="77777777" w:rsidTr="00841F63">
        <w:tc>
          <w:tcPr>
            <w:tcW w:w="1615" w:type="dxa"/>
          </w:tcPr>
          <w:p w14:paraId="5109D1FA" w14:textId="558CCF3C" w:rsidR="00841F63" w:rsidRDefault="00841F63" w:rsidP="007A4335">
            <w:r>
              <w:t>PASTE</w:t>
            </w:r>
          </w:p>
        </w:tc>
        <w:tc>
          <w:tcPr>
            <w:tcW w:w="7200" w:type="dxa"/>
          </w:tcPr>
          <w:p w14:paraId="00C93473" w14:textId="149915A9" w:rsidR="00841F63" w:rsidRDefault="001415A8" w:rsidP="007A4335">
            <w:r>
              <w:t>Inserts new row with all the values from a previously copied row. Values must have been previously stored in temporary memory by using the COPY operation.</w:t>
            </w:r>
          </w:p>
        </w:tc>
      </w:tr>
    </w:tbl>
    <w:p w14:paraId="0D09DD5A" w14:textId="77777777" w:rsidR="00841F63" w:rsidRPr="00123BB7" w:rsidRDefault="00841F63" w:rsidP="007A4335"/>
    <w:p w14:paraId="4A8CBE9E" w14:textId="77777777" w:rsidR="00941D93" w:rsidRDefault="00941D93"/>
    <w:p w14:paraId="14799A81" w14:textId="77777777" w:rsidR="00941D93" w:rsidRDefault="00941D93">
      <w:pPr>
        <w:pStyle w:val="Heading1"/>
      </w:pPr>
      <w:bookmarkStart w:id="34" w:name="_Toc37190136"/>
      <w:r>
        <w:lastRenderedPageBreak/>
        <w:t>Testing Approach</w:t>
      </w:r>
      <w:bookmarkEnd w:id="34"/>
    </w:p>
    <w:p w14:paraId="1828F7F2" w14:textId="77777777" w:rsidR="00941D93" w:rsidRDefault="00941D93"/>
    <w:p w14:paraId="76BCB16A" w14:textId="5EBF7AD0" w:rsidR="00941D93" w:rsidRDefault="001338CC" w:rsidP="00B34944">
      <w:r>
        <w:t>In order to verify each of the EDIT operations (UNDO, COPY, PASTE, INSERT, DELETE) each of these operations shall be evaluated independentl</w:t>
      </w:r>
      <w:r w:rsidR="00841F63">
        <w:t xml:space="preserve">y, </w:t>
      </w:r>
      <w:proofErr w:type="gramStart"/>
      <w:r w:rsidR="00841F63">
        <w:t>with the exception of</w:t>
      </w:r>
      <w:proofErr w:type="gramEnd"/>
      <w:r w:rsidR="00841F63">
        <w:t xml:space="preserve"> the COPY and PASTE operations, which are performance dependent.</w:t>
      </w:r>
    </w:p>
    <w:p w14:paraId="72D7694F" w14:textId="5AC3D2C4" w:rsidR="00841F63" w:rsidRDefault="00841F63" w:rsidP="00B34944">
      <w:r>
        <w:t>An additional test has been incorporated to assess the persistence of an error in the header row, which causes abnormal behavior in the other operations. This test shall only be performed if tests 1-3 are deemed successful.</w:t>
      </w:r>
    </w:p>
    <w:p w14:paraId="3FEF19AE" w14:textId="77777777" w:rsidR="009069AE" w:rsidRDefault="009069AE">
      <w:pPr>
        <w:pStyle w:val="ListBullet"/>
        <w:numPr>
          <w:ilvl w:val="0"/>
          <w:numId w:val="0"/>
        </w:numPr>
        <w:ind w:left="576" w:hanging="360"/>
      </w:pPr>
    </w:p>
    <w:p w14:paraId="52B910E3" w14:textId="77777777" w:rsidR="009069AE" w:rsidRDefault="009069AE" w:rsidP="009069AE">
      <w:pPr>
        <w:pStyle w:val="Caption"/>
        <w:keepNext/>
      </w:pPr>
      <w:bookmarkStart w:id="35" w:name="_Ref234215049"/>
      <w:r>
        <w:t>Table 1: Test Plan</w:t>
      </w:r>
      <w:bookmarkEnd w:id="35"/>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57217600" w14:textId="77777777" w:rsidTr="009162F5">
        <w:trPr>
          <w:trHeight w:val="360"/>
        </w:trPr>
        <w:tc>
          <w:tcPr>
            <w:tcW w:w="9306" w:type="dxa"/>
            <w:gridSpan w:val="3"/>
            <w:shd w:val="clear" w:color="auto" w:fill="E0E0E0"/>
          </w:tcPr>
          <w:p w14:paraId="20C9A4CA" w14:textId="77777777" w:rsidR="007A4335" w:rsidRDefault="007A4335" w:rsidP="009162F5">
            <w:pPr>
              <w:jc w:val="center"/>
              <w:rPr>
                <w:b/>
              </w:rPr>
            </w:pPr>
          </w:p>
          <w:p w14:paraId="72C3A86E" w14:textId="77777777" w:rsidR="007A4335" w:rsidRDefault="007A4335" w:rsidP="009162F5">
            <w:pPr>
              <w:jc w:val="center"/>
              <w:rPr>
                <w:b/>
              </w:rPr>
            </w:pPr>
            <w:r>
              <w:rPr>
                <w:b/>
              </w:rPr>
              <w:t>TEST SUITE &lt;Identifier&gt;</w:t>
            </w:r>
          </w:p>
        </w:tc>
      </w:tr>
      <w:tr w:rsidR="007A4335" w14:paraId="0CE93DE2" w14:textId="77777777" w:rsidTr="009162F5">
        <w:trPr>
          <w:trHeight w:val="360"/>
        </w:trPr>
        <w:tc>
          <w:tcPr>
            <w:tcW w:w="2290" w:type="dxa"/>
            <w:shd w:val="clear" w:color="auto" w:fill="auto"/>
          </w:tcPr>
          <w:p w14:paraId="39B8C986" w14:textId="77777777" w:rsidR="007A4335" w:rsidRDefault="007A4335" w:rsidP="009162F5">
            <w:pPr>
              <w:jc w:val="center"/>
              <w:rPr>
                <w:b/>
              </w:rPr>
            </w:pPr>
            <w:r>
              <w:rPr>
                <w:b/>
              </w:rPr>
              <w:t>Description of Test Suite</w:t>
            </w:r>
          </w:p>
        </w:tc>
        <w:tc>
          <w:tcPr>
            <w:tcW w:w="7016" w:type="dxa"/>
            <w:gridSpan w:val="2"/>
            <w:shd w:val="clear" w:color="auto" w:fill="auto"/>
          </w:tcPr>
          <w:p w14:paraId="0117E643" w14:textId="695134CA" w:rsidR="007A4335" w:rsidRDefault="00210C12" w:rsidP="009162F5">
            <w:pPr>
              <w:jc w:val="center"/>
              <w:rPr>
                <w:b/>
              </w:rPr>
            </w:pPr>
            <w:r>
              <w:rPr>
                <w:b/>
              </w:rPr>
              <w:t>Test the edit features for Undo, Copy, Paste,</w:t>
            </w:r>
            <w:r w:rsidR="003E16C9">
              <w:rPr>
                <w:b/>
              </w:rPr>
              <w:t xml:space="preserve"> Insert,</w:t>
            </w:r>
            <w:r>
              <w:rPr>
                <w:b/>
              </w:rPr>
              <w:t xml:space="preserve"> and Delete</w:t>
            </w:r>
          </w:p>
        </w:tc>
      </w:tr>
      <w:tr w:rsidR="007A4335" w14:paraId="514C9EB7" w14:textId="77777777" w:rsidTr="00013402">
        <w:trPr>
          <w:trHeight w:val="360"/>
        </w:trPr>
        <w:tc>
          <w:tcPr>
            <w:tcW w:w="2290" w:type="dxa"/>
            <w:shd w:val="clear" w:color="auto" w:fill="E0E0E0"/>
          </w:tcPr>
          <w:p w14:paraId="6AF7BAA7" w14:textId="77777777" w:rsidR="007A4335" w:rsidRDefault="007A4335" w:rsidP="009162F5">
            <w:pPr>
              <w:jc w:val="center"/>
              <w:rPr>
                <w:b/>
              </w:rPr>
            </w:pPr>
            <w:r>
              <w:rPr>
                <w:b/>
              </w:rPr>
              <w:t>Test Case Identifier</w:t>
            </w:r>
          </w:p>
        </w:tc>
        <w:tc>
          <w:tcPr>
            <w:tcW w:w="5378" w:type="dxa"/>
            <w:shd w:val="clear" w:color="auto" w:fill="E0E0E0"/>
          </w:tcPr>
          <w:p w14:paraId="3CC07CCF" w14:textId="77777777" w:rsidR="007A4335" w:rsidRDefault="007A4335" w:rsidP="009162F5">
            <w:pPr>
              <w:jc w:val="center"/>
              <w:rPr>
                <w:b/>
              </w:rPr>
            </w:pPr>
            <w:r>
              <w:rPr>
                <w:b/>
              </w:rPr>
              <w:t>Objective</w:t>
            </w:r>
          </w:p>
        </w:tc>
        <w:tc>
          <w:tcPr>
            <w:tcW w:w="1638" w:type="dxa"/>
            <w:shd w:val="clear" w:color="auto" w:fill="E0E0E0"/>
          </w:tcPr>
          <w:p w14:paraId="3F80F53B" w14:textId="77777777" w:rsidR="007A4335" w:rsidRDefault="00013402" w:rsidP="009162F5">
            <w:pPr>
              <w:jc w:val="center"/>
              <w:rPr>
                <w:b/>
              </w:rPr>
            </w:pPr>
            <w:r>
              <w:rPr>
                <w:b/>
              </w:rPr>
              <w:t>Criticality</w:t>
            </w:r>
          </w:p>
        </w:tc>
      </w:tr>
      <w:tr w:rsidR="007A4335" w14:paraId="1570708B" w14:textId="77777777" w:rsidTr="00013402">
        <w:trPr>
          <w:trHeight w:val="378"/>
        </w:trPr>
        <w:tc>
          <w:tcPr>
            <w:tcW w:w="2290" w:type="dxa"/>
          </w:tcPr>
          <w:p w14:paraId="0371BADC" w14:textId="6D8614B9" w:rsidR="007A4335" w:rsidRDefault="00210C12" w:rsidP="009162F5">
            <w:pPr>
              <w:jc w:val="center"/>
            </w:pPr>
            <w:r>
              <w:t>1</w:t>
            </w:r>
          </w:p>
        </w:tc>
        <w:tc>
          <w:tcPr>
            <w:tcW w:w="5378" w:type="dxa"/>
            <w:shd w:val="clear" w:color="auto" w:fill="auto"/>
          </w:tcPr>
          <w:p w14:paraId="3D1A3E5F" w14:textId="1272A4EF" w:rsidR="007A4335" w:rsidRDefault="003E16C9" w:rsidP="009162F5">
            <w:pPr>
              <w:jc w:val="center"/>
              <w:rPr>
                <w:b/>
              </w:rPr>
            </w:pPr>
            <w:r>
              <w:rPr>
                <w:b/>
              </w:rPr>
              <w:t xml:space="preserve">Test functionality of </w:t>
            </w:r>
            <w:r w:rsidR="001338CC">
              <w:rPr>
                <w:b/>
              </w:rPr>
              <w:t>INSERT</w:t>
            </w:r>
            <w:r>
              <w:rPr>
                <w:b/>
              </w:rPr>
              <w:t xml:space="preserve"> edit feature</w:t>
            </w:r>
          </w:p>
        </w:tc>
        <w:tc>
          <w:tcPr>
            <w:tcW w:w="1638" w:type="dxa"/>
            <w:shd w:val="clear" w:color="auto" w:fill="auto"/>
          </w:tcPr>
          <w:p w14:paraId="32D7A20C" w14:textId="7F1D8109" w:rsidR="007A4335" w:rsidRDefault="006A7AE6" w:rsidP="009162F5">
            <w:pPr>
              <w:jc w:val="center"/>
              <w:rPr>
                <w:b/>
              </w:rPr>
            </w:pPr>
            <w:r>
              <w:rPr>
                <w:b/>
              </w:rPr>
              <w:t>5</w:t>
            </w:r>
          </w:p>
        </w:tc>
      </w:tr>
      <w:tr w:rsidR="003E16C9" w14:paraId="6351A936" w14:textId="77777777" w:rsidTr="00013402">
        <w:trPr>
          <w:trHeight w:val="378"/>
        </w:trPr>
        <w:tc>
          <w:tcPr>
            <w:tcW w:w="2290" w:type="dxa"/>
          </w:tcPr>
          <w:p w14:paraId="159A313B" w14:textId="4BD5FA24" w:rsidR="003E16C9" w:rsidRDefault="003E16C9" w:rsidP="003E16C9">
            <w:pPr>
              <w:jc w:val="center"/>
            </w:pPr>
            <w:r>
              <w:t>2</w:t>
            </w:r>
          </w:p>
        </w:tc>
        <w:tc>
          <w:tcPr>
            <w:tcW w:w="5378" w:type="dxa"/>
            <w:shd w:val="clear" w:color="auto" w:fill="auto"/>
          </w:tcPr>
          <w:p w14:paraId="575F68C4" w14:textId="03194B09" w:rsidR="003E16C9" w:rsidRDefault="003E16C9" w:rsidP="003E16C9">
            <w:pPr>
              <w:jc w:val="center"/>
              <w:rPr>
                <w:b/>
              </w:rPr>
            </w:pPr>
            <w:r>
              <w:rPr>
                <w:b/>
              </w:rPr>
              <w:t xml:space="preserve">Test functionality of </w:t>
            </w:r>
            <w:r w:rsidR="001338CC">
              <w:rPr>
                <w:b/>
              </w:rPr>
              <w:t>DELETE</w:t>
            </w:r>
            <w:r>
              <w:rPr>
                <w:b/>
              </w:rPr>
              <w:t xml:space="preserve"> edit feature</w:t>
            </w:r>
          </w:p>
        </w:tc>
        <w:tc>
          <w:tcPr>
            <w:tcW w:w="1638" w:type="dxa"/>
            <w:shd w:val="clear" w:color="auto" w:fill="auto"/>
          </w:tcPr>
          <w:p w14:paraId="02431A39" w14:textId="29EC2384" w:rsidR="003E16C9" w:rsidRDefault="006A7AE6" w:rsidP="003E16C9">
            <w:pPr>
              <w:jc w:val="center"/>
              <w:rPr>
                <w:b/>
              </w:rPr>
            </w:pPr>
            <w:r>
              <w:rPr>
                <w:b/>
              </w:rPr>
              <w:t>5</w:t>
            </w:r>
          </w:p>
        </w:tc>
      </w:tr>
      <w:tr w:rsidR="003E16C9" w14:paraId="01B50CC5" w14:textId="77777777" w:rsidTr="00013402">
        <w:trPr>
          <w:trHeight w:val="378"/>
        </w:trPr>
        <w:tc>
          <w:tcPr>
            <w:tcW w:w="2290" w:type="dxa"/>
          </w:tcPr>
          <w:p w14:paraId="5E940A1E" w14:textId="4792875C" w:rsidR="003E16C9" w:rsidRDefault="003E16C9" w:rsidP="003E16C9">
            <w:pPr>
              <w:jc w:val="center"/>
            </w:pPr>
            <w:r>
              <w:t>3</w:t>
            </w:r>
          </w:p>
        </w:tc>
        <w:tc>
          <w:tcPr>
            <w:tcW w:w="5378" w:type="dxa"/>
            <w:shd w:val="clear" w:color="auto" w:fill="auto"/>
          </w:tcPr>
          <w:p w14:paraId="7054FE8E" w14:textId="6F1C9451" w:rsidR="003E16C9" w:rsidRDefault="003E16C9" w:rsidP="003E16C9">
            <w:pPr>
              <w:jc w:val="center"/>
              <w:rPr>
                <w:b/>
              </w:rPr>
            </w:pPr>
            <w:r>
              <w:rPr>
                <w:b/>
              </w:rPr>
              <w:t xml:space="preserve">Test functionality of </w:t>
            </w:r>
            <w:r w:rsidR="001338CC">
              <w:rPr>
                <w:b/>
              </w:rPr>
              <w:t>UNDO</w:t>
            </w:r>
            <w:r>
              <w:rPr>
                <w:b/>
              </w:rPr>
              <w:t xml:space="preserve"> edit feature</w:t>
            </w:r>
          </w:p>
        </w:tc>
        <w:tc>
          <w:tcPr>
            <w:tcW w:w="1638" w:type="dxa"/>
            <w:shd w:val="clear" w:color="auto" w:fill="auto"/>
          </w:tcPr>
          <w:p w14:paraId="07B68FBD" w14:textId="52208BC2" w:rsidR="003E16C9" w:rsidRDefault="006A7AE6" w:rsidP="003E16C9">
            <w:pPr>
              <w:jc w:val="center"/>
              <w:rPr>
                <w:b/>
              </w:rPr>
            </w:pPr>
            <w:r>
              <w:rPr>
                <w:b/>
              </w:rPr>
              <w:t>5</w:t>
            </w:r>
          </w:p>
        </w:tc>
      </w:tr>
      <w:tr w:rsidR="003E16C9" w14:paraId="76081E44" w14:textId="77777777" w:rsidTr="00013402">
        <w:trPr>
          <w:trHeight w:val="378"/>
        </w:trPr>
        <w:tc>
          <w:tcPr>
            <w:tcW w:w="2290" w:type="dxa"/>
          </w:tcPr>
          <w:p w14:paraId="2BDE46FA" w14:textId="5B5FB36E" w:rsidR="003E16C9" w:rsidRDefault="003E16C9" w:rsidP="003E16C9">
            <w:pPr>
              <w:jc w:val="center"/>
            </w:pPr>
            <w:r>
              <w:t>4</w:t>
            </w:r>
          </w:p>
        </w:tc>
        <w:tc>
          <w:tcPr>
            <w:tcW w:w="5378" w:type="dxa"/>
            <w:shd w:val="clear" w:color="auto" w:fill="auto"/>
          </w:tcPr>
          <w:p w14:paraId="09559F58" w14:textId="35873CFC" w:rsidR="003E16C9" w:rsidRDefault="003E16C9" w:rsidP="003E16C9">
            <w:pPr>
              <w:jc w:val="center"/>
              <w:rPr>
                <w:b/>
              </w:rPr>
            </w:pPr>
            <w:r>
              <w:rPr>
                <w:b/>
              </w:rPr>
              <w:t xml:space="preserve">Test functionality of </w:t>
            </w:r>
            <w:r w:rsidR="001338CC">
              <w:rPr>
                <w:b/>
              </w:rPr>
              <w:t>COPY/PASTE</w:t>
            </w:r>
            <w:r>
              <w:rPr>
                <w:b/>
              </w:rPr>
              <w:t xml:space="preserve"> edit feature</w:t>
            </w:r>
          </w:p>
        </w:tc>
        <w:tc>
          <w:tcPr>
            <w:tcW w:w="1638" w:type="dxa"/>
            <w:shd w:val="clear" w:color="auto" w:fill="auto"/>
          </w:tcPr>
          <w:p w14:paraId="34CEA120" w14:textId="42107177" w:rsidR="003E16C9" w:rsidRDefault="006A7AE6" w:rsidP="003E16C9">
            <w:pPr>
              <w:jc w:val="center"/>
              <w:rPr>
                <w:b/>
              </w:rPr>
            </w:pPr>
            <w:r>
              <w:rPr>
                <w:b/>
              </w:rPr>
              <w:t>5</w:t>
            </w:r>
          </w:p>
        </w:tc>
      </w:tr>
      <w:tr w:rsidR="003E16C9" w14:paraId="6FE5B09E" w14:textId="77777777" w:rsidTr="00013402">
        <w:trPr>
          <w:trHeight w:val="378"/>
        </w:trPr>
        <w:tc>
          <w:tcPr>
            <w:tcW w:w="2290" w:type="dxa"/>
          </w:tcPr>
          <w:p w14:paraId="33C8A053" w14:textId="59B58C11" w:rsidR="003E16C9" w:rsidRDefault="003E16C9" w:rsidP="003E16C9">
            <w:pPr>
              <w:jc w:val="center"/>
            </w:pPr>
            <w:r>
              <w:t>5</w:t>
            </w:r>
          </w:p>
        </w:tc>
        <w:tc>
          <w:tcPr>
            <w:tcW w:w="5378" w:type="dxa"/>
            <w:shd w:val="clear" w:color="auto" w:fill="auto"/>
          </w:tcPr>
          <w:p w14:paraId="32BB51CA" w14:textId="2C441A06" w:rsidR="003E16C9" w:rsidRDefault="003E16C9" w:rsidP="003E16C9">
            <w:pPr>
              <w:jc w:val="center"/>
              <w:rPr>
                <w:b/>
              </w:rPr>
            </w:pPr>
            <w:r>
              <w:rPr>
                <w:b/>
              </w:rPr>
              <w:t>Test</w:t>
            </w:r>
            <w:r w:rsidR="001338CC">
              <w:rPr>
                <w:b/>
              </w:rPr>
              <w:t xml:space="preserve"> for glitch found in the header row space</w:t>
            </w:r>
          </w:p>
        </w:tc>
        <w:tc>
          <w:tcPr>
            <w:tcW w:w="1638" w:type="dxa"/>
            <w:shd w:val="clear" w:color="auto" w:fill="auto"/>
          </w:tcPr>
          <w:p w14:paraId="573D90B7" w14:textId="70D23294" w:rsidR="003E16C9" w:rsidRDefault="006A7AE6" w:rsidP="003E16C9">
            <w:pPr>
              <w:jc w:val="center"/>
              <w:rPr>
                <w:b/>
              </w:rPr>
            </w:pPr>
            <w:r>
              <w:rPr>
                <w:b/>
              </w:rPr>
              <w:t>5</w:t>
            </w:r>
          </w:p>
        </w:tc>
      </w:tr>
    </w:tbl>
    <w:p w14:paraId="4ED578C6" w14:textId="77777777" w:rsidR="009069AE" w:rsidRDefault="009069AE" w:rsidP="009069AE"/>
    <w:p w14:paraId="6E8733F2" w14:textId="77777777" w:rsidR="009069AE" w:rsidRDefault="009069AE" w:rsidP="009069AE"/>
    <w:p w14:paraId="53E0B9F5" w14:textId="77777777" w:rsidR="009069AE" w:rsidRDefault="009069AE" w:rsidP="009069AE"/>
    <w:p w14:paraId="6F4ACD55" w14:textId="77777777" w:rsidR="009069AE" w:rsidRPr="00130598" w:rsidRDefault="009069AE" w:rsidP="009069AE">
      <w:pPr>
        <w:pStyle w:val="ListBullet"/>
        <w:numPr>
          <w:ilvl w:val="0"/>
          <w:numId w:val="0"/>
        </w:numPr>
        <w:ind w:left="576" w:hanging="360"/>
      </w:pPr>
    </w:p>
    <w:p w14:paraId="23B43436" w14:textId="77777777" w:rsidR="009069AE" w:rsidRDefault="009069AE">
      <w:pPr>
        <w:pStyle w:val="ListBullet"/>
        <w:numPr>
          <w:ilvl w:val="0"/>
          <w:numId w:val="0"/>
        </w:numPr>
        <w:ind w:left="576" w:hanging="360"/>
      </w:pPr>
    </w:p>
    <w:p w14:paraId="5343B8AF" w14:textId="115BBEEA" w:rsidR="00941D93" w:rsidRDefault="00941D93">
      <w:pPr>
        <w:pStyle w:val="Heading1"/>
      </w:pPr>
      <w:bookmarkStart w:id="36" w:name="_Toc37190137"/>
      <w:r>
        <w:lastRenderedPageBreak/>
        <w:t xml:space="preserve">Test </w:t>
      </w:r>
      <w:r w:rsidR="003E16C9">
        <w:t>1</w:t>
      </w:r>
      <w:r w:rsidR="00227075">
        <w:t>-5</w:t>
      </w:r>
      <w:bookmarkEnd w:id="36"/>
    </w:p>
    <w:p w14:paraId="7DB1DB04" w14:textId="47F1A85C" w:rsidR="00E90D66" w:rsidRDefault="00E90D66" w:rsidP="00E90D66">
      <w:pPr>
        <w:spacing w:before="120"/>
      </w:pPr>
      <w:r>
        <w:t>This section outlines the setup and steps needed to complete the test cases highlighted in the previous section.</w:t>
      </w:r>
    </w:p>
    <w:p w14:paraId="750C2252" w14:textId="6624D8A2" w:rsidR="00B34944" w:rsidRDefault="00E90D66" w:rsidP="00E90D66">
      <w:pPr>
        <w:spacing w:before="120"/>
      </w:pPr>
      <w:commentRangeStart w:id="37"/>
      <w:r>
        <w:t>Each of the tests will be performed one time for each of the table values provided along with this test plan. This will yield a total of three evaluations per test case.</w:t>
      </w:r>
      <w:commentRangeEnd w:id="37"/>
      <w:r w:rsidR="00AF292C">
        <w:rPr>
          <w:rStyle w:val="CommentReference"/>
        </w:rPr>
        <w:commentReference w:id="37"/>
      </w:r>
      <w:r>
        <w:t xml:space="preserve"> Any abnormal behavior should be noted in the comment section for each step or in the concluding remarks.</w:t>
      </w:r>
    </w:p>
    <w:p w14:paraId="2E97A0C9" w14:textId="6452278E" w:rsidR="00526DF6" w:rsidRDefault="00526DF6" w:rsidP="00E90D66">
      <w:pPr>
        <w:spacing w:before="120"/>
      </w:pPr>
      <w:r>
        <w:t xml:space="preserve">Section 5.0 lists some shortcut keys which may be used to perform certain operations with more ease. Use of these tools is completely optional and to the discretion of the test personnel. </w:t>
      </w:r>
    </w:p>
    <w:p w14:paraId="6D8D953A" w14:textId="22CE524B" w:rsidR="00941D93" w:rsidRDefault="00B34944" w:rsidP="00B34944">
      <w:pPr>
        <w:pStyle w:val="Heading2"/>
      </w:pPr>
      <w:bookmarkStart w:id="38" w:name="_Toc37190138"/>
      <w:r>
        <w:t xml:space="preserve">Test </w:t>
      </w:r>
      <w:r w:rsidR="003E16C9">
        <w:t>1</w:t>
      </w:r>
      <w:bookmarkEnd w:id="38"/>
    </w:p>
    <w:p w14:paraId="6BA2D292" w14:textId="77777777" w:rsidR="00B34944" w:rsidRDefault="00B34944"/>
    <w:p w14:paraId="607518A8" w14:textId="2AA151E3" w:rsidR="00941D93" w:rsidRPr="00B34944" w:rsidRDefault="00941D93">
      <w:r w:rsidRPr="00B34944">
        <w:rPr>
          <w:b/>
          <w:bCs/>
        </w:rPr>
        <w:t xml:space="preserve">Objective: </w:t>
      </w:r>
      <w:r w:rsidR="00D0305C">
        <w:t>This test will identify the independent functionality of the INSERT operation.</w:t>
      </w:r>
    </w:p>
    <w:p w14:paraId="645A8448" w14:textId="2BE9D4FE" w:rsidR="00941D93" w:rsidRDefault="00941D93" w:rsidP="00D0305C">
      <w:r w:rsidRPr="00B34944">
        <w:rPr>
          <w:b/>
          <w:bCs/>
        </w:rPr>
        <w:t>Notes:</w:t>
      </w:r>
      <w:r w:rsidRPr="00B34944">
        <w:t xml:space="preserve"> </w:t>
      </w:r>
      <w:r w:rsidR="00D0305C">
        <w:t>All test cases shall be performed independently of the results of the other test cases.</w:t>
      </w:r>
    </w:p>
    <w:p w14:paraId="10BE84FC" w14:textId="77777777" w:rsidR="00D0305C" w:rsidRDefault="00D0305C" w:rsidP="00D0305C"/>
    <w:p w14:paraId="0AB23B6B" w14:textId="3498C8C2" w:rsidR="00D0305C" w:rsidRDefault="00D0305C" w:rsidP="00D0305C">
      <w:pPr>
        <w:sectPr w:rsidR="00D0305C">
          <w:headerReference w:type="default" r:id="rId14"/>
          <w:footerReference w:type="default" r:id="rId15"/>
          <w:type w:val="continuous"/>
          <w:pgSz w:w="12240" w:h="15840" w:code="1"/>
          <w:pgMar w:top="1440" w:right="1440" w:bottom="1440" w:left="1800" w:header="720" w:footer="720" w:gutter="0"/>
          <w:cols w:space="720"/>
        </w:sectPr>
      </w:pPr>
    </w:p>
    <w:p w14:paraId="729E3B01"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941D93" w14:paraId="3CCCF696" w14:textId="77777777" w:rsidTr="00DE111F">
        <w:trPr>
          <w:cantSplit/>
          <w:trHeight w:val="300"/>
        </w:trPr>
        <w:tc>
          <w:tcPr>
            <w:tcW w:w="4507" w:type="dxa"/>
            <w:gridSpan w:val="4"/>
          </w:tcPr>
          <w:p w14:paraId="3B4A8BFA" w14:textId="0ABB9548" w:rsidR="00941D93" w:rsidRDefault="00941D93">
            <w:r>
              <w:t xml:space="preserve">Test No.: </w:t>
            </w:r>
            <w:r w:rsidR="00D0305C">
              <w:t>1a-1c</w:t>
            </w:r>
          </w:p>
        </w:tc>
        <w:tc>
          <w:tcPr>
            <w:tcW w:w="4483" w:type="dxa"/>
            <w:gridSpan w:val="3"/>
          </w:tcPr>
          <w:p w14:paraId="35E8BDFA" w14:textId="2CDC506E" w:rsidR="00941D93" w:rsidRDefault="00941D93">
            <w:r>
              <w:t xml:space="preserve">Current Status: </w:t>
            </w:r>
            <w:r w:rsidR="00D0305C">
              <w:t>Pending</w:t>
            </w:r>
          </w:p>
        </w:tc>
      </w:tr>
      <w:tr w:rsidR="00941D93" w14:paraId="544C4B96" w14:textId="77777777" w:rsidTr="00DE111F">
        <w:trPr>
          <w:cantSplit/>
          <w:trHeight w:val="300"/>
        </w:trPr>
        <w:tc>
          <w:tcPr>
            <w:tcW w:w="8990" w:type="dxa"/>
            <w:gridSpan w:val="7"/>
          </w:tcPr>
          <w:p w14:paraId="1E1CBF5F" w14:textId="3FA6EFB0" w:rsidR="00941D93" w:rsidRPr="00E47986" w:rsidRDefault="00941D93">
            <w:r w:rsidRPr="00E47986">
              <w:t xml:space="preserve">Test title:  </w:t>
            </w:r>
            <w:r w:rsidR="00DE111F">
              <w:t xml:space="preserve">Test </w:t>
            </w:r>
            <w:r w:rsidR="007E052E">
              <w:t>INSERT operation</w:t>
            </w:r>
          </w:p>
          <w:p w14:paraId="4FE6620C" w14:textId="77777777" w:rsidR="00941D93" w:rsidRPr="00E47986" w:rsidRDefault="00941D93"/>
        </w:tc>
      </w:tr>
      <w:tr w:rsidR="00941D93" w14:paraId="512AF36A" w14:textId="77777777" w:rsidTr="00DE111F">
        <w:trPr>
          <w:cantSplit/>
          <w:trHeight w:val="1070"/>
        </w:trPr>
        <w:tc>
          <w:tcPr>
            <w:tcW w:w="8990" w:type="dxa"/>
            <w:gridSpan w:val="7"/>
          </w:tcPr>
          <w:p w14:paraId="27EE177C" w14:textId="77777777" w:rsidR="00941D93" w:rsidRDefault="00941D93" w:rsidP="00D0305C">
            <w:commentRangeStart w:id="39"/>
            <w:r w:rsidRPr="00E47986">
              <w:t>Testing approach</w:t>
            </w:r>
            <w:commentRangeEnd w:id="39"/>
            <w:r w:rsidR="00AF292C">
              <w:rPr>
                <w:rStyle w:val="CommentReference"/>
              </w:rPr>
              <w:commentReference w:id="39"/>
            </w:r>
            <w:r w:rsidRPr="00E47986">
              <w:t xml:space="preserve">: </w:t>
            </w:r>
            <w:r w:rsidR="00D0305C">
              <w:t>Open the tables in the following order and perform the steps below.</w:t>
            </w:r>
          </w:p>
          <w:p w14:paraId="3BB80DEE" w14:textId="6B233ED2" w:rsidR="00D0305C" w:rsidRDefault="00D0305C" w:rsidP="00D0305C"/>
          <w:p w14:paraId="769D9B24" w14:textId="77777777" w:rsidR="00D0305C" w:rsidRDefault="00D0305C" w:rsidP="00D0305C">
            <w:r>
              <w:t>1a: TEST_DB</w:t>
            </w:r>
          </w:p>
          <w:p w14:paraId="544C4396" w14:textId="77777777" w:rsidR="00D0305C" w:rsidRDefault="00D0305C" w:rsidP="00D0305C">
            <w:r>
              <w:t>1b: TEST_DB_BIG_TABLE</w:t>
            </w:r>
          </w:p>
          <w:p w14:paraId="23CCF5CD" w14:textId="76725800" w:rsidR="00D0305C" w:rsidRDefault="00D0305C" w:rsidP="00D0305C">
            <w:r>
              <w:t>1c: TEST_CONSTRAINT_TABLE</w:t>
            </w:r>
          </w:p>
          <w:p w14:paraId="08FE714C" w14:textId="08C92479" w:rsidR="00D0305C" w:rsidRDefault="00D0305C" w:rsidP="00D0305C">
            <w:r>
              <w:t>1d: TEST_DB_TYPE_TABLE</w:t>
            </w:r>
          </w:p>
          <w:p w14:paraId="2FF47B4D" w14:textId="3A80CAC4" w:rsidR="00D0305C" w:rsidRPr="00E47986" w:rsidRDefault="00D0305C" w:rsidP="00D0305C"/>
        </w:tc>
      </w:tr>
      <w:tr w:rsidR="00941D93" w14:paraId="67AFA7CE" w14:textId="77777777" w:rsidTr="00DE111F">
        <w:trPr>
          <w:cantSplit/>
          <w:trHeight w:val="40"/>
        </w:trPr>
        <w:tc>
          <w:tcPr>
            <w:tcW w:w="987" w:type="dxa"/>
          </w:tcPr>
          <w:p w14:paraId="6E3FD4DA" w14:textId="31603714" w:rsidR="00941D93" w:rsidRDefault="00941D93" w:rsidP="00EA416B">
            <w:r>
              <w:t>STEP</w:t>
            </w:r>
          </w:p>
        </w:tc>
        <w:tc>
          <w:tcPr>
            <w:tcW w:w="2273" w:type="dxa"/>
          </w:tcPr>
          <w:p w14:paraId="204C4802" w14:textId="76C4EDAF" w:rsidR="00941D93" w:rsidRDefault="00941D93" w:rsidP="00EA416B">
            <w:r>
              <w:t>OPERATOR ACTION</w:t>
            </w:r>
          </w:p>
        </w:tc>
        <w:tc>
          <w:tcPr>
            <w:tcW w:w="1755" w:type="dxa"/>
            <w:gridSpan w:val="3"/>
          </w:tcPr>
          <w:p w14:paraId="32B2F3A0" w14:textId="03830708" w:rsidR="00941D93" w:rsidRDefault="00941D93" w:rsidP="00EA416B">
            <w:r>
              <w:t>PURPOSE</w:t>
            </w:r>
          </w:p>
        </w:tc>
        <w:tc>
          <w:tcPr>
            <w:tcW w:w="2162" w:type="dxa"/>
          </w:tcPr>
          <w:p w14:paraId="5CCA104B" w14:textId="758444BD" w:rsidR="00941D93" w:rsidRDefault="00941D93" w:rsidP="00EA416B">
            <w:r>
              <w:t>EXEPCTED RESULTS</w:t>
            </w:r>
          </w:p>
        </w:tc>
        <w:tc>
          <w:tcPr>
            <w:tcW w:w="1813" w:type="dxa"/>
          </w:tcPr>
          <w:p w14:paraId="05AA0C89" w14:textId="6E4E0789" w:rsidR="00941D93" w:rsidRDefault="00941D93" w:rsidP="00EA416B">
            <w:r>
              <w:t>COMMENTS</w:t>
            </w:r>
          </w:p>
        </w:tc>
      </w:tr>
      <w:tr w:rsidR="0030799E" w14:paraId="5627B58C" w14:textId="77777777" w:rsidTr="00DE111F">
        <w:trPr>
          <w:cantSplit/>
          <w:trHeight w:val="40"/>
        </w:trPr>
        <w:tc>
          <w:tcPr>
            <w:tcW w:w="987" w:type="dxa"/>
          </w:tcPr>
          <w:p w14:paraId="40E67D61" w14:textId="518EBE9F" w:rsidR="0030799E" w:rsidRDefault="0030799E">
            <w:r>
              <w:t>1</w:t>
            </w:r>
          </w:p>
        </w:tc>
        <w:tc>
          <w:tcPr>
            <w:tcW w:w="2273" w:type="dxa"/>
          </w:tcPr>
          <w:p w14:paraId="6564C1CF" w14:textId="2F4C154D" w:rsidR="0030799E" w:rsidRDefault="007E052E">
            <w:commentRangeStart w:id="40"/>
            <w:r>
              <w:t>Press and hold Insert shortcut (CRTL+</w:t>
            </w:r>
            <w:r w:rsidR="00BA1255">
              <w:t>I</w:t>
            </w:r>
            <w:r>
              <w:t xml:space="preserve">) </w:t>
            </w:r>
            <w:commentRangeEnd w:id="40"/>
            <w:r w:rsidR="00AF292C">
              <w:rPr>
                <w:rStyle w:val="CommentReference"/>
              </w:rPr>
              <w:commentReference w:id="40"/>
            </w:r>
            <w:r>
              <w:t xml:space="preserve">the number of </w:t>
            </w:r>
            <w:commentRangeStart w:id="41"/>
            <w:r>
              <w:t>rows equals 100, 200, 500, 1000.</w:t>
            </w:r>
            <w:commentRangeEnd w:id="41"/>
            <w:r w:rsidR="00AE4920">
              <w:rPr>
                <w:rStyle w:val="CommentReference"/>
              </w:rPr>
              <w:commentReference w:id="41"/>
            </w:r>
          </w:p>
        </w:tc>
        <w:tc>
          <w:tcPr>
            <w:tcW w:w="1755" w:type="dxa"/>
            <w:gridSpan w:val="3"/>
          </w:tcPr>
          <w:p w14:paraId="656C1EA7" w14:textId="731259C2" w:rsidR="0030799E" w:rsidRDefault="007E052E">
            <w:r>
              <w:t>Test the size limit on the number of rows</w:t>
            </w:r>
          </w:p>
        </w:tc>
        <w:tc>
          <w:tcPr>
            <w:tcW w:w="2162" w:type="dxa"/>
          </w:tcPr>
          <w:p w14:paraId="7FE0E18D" w14:textId="5BEDEC10" w:rsidR="0030799E" w:rsidRDefault="007E052E">
            <w:r>
              <w:t>A total of 1000 rows should be available</w:t>
            </w:r>
          </w:p>
        </w:tc>
        <w:tc>
          <w:tcPr>
            <w:tcW w:w="1813" w:type="dxa"/>
          </w:tcPr>
          <w:p w14:paraId="7139EC36" w14:textId="1B9326A4" w:rsidR="0030799E" w:rsidRDefault="0030799E"/>
        </w:tc>
      </w:tr>
      <w:tr w:rsidR="00277C43" w14:paraId="2A985676" w14:textId="77777777" w:rsidTr="00DE111F">
        <w:trPr>
          <w:trHeight w:val="1250"/>
        </w:trPr>
        <w:tc>
          <w:tcPr>
            <w:tcW w:w="8990" w:type="dxa"/>
            <w:gridSpan w:val="7"/>
            <w:tcBorders>
              <w:bottom w:val="single" w:sz="4" w:space="0" w:color="auto"/>
            </w:tcBorders>
          </w:tcPr>
          <w:p w14:paraId="58C577F8" w14:textId="4111EDF8" w:rsidR="00277C43" w:rsidRDefault="00277C43" w:rsidP="00277C43">
            <w:r>
              <w:t>Concluding Remarks:</w:t>
            </w:r>
          </w:p>
        </w:tc>
      </w:tr>
      <w:tr w:rsidR="00277C43" w14:paraId="069A02B0" w14:textId="77777777" w:rsidTr="00DE111F">
        <w:trPr>
          <w:trHeight w:val="890"/>
        </w:trPr>
        <w:tc>
          <w:tcPr>
            <w:tcW w:w="4495" w:type="dxa"/>
            <w:gridSpan w:val="3"/>
          </w:tcPr>
          <w:p w14:paraId="3139BFE4" w14:textId="77777777" w:rsidR="00277C43" w:rsidRDefault="00277C43" w:rsidP="00277C43">
            <w:r>
              <w:t xml:space="preserve">Testing Team: </w:t>
            </w:r>
          </w:p>
          <w:p w14:paraId="0F834B33" w14:textId="16234917" w:rsidR="00277C43" w:rsidRDefault="00277C43" w:rsidP="00277C43"/>
        </w:tc>
        <w:tc>
          <w:tcPr>
            <w:tcW w:w="4495" w:type="dxa"/>
            <w:gridSpan w:val="4"/>
          </w:tcPr>
          <w:p w14:paraId="3AE88DF0" w14:textId="77777777" w:rsidR="00277C43" w:rsidRDefault="00277C43" w:rsidP="00277C43">
            <w:r>
              <w:t>Date Completed:</w:t>
            </w:r>
          </w:p>
        </w:tc>
      </w:tr>
    </w:tbl>
    <w:p w14:paraId="73B3085B" w14:textId="5771B63E" w:rsidR="00277C43" w:rsidRDefault="00277C43"/>
    <w:p w14:paraId="40695A6A" w14:textId="77777777" w:rsidR="00277C43" w:rsidRDefault="00277C43">
      <w:pPr>
        <w:overflowPunct/>
        <w:autoSpaceDE/>
        <w:autoSpaceDN/>
        <w:adjustRightInd/>
        <w:textAlignment w:val="auto"/>
      </w:pPr>
      <w:r>
        <w:br w:type="page"/>
      </w:r>
    </w:p>
    <w:p w14:paraId="24908C53" w14:textId="77777777" w:rsidR="00277C43" w:rsidRDefault="00277C43" w:rsidP="00277C43">
      <w:pPr>
        <w:pStyle w:val="Paragraph"/>
      </w:pPr>
    </w:p>
    <w:p w14:paraId="58641EDF" w14:textId="433A3560" w:rsidR="00277C43" w:rsidRDefault="00277C43" w:rsidP="00277C43">
      <w:pPr>
        <w:pStyle w:val="Heading2"/>
      </w:pPr>
      <w:bookmarkStart w:id="42" w:name="_Toc37190139"/>
      <w:r>
        <w:t>Test 2</w:t>
      </w:r>
      <w:bookmarkEnd w:id="42"/>
    </w:p>
    <w:p w14:paraId="14013F3C" w14:textId="77777777" w:rsidR="00277C43" w:rsidRDefault="00277C43" w:rsidP="00277C43"/>
    <w:p w14:paraId="44CA22C1" w14:textId="0F096393" w:rsidR="00D558C2" w:rsidRPr="00B34944" w:rsidRDefault="00D558C2" w:rsidP="00D558C2">
      <w:r w:rsidRPr="00B34944">
        <w:rPr>
          <w:b/>
          <w:bCs/>
        </w:rPr>
        <w:t xml:space="preserve">Objective: </w:t>
      </w:r>
      <w:r>
        <w:t>This test will identify the independent functionality of the DELETE operation.</w:t>
      </w:r>
    </w:p>
    <w:p w14:paraId="19A4171D" w14:textId="77777777" w:rsidR="00D558C2" w:rsidRDefault="00D558C2" w:rsidP="00D558C2">
      <w:r w:rsidRPr="00B34944">
        <w:rPr>
          <w:b/>
          <w:bCs/>
        </w:rPr>
        <w:t>Notes:</w:t>
      </w:r>
      <w:r w:rsidRPr="00B34944">
        <w:t xml:space="preserve"> </w:t>
      </w:r>
      <w:r>
        <w:t>All test cases shall be performed independently of the results of the other test cases.</w:t>
      </w:r>
    </w:p>
    <w:p w14:paraId="434494C8" w14:textId="77777777" w:rsidR="00D0305C" w:rsidRPr="00B34944" w:rsidRDefault="00D0305C" w:rsidP="00277C43"/>
    <w:p w14:paraId="30AAD50B" w14:textId="77777777" w:rsidR="00277C43" w:rsidRDefault="00277C43" w:rsidP="00277C43">
      <w:pPr>
        <w:pStyle w:val="Paragraph"/>
        <w:sectPr w:rsidR="00277C43">
          <w:headerReference w:type="default" r:id="rId16"/>
          <w:footerReference w:type="default" r:id="rId17"/>
          <w:type w:val="continuous"/>
          <w:pgSz w:w="12240" w:h="15840" w:code="1"/>
          <w:pgMar w:top="1440" w:right="1440" w:bottom="1440" w:left="1800" w:header="720" w:footer="720" w:gutter="0"/>
          <w:cols w:space="720"/>
        </w:sectPr>
      </w:pPr>
    </w:p>
    <w:p w14:paraId="24BBCF61" w14:textId="77777777" w:rsidR="00277C43" w:rsidRDefault="00277C43" w:rsidP="00277C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77C43" w14:paraId="2D6CD089" w14:textId="77777777" w:rsidTr="00841F63">
        <w:trPr>
          <w:cantSplit/>
          <w:trHeight w:val="300"/>
        </w:trPr>
        <w:tc>
          <w:tcPr>
            <w:tcW w:w="4507" w:type="dxa"/>
            <w:gridSpan w:val="4"/>
          </w:tcPr>
          <w:p w14:paraId="540F818C" w14:textId="4F39992D" w:rsidR="00277C43" w:rsidRDefault="00277C43" w:rsidP="00841F63">
            <w:r>
              <w:t xml:space="preserve">Test No.: </w:t>
            </w:r>
            <w:r w:rsidR="00D0305C">
              <w:t>2a-2d</w:t>
            </w:r>
          </w:p>
        </w:tc>
        <w:tc>
          <w:tcPr>
            <w:tcW w:w="4483" w:type="dxa"/>
            <w:gridSpan w:val="3"/>
          </w:tcPr>
          <w:p w14:paraId="71E9B25F" w14:textId="4C66760B" w:rsidR="00277C43" w:rsidRDefault="00277C43" w:rsidP="00841F63">
            <w:r>
              <w:t xml:space="preserve">Current Status: </w:t>
            </w:r>
            <w:r w:rsidR="00D0305C">
              <w:t>Pending</w:t>
            </w:r>
          </w:p>
        </w:tc>
      </w:tr>
      <w:tr w:rsidR="00277C43" w14:paraId="286B630C" w14:textId="77777777" w:rsidTr="00841F63">
        <w:trPr>
          <w:cantSplit/>
          <w:trHeight w:val="300"/>
        </w:trPr>
        <w:tc>
          <w:tcPr>
            <w:tcW w:w="8990" w:type="dxa"/>
            <w:gridSpan w:val="7"/>
          </w:tcPr>
          <w:p w14:paraId="4288F282" w14:textId="636788C5" w:rsidR="00277C43" w:rsidRPr="00E47986" w:rsidRDefault="00277C43" w:rsidP="00841F63">
            <w:r w:rsidRPr="00E47986">
              <w:t xml:space="preserve">Test title:  </w:t>
            </w:r>
            <w:r>
              <w:t xml:space="preserve">Test </w:t>
            </w:r>
            <w:r w:rsidR="00227075">
              <w:t>DELETE operation</w:t>
            </w:r>
          </w:p>
          <w:p w14:paraId="1ACC3DCB" w14:textId="77777777" w:rsidR="00277C43" w:rsidRPr="00E47986" w:rsidRDefault="00277C43" w:rsidP="00841F63"/>
        </w:tc>
      </w:tr>
      <w:tr w:rsidR="00D0305C" w14:paraId="4065554E" w14:textId="77777777" w:rsidTr="00841F63">
        <w:trPr>
          <w:cantSplit/>
          <w:trHeight w:val="1070"/>
        </w:trPr>
        <w:tc>
          <w:tcPr>
            <w:tcW w:w="8990" w:type="dxa"/>
            <w:gridSpan w:val="7"/>
          </w:tcPr>
          <w:p w14:paraId="479F6985" w14:textId="77777777" w:rsidR="00D0305C" w:rsidRDefault="00D0305C" w:rsidP="00D0305C">
            <w:r w:rsidRPr="00E47986">
              <w:t xml:space="preserve">Testing approach: </w:t>
            </w:r>
            <w:r>
              <w:t>Open the tables in the following order and perform the steps below.</w:t>
            </w:r>
          </w:p>
          <w:p w14:paraId="499FE97C" w14:textId="77777777" w:rsidR="00D0305C" w:rsidRDefault="00D0305C" w:rsidP="00D0305C"/>
          <w:p w14:paraId="16CD0F8B" w14:textId="53F6A953" w:rsidR="00D0305C" w:rsidRDefault="00D0305C" w:rsidP="00D0305C">
            <w:r>
              <w:t>2a: TEST_DB</w:t>
            </w:r>
          </w:p>
          <w:p w14:paraId="53DA04A3" w14:textId="53770EA2" w:rsidR="00D0305C" w:rsidRDefault="00D0305C" w:rsidP="00D0305C">
            <w:r>
              <w:t>2b: TEST_DB_BIG_TABLE</w:t>
            </w:r>
          </w:p>
          <w:p w14:paraId="6DF0C371" w14:textId="5BA9A529" w:rsidR="00D0305C" w:rsidRDefault="00D0305C" w:rsidP="00D0305C">
            <w:r>
              <w:t>2c: TEST_CONSTRAINT_TABLE</w:t>
            </w:r>
          </w:p>
          <w:p w14:paraId="4886CB46" w14:textId="14E94F6B" w:rsidR="00D0305C" w:rsidRDefault="00D0305C" w:rsidP="00D0305C">
            <w:r>
              <w:t>2d: TEST_DB_TYPE_TABLE</w:t>
            </w:r>
          </w:p>
          <w:p w14:paraId="7C616B7B" w14:textId="1E0F2F89" w:rsidR="00D0305C" w:rsidRPr="00E47986" w:rsidRDefault="00D0305C" w:rsidP="00D0305C"/>
        </w:tc>
      </w:tr>
      <w:tr w:rsidR="00277C43" w14:paraId="49C1E885" w14:textId="77777777" w:rsidTr="00841F63">
        <w:trPr>
          <w:cantSplit/>
          <w:trHeight w:val="40"/>
        </w:trPr>
        <w:tc>
          <w:tcPr>
            <w:tcW w:w="987" w:type="dxa"/>
          </w:tcPr>
          <w:p w14:paraId="0A86627D" w14:textId="77777777" w:rsidR="00277C43" w:rsidRDefault="00277C43" w:rsidP="00841F63">
            <w:r>
              <w:t>STEP</w:t>
            </w:r>
          </w:p>
        </w:tc>
        <w:tc>
          <w:tcPr>
            <w:tcW w:w="2273" w:type="dxa"/>
          </w:tcPr>
          <w:p w14:paraId="607CFE05" w14:textId="77777777" w:rsidR="00277C43" w:rsidRDefault="00277C43" w:rsidP="00841F63">
            <w:r>
              <w:t>OPERATOR ACTION</w:t>
            </w:r>
          </w:p>
        </w:tc>
        <w:tc>
          <w:tcPr>
            <w:tcW w:w="1755" w:type="dxa"/>
            <w:gridSpan w:val="3"/>
          </w:tcPr>
          <w:p w14:paraId="3629F0E4" w14:textId="77777777" w:rsidR="00277C43" w:rsidRDefault="00277C43" w:rsidP="00841F63">
            <w:r>
              <w:t>PURPOSE</w:t>
            </w:r>
          </w:p>
        </w:tc>
        <w:tc>
          <w:tcPr>
            <w:tcW w:w="2162" w:type="dxa"/>
          </w:tcPr>
          <w:p w14:paraId="020B23F6" w14:textId="77777777" w:rsidR="00277C43" w:rsidRDefault="00277C43" w:rsidP="00841F63">
            <w:r>
              <w:t>EXEPCTED RESULTS</w:t>
            </w:r>
          </w:p>
        </w:tc>
        <w:tc>
          <w:tcPr>
            <w:tcW w:w="1813" w:type="dxa"/>
          </w:tcPr>
          <w:p w14:paraId="006F52A3" w14:textId="77777777" w:rsidR="00277C43" w:rsidRDefault="00277C43" w:rsidP="00841F63">
            <w:r>
              <w:t>COMMENTS</w:t>
            </w:r>
          </w:p>
        </w:tc>
      </w:tr>
      <w:tr w:rsidR="00277C43" w14:paraId="5C116159" w14:textId="77777777" w:rsidTr="00841F63">
        <w:trPr>
          <w:cantSplit/>
          <w:trHeight w:val="40"/>
        </w:trPr>
        <w:tc>
          <w:tcPr>
            <w:tcW w:w="987" w:type="dxa"/>
          </w:tcPr>
          <w:p w14:paraId="2F0214B9" w14:textId="77777777" w:rsidR="00277C43" w:rsidRDefault="00277C43" w:rsidP="00841F63">
            <w:r>
              <w:t>1</w:t>
            </w:r>
          </w:p>
        </w:tc>
        <w:tc>
          <w:tcPr>
            <w:tcW w:w="2273" w:type="dxa"/>
          </w:tcPr>
          <w:p w14:paraId="7DE1BED7" w14:textId="39624E6A" w:rsidR="00277C43" w:rsidRDefault="007E052E" w:rsidP="00841F63">
            <w:commentRangeStart w:id="43"/>
            <w:r>
              <w:t>Use CTRL+D shortcut to delete all rows</w:t>
            </w:r>
            <w:commentRangeEnd w:id="43"/>
            <w:r w:rsidR="00AE4920">
              <w:rPr>
                <w:rStyle w:val="CommentReference"/>
              </w:rPr>
              <w:commentReference w:id="43"/>
            </w:r>
          </w:p>
        </w:tc>
        <w:tc>
          <w:tcPr>
            <w:tcW w:w="1755" w:type="dxa"/>
            <w:gridSpan w:val="3"/>
          </w:tcPr>
          <w:p w14:paraId="586342CD" w14:textId="7C67600D" w:rsidR="00277C43" w:rsidRDefault="007E052E" w:rsidP="00841F63">
            <w:r>
              <w:t>Test functionality of DELETE operation</w:t>
            </w:r>
          </w:p>
        </w:tc>
        <w:tc>
          <w:tcPr>
            <w:tcW w:w="2162" w:type="dxa"/>
          </w:tcPr>
          <w:p w14:paraId="7306A6AF" w14:textId="6C7B5F73" w:rsidR="00277C43" w:rsidRDefault="007E052E" w:rsidP="00841F63">
            <w:r>
              <w:t>All rows (except header) should be deleted.</w:t>
            </w:r>
          </w:p>
        </w:tc>
        <w:tc>
          <w:tcPr>
            <w:tcW w:w="1813" w:type="dxa"/>
          </w:tcPr>
          <w:p w14:paraId="61357D36" w14:textId="77777777" w:rsidR="00277C43" w:rsidRDefault="00277C43" w:rsidP="00841F63"/>
        </w:tc>
      </w:tr>
      <w:tr w:rsidR="00227075" w14:paraId="3944DBC1" w14:textId="77777777" w:rsidTr="00841F63">
        <w:trPr>
          <w:cantSplit/>
          <w:trHeight w:val="40"/>
        </w:trPr>
        <w:tc>
          <w:tcPr>
            <w:tcW w:w="987" w:type="dxa"/>
          </w:tcPr>
          <w:p w14:paraId="21D08048" w14:textId="77777777" w:rsidR="00227075" w:rsidRDefault="00227075" w:rsidP="00227075">
            <w:r>
              <w:t>2</w:t>
            </w:r>
          </w:p>
        </w:tc>
        <w:tc>
          <w:tcPr>
            <w:tcW w:w="2273" w:type="dxa"/>
          </w:tcPr>
          <w:p w14:paraId="56D601AD" w14:textId="703C89BE" w:rsidR="00227075" w:rsidRDefault="00227075" w:rsidP="00227075">
            <w:r>
              <w:t>Use CTRL+D shortcut to delete header rows</w:t>
            </w:r>
          </w:p>
        </w:tc>
        <w:tc>
          <w:tcPr>
            <w:tcW w:w="1755" w:type="dxa"/>
            <w:gridSpan w:val="3"/>
          </w:tcPr>
          <w:p w14:paraId="6B0B3A8A" w14:textId="79A231F7" w:rsidR="00227075" w:rsidRDefault="00227075" w:rsidP="00227075">
            <w:r>
              <w:t>Attempt to remove header row</w:t>
            </w:r>
          </w:p>
        </w:tc>
        <w:tc>
          <w:tcPr>
            <w:tcW w:w="2162" w:type="dxa"/>
          </w:tcPr>
          <w:p w14:paraId="28D1A12B" w14:textId="2EBD207B" w:rsidR="00227075" w:rsidRDefault="00227075" w:rsidP="00227075">
            <w:r>
              <w:t>Operation should not work</w:t>
            </w:r>
          </w:p>
        </w:tc>
        <w:tc>
          <w:tcPr>
            <w:tcW w:w="1813" w:type="dxa"/>
          </w:tcPr>
          <w:p w14:paraId="0D20AACB" w14:textId="77777777" w:rsidR="00227075" w:rsidRDefault="00227075" w:rsidP="00227075"/>
        </w:tc>
      </w:tr>
      <w:tr w:rsidR="00227075" w14:paraId="4336D67B" w14:textId="77777777" w:rsidTr="00841F63">
        <w:trPr>
          <w:trHeight w:val="1250"/>
        </w:trPr>
        <w:tc>
          <w:tcPr>
            <w:tcW w:w="8990" w:type="dxa"/>
            <w:gridSpan w:val="7"/>
            <w:tcBorders>
              <w:bottom w:val="single" w:sz="4" w:space="0" w:color="auto"/>
            </w:tcBorders>
          </w:tcPr>
          <w:p w14:paraId="3E905C6F" w14:textId="77777777" w:rsidR="00227075" w:rsidRDefault="00227075" w:rsidP="00227075">
            <w:r>
              <w:t>Concluding Remarks:</w:t>
            </w:r>
          </w:p>
        </w:tc>
      </w:tr>
      <w:tr w:rsidR="00227075" w14:paraId="058A33E8" w14:textId="77777777" w:rsidTr="00841F63">
        <w:trPr>
          <w:trHeight w:val="890"/>
        </w:trPr>
        <w:tc>
          <w:tcPr>
            <w:tcW w:w="4495" w:type="dxa"/>
            <w:gridSpan w:val="3"/>
          </w:tcPr>
          <w:p w14:paraId="29CF0374" w14:textId="77777777" w:rsidR="00227075" w:rsidRDefault="00227075" w:rsidP="00227075">
            <w:r>
              <w:t xml:space="preserve">Testing Team: </w:t>
            </w:r>
          </w:p>
          <w:p w14:paraId="05C439A8" w14:textId="77777777" w:rsidR="00227075" w:rsidRDefault="00227075" w:rsidP="00227075">
            <w:r>
              <w:t>&lt;&lt; List members of testing team and lead &gt;&gt;</w:t>
            </w:r>
          </w:p>
        </w:tc>
        <w:tc>
          <w:tcPr>
            <w:tcW w:w="4495" w:type="dxa"/>
            <w:gridSpan w:val="4"/>
          </w:tcPr>
          <w:p w14:paraId="53E4A491" w14:textId="77777777" w:rsidR="00227075" w:rsidRDefault="00227075" w:rsidP="00227075">
            <w:r>
              <w:t>Date Completed:</w:t>
            </w:r>
          </w:p>
        </w:tc>
      </w:tr>
    </w:tbl>
    <w:p w14:paraId="21F60DF8" w14:textId="1CDE1F47" w:rsidR="00227075" w:rsidRDefault="00227075" w:rsidP="00277C43"/>
    <w:p w14:paraId="1062A79C" w14:textId="77777777" w:rsidR="00227075" w:rsidRDefault="00227075">
      <w:pPr>
        <w:overflowPunct/>
        <w:autoSpaceDE/>
        <w:autoSpaceDN/>
        <w:adjustRightInd/>
        <w:textAlignment w:val="auto"/>
      </w:pPr>
      <w:r>
        <w:br w:type="page"/>
      </w:r>
    </w:p>
    <w:p w14:paraId="5E8EEB0A" w14:textId="77777777" w:rsidR="00227075" w:rsidRDefault="00227075" w:rsidP="00227075">
      <w:pPr>
        <w:pStyle w:val="Paragraph"/>
      </w:pPr>
    </w:p>
    <w:p w14:paraId="2BDBC3B6" w14:textId="7F51BB66" w:rsidR="00227075" w:rsidRDefault="00227075" w:rsidP="00227075">
      <w:pPr>
        <w:pStyle w:val="Heading2"/>
      </w:pPr>
      <w:bookmarkStart w:id="44" w:name="_Toc37190140"/>
      <w:r>
        <w:t>Test 3</w:t>
      </w:r>
      <w:bookmarkEnd w:id="44"/>
    </w:p>
    <w:p w14:paraId="28EFF83B" w14:textId="77777777" w:rsidR="00227075" w:rsidRDefault="00227075" w:rsidP="00227075"/>
    <w:p w14:paraId="763DB09A" w14:textId="6BF7C442" w:rsidR="00D558C2" w:rsidRPr="00B34944" w:rsidRDefault="00D558C2" w:rsidP="00D558C2">
      <w:r w:rsidRPr="00B34944">
        <w:rPr>
          <w:b/>
          <w:bCs/>
        </w:rPr>
        <w:t xml:space="preserve">Objective: </w:t>
      </w:r>
      <w:r>
        <w:t>This test will identify the independent functionality of the UNDO operation.</w:t>
      </w:r>
    </w:p>
    <w:p w14:paraId="37ACF89C" w14:textId="77777777" w:rsidR="00D558C2" w:rsidRDefault="00D558C2" w:rsidP="00D558C2">
      <w:r w:rsidRPr="00B34944">
        <w:rPr>
          <w:b/>
          <w:bCs/>
        </w:rPr>
        <w:t>Notes:</w:t>
      </w:r>
      <w:r w:rsidRPr="00B34944">
        <w:t xml:space="preserve"> </w:t>
      </w:r>
      <w:r>
        <w:t>All test cases shall be performed independently of the results of the other test cases.</w:t>
      </w:r>
    </w:p>
    <w:p w14:paraId="3488C5B4" w14:textId="77777777" w:rsidR="00D0305C" w:rsidRPr="00B34944" w:rsidRDefault="00D0305C" w:rsidP="00227075"/>
    <w:p w14:paraId="5A67CCFE" w14:textId="77777777" w:rsidR="00227075" w:rsidRDefault="00227075" w:rsidP="00227075">
      <w:pPr>
        <w:pStyle w:val="Paragraph"/>
        <w:sectPr w:rsidR="00227075">
          <w:headerReference w:type="default" r:id="rId18"/>
          <w:footerReference w:type="default" r:id="rId19"/>
          <w:type w:val="continuous"/>
          <w:pgSz w:w="12240" w:h="15840" w:code="1"/>
          <w:pgMar w:top="1440" w:right="1440" w:bottom="1440" w:left="1800" w:header="720" w:footer="720" w:gutter="0"/>
          <w:cols w:space="720"/>
        </w:sectPr>
      </w:pPr>
    </w:p>
    <w:p w14:paraId="5B3000DE" w14:textId="77777777" w:rsidR="00227075" w:rsidRDefault="00227075" w:rsidP="0022707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27075" w14:paraId="21ED13FA" w14:textId="77777777" w:rsidTr="00841F63">
        <w:trPr>
          <w:cantSplit/>
          <w:trHeight w:val="300"/>
        </w:trPr>
        <w:tc>
          <w:tcPr>
            <w:tcW w:w="4507" w:type="dxa"/>
            <w:gridSpan w:val="4"/>
          </w:tcPr>
          <w:p w14:paraId="5B9E2142" w14:textId="5AB4D340" w:rsidR="00227075" w:rsidRDefault="00227075" w:rsidP="00841F63">
            <w:r>
              <w:t xml:space="preserve">Test No.: </w:t>
            </w:r>
            <w:r w:rsidR="00D558C2">
              <w:t>3a-3d</w:t>
            </w:r>
          </w:p>
        </w:tc>
        <w:tc>
          <w:tcPr>
            <w:tcW w:w="4483" w:type="dxa"/>
            <w:gridSpan w:val="3"/>
          </w:tcPr>
          <w:p w14:paraId="5C6ECE4C" w14:textId="77777777" w:rsidR="00227075" w:rsidRDefault="00227075" w:rsidP="00841F63">
            <w:r>
              <w:t>Current Status: &lt;&lt; Passed / Failed / Pending &gt;&gt;</w:t>
            </w:r>
          </w:p>
        </w:tc>
      </w:tr>
      <w:tr w:rsidR="00227075" w14:paraId="39DFA644" w14:textId="77777777" w:rsidTr="00841F63">
        <w:trPr>
          <w:cantSplit/>
          <w:trHeight w:val="300"/>
        </w:trPr>
        <w:tc>
          <w:tcPr>
            <w:tcW w:w="8990" w:type="dxa"/>
            <w:gridSpan w:val="7"/>
          </w:tcPr>
          <w:p w14:paraId="1F24138C" w14:textId="03B6FE60" w:rsidR="00227075" w:rsidRPr="00E47986" w:rsidRDefault="00227075" w:rsidP="00841F63">
            <w:r w:rsidRPr="00E47986">
              <w:t xml:space="preserve">Test title:  </w:t>
            </w:r>
            <w:commentRangeStart w:id="45"/>
            <w:r>
              <w:t>Test UNDO operation</w:t>
            </w:r>
            <w:commentRangeEnd w:id="45"/>
            <w:r w:rsidR="00C175F6">
              <w:rPr>
                <w:rStyle w:val="CommentReference"/>
              </w:rPr>
              <w:commentReference w:id="45"/>
            </w:r>
          </w:p>
          <w:p w14:paraId="460E9E67" w14:textId="77777777" w:rsidR="00227075" w:rsidRPr="00E47986" w:rsidRDefault="00227075" w:rsidP="00841F63"/>
        </w:tc>
      </w:tr>
      <w:tr w:rsidR="00D558C2" w14:paraId="38179F8F" w14:textId="77777777" w:rsidTr="00841F63">
        <w:trPr>
          <w:cantSplit/>
          <w:trHeight w:val="1070"/>
        </w:trPr>
        <w:tc>
          <w:tcPr>
            <w:tcW w:w="8990" w:type="dxa"/>
            <w:gridSpan w:val="7"/>
          </w:tcPr>
          <w:p w14:paraId="5621D9E0" w14:textId="77777777" w:rsidR="00D558C2" w:rsidRDefault="00D558C2" w:rsidP="00D558C2">
            <w:r w:rsidRPr="00E47986">
              <w:t xml:space="preserve">Testing approach: </w:t>
            </w:r>
            <w:r>
              <w:t>Open the tables in the following order and perform the steps below.</w:t>
            </w:r>
          </w:p>
          <w:p w14:paraId="6BB04BD3" w14:textId="77777777" w:rsidR="00D558C2" w:rsidRDefault="00D558C2" w:rsidP="00D558C2"/>
          <w:p w14:paraId="6559DB9B" w14:textId="20FA2CEE" w:rsidR="00D558C2" w:rsidRDefault="00D558C2" w:rsidP="00D558C2">
            <w:r>
              <w:t>3a: TEST_DB</w:t>
            </w:r>
          </w:p>
          <w:p w14:paraId="434AB02F" w14:textId="158751B5" w:rsidR="00D558C2" w:rsidRDefault="00D558C2" w:rsidP="00D558C2">
            <w:r>
              <w:t>3b: TEST_DB_BIG_TABLE</w:t>
            </w:r>
          </w:p>
          <w:p w14:paraId="2355E3FA" w14:textId="1E49F05A" w:rsidR="00D558C2" w:rsidRDefault="00D558C2" w:rsidP="00D558C2">
            <w:r>
              <w:t>3c: TEST_CONSTRAINT_TABLE</w:t>
            </w:r>
          </w:p>
          <w:p w14:paraId="3117ACB0" w14:textId="44FA0966" w:rsidR="00D558C2" w:rsidRDefault="00D558C2" w:rsidP="00D558C2">
            <w:r>
              <w:t>3d: TEST_DB_TYPE_TABLE</w:t>
            </w:r>
          </w:p>
          <w:p w14:paraId="46153ED1" w14:textId="624A440F" w:rsidR="00D558C2" w:rsidRPr="00E47986" w:rsidRDefault="00D558C2" w:rsidP="00D558C2"/>
        </w:tc>
      </w:tr>
      <w:tr w:rsidR="00227075" w14:paraId="234CDF43" w14:textId="77777777" w:rsidTr="00841F63">
        <w:trPr>
          <w:cantSplit/>
          <w:trHeight w:val="40"/>
        </w:trPr>
        <w:tc>
          <w:tcPr>
            <w:tcW w:w="987" w:type="dxa"/>
          </w:tcPr>
          <w:p w14:paraId="7D50FD4C" w14:textId="77777777" w:rsidR="00227075" w:rsidRDefault="00227075" w:rsidP="00841F63">
            <w:r>
              <w:t>STEP</w:t>
            </w:r>
          </w:p>
        </w:tc>
        <w:tc>
          <w:tcPr>
            <w:tcW w:w="2273" w:type="dxa"/>
          </w:tcPr>
          <w:p w14:paraId="27125056" w14:textId="77777777" w:rsidR="00227075" w:rsidRDefault="00227075" w:rsidP="00841F63">
            <w:r>
              <w:t>OPERATOR ACTION</w:t>
            </w:r>
          </w:p>
        </w:tc>
        <w:tc>
          <w:tcPr>
            <w:tcW w:w="1755" w:type="dxa"/>
            <w:gridSpan w:val="3"/>
          </w:tcPr>
          <w:p w14:paraId="04A0B34F" w14:textId="77777777" w:rsidR="00227075" w:rsidRDefault="00227075" w:rsidP="00841F63">
            <w:r>
              <w:t>PURPOSE</w:t>
            </w:r>
          </w:p>
        </w:tc>
        <w:tc>
          <w:tcPr>
            <w:tcW w:w="2162" w:type="dxa"/>
          </w:tcPr>
          <w:p w14:paraId="240B9CCA" w14:textId="77777777" w:rsidR="00227075" w:rsidRDefault="00227075" w:rsidP="00841F63">
            <w:r>
              <w:t>EXEPCTED RESULTS</w:t>
            </w:r>
          </w:p>
        </w:tc>
        <w:tc>
          <w:tcPr>
            <w:tcW w:w="1813" w:type="dxa"/>
          </w:tcPr>
          <w:p w14:paraId="6C8AC8F9" w14:textId="77777777" w:rsidR="00227075" w:rsidRDefault="00227075" w:rsidP="00841F63">
            <w:r>
              <w:t>COMMENTS</w:t>
            </w:r>
          </w:p>
        </w:tc>
      </w:tr>
      <w:tr w:rsidR="00227075" w14:paraId="74DB32A3" w14:textId="77777777" w:rsidTr="00841F63">
        <w:trPr>
          <w:cantSplit/>
          <w:trHeight w:val="40"/>
        </w:trPr>
        <w:tc>
          <w:tcPr>
            <w:tcW w:w="987" w:type="dxa"/>
          </w:tcPr>
          <w:p w14:paraId="7FBABD55" w14:textId="5536F812" w:rsidR="00227075" w:rsidRDefault="00227075" w:rsidP="00841F63">
            <w:r>
              <w:t>1</w:t>
            </w:r>
          </w:p>
        </w:tc>
        <w:tc>
          <w:tcPr>
            <w:tcW w:w="2273" w:type="dxa"/>
          </w:tcPr>
          <w:p w14:paraId="39FE713F" w14:textId="77777777" w:rsidR="00227075" w:rsidRDefault="00227075" w:rsidP="00841F63">
            <w:r>
              <w:t>Use CTRL+D shortcut to delete header rows</w:t>
            </w:r>
          </w:p>
        </w:tc>
        <w:tc>
          <w:tcPr>
            <w:tcW w:w="1755" w:type="dxa"/>
            <w:gridSpan w:val="3"/>
          </w:tcPr>
          <w:p w14:paraId="714B5207" w14:textId="77777777" w:rsidR="00227075" w:rsidRDefault="00227075" w:rsidP="00841F63">
            <w:r>
              <w:t>Attempt to remove header row</w:t>
            </w:r>
          </w:p>
        </w:tc>
        <w:tc>
          <w:tcPr>
            <w:tcW w:w="2162" w:type="dxa"/>
          </w:tcPr>
          <w:p w14:paraId="7196D611" w14:textId="77777777" w:rsidR="00227075" w:rsidRDefault="00227075" w:rsidP="00841F63">
            <w:r>
              <w:t>Operation should not work</w:t>
            </w:r>
          </w:p>
        </w:tc>
        <w:tc>
          <w:tcPr>
            <w:tcW w:w="1813" w:type="dxa"/>
          </w:tcPr>
          <w:p w14:paraId="429F505F" w14:textId="77777777" w:rsidR="00227075" w:rsidRDefault="00227075" w:rsidP="00841F63"/>
        </w:tc>
      </w:tr>
      <w:tr w:rsidR="00227075" w14:paraId="6577F1C1" w14:textId="77777777" w:rsidTr="00841F63">
        <w:trPr>
          <w:trHeight w:val="1250"/>
        </w:trPr>
        <w:tc>
          <w:tcPr>
            <w:tcW w:w="8990" w:type="dxa"/>
            <w:gridSpan w:val="7"/>
            <w:tcBorders>
              <w:bottom w:val="single" w:sz="4" w:space="0" w:color="auto"/>
            </w:tcBorders>
          </w:tcPr>
          <w:p w14:paraId="18328729" w14:textId="77777777" w:rsidR="00227075" w:rsidRDefault="00227075" w:rsidP="00841F63">
            <w:r>
              <w:t>Concluding Remarks:</w:t>
            </w:r>
          </w:p>
        </w:tc>
      </w:tr>
      <w:tr w:rsidR="00227075" w14:paraId="2FB1AF1B" w14:textId="77777777" w:rsidTr="00841F63">
        <w:trPr>
          <w:trHeight w:val="890"/>
        </w:trPr>
        <w:tc>
          <w:tcPr>
            <w:tcW w:w="4495" w:type="dxa"/>
            <w:gridSpan w:val="3"/>
          </w:tcPr>
          <w:p w14:paraId="45826C5A" w14:textId="77777777" w:rsidR="00227075" w:rsidRDefault="00227075" w:rsidP="00841F63">
            <w:r>
              <w:t xml:space="preserve">Testing Team: </w:t>
            </w:r>
          </w:p>
          <w:p w14:paraId="3783A079" w14:textId="0A4533D6" w:rsidR="00227075" w:rsidRDefault="00227075" w:rsidP="00841F63"/>
        </w:tc>
        <w:tc>
          <w:tcPr>
            <w:tcW w:w="4495" w:type="dxa"/>
            <w:gridSpan w:val="4"/>
          </w:tcPr>
          <w:p w14:paraId="4FB00B63" w14:textId="77777777" w:rsidR="00227075" w:rsidRDefault="00227075" w:rsidP="00841F63">
            <w:r>
              <w:t>Date Completed:</w:t>
            </w:r>
          </w:p>
        </w:tc>
      </w:tr>
    </w:tbl>
    <w:p w14:paraId="4E9765FD" w14:textId="77777777" w:rsidR="00227075" w:rsidRDefault="00227075" w:rsidP="00227075"/>
    <w:p w14:paraId="1E953E97" w14:textId="77777777" w:rsidR="00227075" w:rsidRDefault="00227075" w:rsidP="00277C43"/>
    <w:p w14:paraId="4B6609BE" w14:textId="77777777" w:rsidR="00277C43" w:rsidRDefault="00277C43">
      <w:pPr>
        <w:overflowPunct/>
        <w:autoSpaceDE/>
        <w:autoSpaceDN/>
        <w:adjustRightInd/>
        <w:textAlignment w:val="auto"/>
      </w:pPr>
    </w:p>
    <w:p w14:paraId="66B6A3CC" w14:textId="145CE912" w:rsidR="00277C43" w:rsidRDefault="00277C43">
      <w:pPr>
        <w:overflowPunct/>
        <w:autoSpaceDE/>
        <w:autoSpaceDN/>
        <w:adjustRightInd/>
        <w:textAlignment w:val="auto"/>
      </w:pPr>
      <w:r>
        <w:br w:type="page"/>
      </w:r>
    </w:p>
    <w:p w14:paraId="5E27866E" w14:textId="77777777" w:rsidR="00CC47CB" w:rsidRDefault="00CC47CB" w:rsidP="00CC47CB">
      <w:pPr>
        <w:pStyle w:val="Paragraph"/>
      </w:pPr>
    </w:p>
    <w:p w14:paraId="2D5D230C" w14:textId="0DC90C66" w:rsidR="00CC47CB" w:rsidRDefault="00CC47CB" w:rsidP="00CC47CB">
      <w:pPr>
        <w:pStyle w:val="Heading2"/>
      </w:pPr>
      <w:bookmarkStart w:id="46" w:name="_Toc37190141"/>
      <w:r>
        <w:t>Test 4</w:t>
      </w:r>
      <w:bookmarkEnd w:id="46"/>
    </w:p>
    <w:p w14:paraId="69164B37" w14:textId="77777777" w:rsidR="00CC47CB" w:rsidRDefault="00CC47CB" w:rsidP="00CC47CB"/>
    <w:p w14:paraId="17505E3D" w14:textId="23677B96" w:rsidR="00CC47CB" w:rsidRPr="00B34944" w:rsidRDefault="00CC47CB" w:rsidP="00CC47CB">
      <w:r w:rsidRPr="00B34944">
        <w:rPr>
          <w:b/>
          <w:bCs/>
        </w:rPr>
        <w:t xml:space="preserve">Objective: </w:t>
      </w:r>
      <w:r>
        <w:t xml:space="preserve">This test will identify the independent functionality of the </w:t>
      </w:r>
      <w:r w:rsidR="001338CC">
        <w:t>COPY/PASTE</w:t>
      </w:r>
      <w:r>
        <w:t xml:space="preserve"> operation</w:t>
      </w:r>
      <w:r w:rsidR="001338CC">
        <w:t>s</w:t>
      </w:r>
      <w:r>
        <w:t>.</w:t>
      </w:r>
    </w:p>
    <w:p w14:paraId="7825FB1C" w14:textId="1BABC420" w:rsidR="00CC47CB" w:rsidRDefault="00CC47CB" w:rsidP="00CC47CB">
      <w:r w:rsidRPr="00B34944">
        <w:rPr>
          <w:b/>
          <w:bCs/>
        </w:rPr>
        <w:t>Notes:</w:t>
      </w:r>
      <w:r w:rsidRPr="00B34944">
        <w:t xml:space="preserve"> </w:t>
      </w:r>
      <w:r w:rsidR="001338CC">
        <w:t>If</w:t>
      </w:r>
      <w:r>
        <w:t xml:space="preserve"> the table is already populated, then step 1 becomes optional, and the tester may proceed to step 2.</w:t>
      </w:r>
    </w:p>
    <w:p w14:paraId="79EAB4EE" w14:textId="77777777" w:rsidR="00CC47CB" w:rsidRPr="00B34944" w:rsidRDefault="00CC47CB" w:rsidP="00CC47CB"/>
    <w:p w14:paraId="3C2C01C7" w14:textId="77777777" w:rsidR="00CC47CB" w:rsidRDefault="00CC47CB" w:rsidP="00CC47CB">
      <w:pPr>
        <w:pStyle w:val="Paragraph"/>
        <w:sectPr w:rsidR="00CC47CB">
          <w:headerReference w:type="default" r:id="rId20"/>
          <w:footerReference w:type="default" r:id="rId21"/>
          <w:type w:val="continuous"/>
          <w:pgSz w:w="12240" w:h="15840" w:code="1"/>
          <w:pgMar w:top="1440" w:right="1440" w:bottom="1440" w:left="1800" w:header="720" w:footer="720" w:gutter="0"/>
          <w:cols w:space="720"/>
        </w:sectPr>
      </w:pPr>
    </w:p>
    <w:p w14:paraId="7F4D0349" w14:textId="77777777" w:rsidR="00CC47CB" w:rsidRDefault="00CC47CB" w:rsidP="00CC47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2267"/>
        <w:gridCol w:w="1233"/>
        <w:gridCol w:w="12"/>
        <w:gridCol w:w="506"/>
        <w:gridCol w:w="2157"/>
        <w:gridCol w:w="1810"/>
      </w:tblGrid>
      <w:tr w:rsidR="00CC47CB" w14:paraId="1F968973" w14:textId="77777777" w:rsidTr="00841F63">
        <w:trPr>
          <w:cantSplit/>
          <w:trHeight w:val="300"/>
        </w:trPr>
        <w:tc>
          <w:tcPr>
            <w:tcW w:w="4507" w:type="dxa"/>
            <w:gridSpan w:val="4"/>
          </w:tcPr>
          <w:p w14:paraId="4883F91C" w14:textId="61F15410" w:rsidR="00CC47CB" w:rsidRDefault="00CC47CB" w:rsidP="00841F63">
            <w:r>
              <w:t>Test No.: 4a-4d</w:t>
            </w:r>
          </w:p>
        </w:tc>
        <w:tc>
          <w:tcPr>
            <w:tcW w:w="4483" w:type="dxa"/>
            <w:gridSpan w:val="3"/>
          </w:tcPr>
          <w:p w14:paraId="09F88F1A" w14:textId="0743A8F8" w:rsidR="00CC47CB" w:rsidRDefault="00CC47CB" w:rsidP="00841F63">
            <w:r>
              <w:t>Current Status: Pending</w:t>
            </w:r>
          </w:p>
        </w:tc>
      </w:tr>
      <w:tr w:rsidR="00CC47CB" w14:paraId="081C0086" w14:textId="77777777" w:rsidTr="00841F63">
        <w:trPr>
          <w:cantSplit/>
          <w:trHeight w:val="300"/>
        </w:trPr>
        <w:tc>
          <w:tcPr>
            <w:tcW w:w="8990" w:type="dxa"/>
            <w:gridSpan w:val="7"/>
          </w:tcPr>
          <w:p w14:paraId="6D23D2AC" w14:textId="39831724" w:rsidR="00CC47CB" w:rsidRPr="00E47986" w:rsidRDefault="00CC47CB" w:rsidP="00841F63">
            <w:r w:rsidRPr="00E47986">
              <w:t xml:space="preserve">Test title:  </w:t>
            </w:r>
            <w:r>
              <w:t>Test COPY/PASTE operations</w:t>
            </w:r>
          </w:p>
          <w:p w14:paraId="1255FEC8" w14:textId="77777777" w:rsidR="00CC47CB" w:rsidRPr="00E47986" w:rsidRDefault="00CC47CB" w:rsidP="00841F63"/>
        </w:tc>
      </w:tr>
      <w:tr w:rsidR="00CC47CB" w14:paraId="1EFBCF16" w14:textId="77777777" w:rsidTr="00841F63">
        <w:trPr>
          <w:cantSplit/>
          <w:trHeight w:val="1070"/>
        </w:trPr>
        <w:tc>
          <w:tcPr>
            <w:tcW w:w="8990" w:type="dxa"/>
            <w:gridSpan w:val="7"/>
          </w:tcPr>
          <w:p w14:paraId="354CBB32" w14:textId="77777777" w:rsidR="00CC47CB" w:rsidRDefault="00CC47CB" w:rsidP="00841F63">
            <w:r w:rsidRPr="00E47986">
              <w:t xml:space="preserve">Testing approach: </w:t>
            </w:r>
            <w:r>
              <w:t>Open the tables in the following order and perform the steps below.</w:t>
            </w:r>
          </w:p>
          <w:p w14:paraId="5BB62E93" w14:textId="77777777" w:rsidR="00CC47CB" w:rsidRDefault="00CC47CB" w:rsidP="00841F63"/>
          <w:p w14:paraId="7725AD31" w14:textId="77777777" w:rsidR="00CC47CB" w:rsidRDefault="00CC47CB" w:rsidP="00841F63">
            <w:r>
              <w:t>3a: TEST_DB</w:t>
            </w:r>
          </w:p>
          <w:p w14:paraId="7B72314D" w14:textId="77777777" w:rsidR="00CC47CB" w:rsidRDefault="00CC47CB" w:rsidP="00841F63">
            <w:r>
              <w:t>3b: TEST_DB_BIG_TABLE</w:t>
            </w:r>
          </w:p>
          <w:p w14:paraId="66DA4497" w14:textId="77777777" w:rsidR="00CC47CB" w:rsidRDefault="00CC47CB" w:rsidP="00841F63">
            <w:r>
              <w:t>3c: TEST_CONSTRAINT_TABLE</w:t>
            </w:r>
          </w:p>
          <w:p w14:paraId="5E864B2A" w14:textId="77777777" w:rsidR="00CC47CB" w:rsidRDefault="00CC47CB" w:rsidP="00841F63">
            <w:r>
              <w:t>3d: TEST_DB_TYPE_TABLE</w:t>
            </w:r>
          </w:p>
          <w:p w14:paraId="60FE8331" w14:textId="77777777" w:rsidR="00CC47CB" w:rsidRPr="00E47986" w:rsidRDefault="00CC47CB" w:rsidP="00841F63"/>
        </w:tc>
      </w:tr>
      <w:tr w:rsidR="00CC47CB" w14:paraId="68284153" w14:textId="77777777" w:rsidTr="00841F63">
        <w:trPr>
          <w:cantSplit/>
          <w:trHeight w:val="40"/>
        </w:trPr>
        <w:tc>
          <w:tcPr>
            <w:tcW w:w="987" w:type="dxa"/>
          </w:tcPr>
          <w:p w14:paraId="3D444221" w14:textId="77777777" w:rsidR="00CC47CB" w:rsidRDefault="00CC47CB" w:rsidP="00841F63">
            <w:r>
              <w:t>STEP</w:t>
            </w:r>
          </w:p>
        </w:tc>
        <w:tc>
          <w:tcPr>
            <w:tcW w:w="2273" w:type="dxa"/>
          </w:tcPr>
          <w:p w14:paraId="7EA9BC3C" w14:textId="77777777" w:rsidR="00CC47CB" w:rsidRDefault="00CC47CB" w:rsidP="00841F63">
            <w:r>
              <w:t>OPERATOR ACTION</w:t>
            </w:r>
          </w:p>
        </w:tc>
        <w:tc>
          <w:tcPr>
            <w:tcW w:w="1755" w:type="dxa"/>
            <w:gridSpan w:val="3"/>
          </w:tcPr>
          <w:p w14:paraId="50A7383E" w14:textId="77777777" w:rsidR="00CC47CB" w:rsidRDefault="00CC47CB" w:rsidP="00841F63">
            <w:r>
              <w:t>PURPOSE</w:t>
            </w:r>
          </w:p>
        </w:tc>
        <w:tc>
          <w:tcPr>
            <w:tcW w:w="2162" w:type="dxa"/>
          </w:tcPr>
          <w:p w14:paraId="3A257279" w14:textId="77777777" w:rsidR="00CC47CB" w:rsidRDefault="00CC47CB" w:rsidP="00841F63">
            <w:r>
              <w:t>EXEPCTED RESULTS</w:t>
            </w:r>
          </w:p>
        </w:tc>
        <w:tc>
          <w:tcPr>
            <w:tcW w:w="1813" w:type="dxa"/>
          </w:tcPr>
          <w:p w14:paraId="49A55E87" w14:textId="77777777" w:rsidR="00CC47CB" w:rsidRDefault="00CC47CB" w:rsidP="00841F63">
            <w:r>
              <w:t>COMMENTS</w:t>
            </w:r>
          </w:p>
        </w:tc>
      </w:tr>
      <w:tr w:rsidR="00CC47CB" w14:paraId="134745CE" w14:textId="77777777" w:rsidTr="00841F63">
        <w:trPr>
          <w:cantSplit/>
          <w:trHeight w:val="40"/>
        </w:trPr>
        <w:tc>
          <w:tcPr>
            <w:tcW w:w="987" w:type="dxa"/>
          </w:tcPr>
          <w:p w14:paraId="6B5EF6A6" w14:textId="76485E1E" w:rsidR="00CC47CB" w:rsidRDefault="00CC47CB" w:rsidP="00841F63">
            <w:r>
              <w:t>1 (optional)</w:t>
            </w:r>
          </w:p>
        </w:tc>
        <w:tc>
          <w:tcPr>
            <w:tcW w:w="2273" w:type="dxa"/>
          </w:tcPr>
          <w:p w14:paraId="352934EB" w14:textId="36FAEF23" w:rsidR="00CC47CB" w:rsidRDefault="001338CC" w:rsidP="00841F63">
            <w:r>
              <w:t>Insert integer values into the first 5 columns of the first row.</w:t>
            </w:r>
          </w:p>
        </w:tc>
        <w:tc>
          <w:tcPr>
            <w:tcW w:w="1755" w:type="dxa"/>
            <w:gridSpan w:val="3"/>
          </w:tcPr>
          <w:p w14:paraId="08DFE388" w14:textId="1B7EAC0D" w:rsidR="00CC47CB" w:rsidRDefault="001338CC" w:rsidP="00841F63">
            <w:r>
              <w:t>Fill table to allow for operations to be performed</w:t>
            </w:r>
          </w:p>
        </w:tc>
        <w:tc>
          <w:tcPr>
            <w:tcW w:w="2162" w:type="dxa"/>
          </w:tcPr>
          <w:p w14:paraId="102888D0" w14:textId="5E3CEC65" w:rsidR="00CC47CB" w:rsidRDefault="001338CC" w:rsidP="00841F63">
            <w:r>
              <w:t>Row is populated with values.</w:t>
            </w:r>
          </w:p>
        </w:tc>
        <w:tc>
          <w:tcPr>
            <w:tcW w:w="1813" w:type="dxa"/>
          </w:tcPr>
          <w:p w14:paraId="7E155413" w14:textId="77777777" w:rsidR="00CC47CB" w:rsidRDefault="00CC47CB" w:rsidP="00841F63"/>
        </w:tc>
      </w:tr>
      <w:tr w:rsidR="00CC47CB" w14:paraId="513B0376" w14:textId="77777777" w:rsidTr="00841F63">
        <w:trPr>
          <w:cantSplit/>
          <w:trHeight w:val="40"/>
        </w:trPr>
        <w:tc>
          <w:tcPr>
            <w:tcW w:w="987" w:type="dxa"/>
          </w:tcPr>
          <w:p w14:paraId="3F38BA43" w14:textId="6000AB2B" w:rsidR="00CC47CB" w:rsidRDefault="00CC47CB" w:rsidP="00841F63">
            <w:r>
              <w:t>2</w:t>
            </w:r>
          </w:p>
        </w:tc>
        <w:tc>
          <w:tcPr>
            <w:tcW w:w="2273" w:type="dxa"/>
          </w:tcPr>
          <w:p w14:paraId="7E4E7CEB" w14:textId="39A30B74" w:rsidR="00CC47CB" w:rsidRDefault="001338CC" w:rsidP="00841F63">
            <w:r>
              <w:t>Perform COPY operation on the first row</w:t>
            </w:r>
          </w:p>
        </w:tc>
        <w:tc>
          <w:tcPr>
            <w:tcW w:w="1755" w:type="dxa"/>
            <w:gridSpan w:val="3"/>
          </w:tcPr>
          <w:p w14:paraId="241B48BF" w14:textId="63177FC0" w:rsidR="00CC47CB" w:rsidRDefault="001338CC" w:rsidP="00841F63">
            <w:r>
              <w:t>Copy the values to be inserted</w:t>
            </w:r>
          </w:p>
        </w:tc>
        <w:tc>
          <w:tcPr>
            <w:tcW w:w="2162" w:type="dxa"/>
          </w:tcPr>
          <w:p w14:paraId="45C28727" w14:textId="28FC9882" w:rsidR="00CC47CB" w:rsidRDefault="001338CC" w:rsidP="00841F63">
            <w:r>
              <w:t>N/A</w:t>
            </w:r>
          </w:p>
        </w:tc>
        <w:tc>
          <w:tcPr>
            <w:tcW w:w="1813" w:type="dxa"/>
          </w:tcPr>
          <w:p w14:paraId="52C7ACBF" w14:textId="77777777" w:rsidR="00CC47CB" w:rsidRDefault="00CC47CB" w:rsidP="00841F63"/>
        </w:tc>
      </w:tr>
      <w:tr w:rsidR="001338CC" w14:paraId="220EDF31" w14:textId="77777777" w:rsidTr="00841F63">
        <w:trPr>
          <w:cantSplit/>
          <w:trHeight w:val="40"/>
        </w:trPr>
        <w:tc>
          <w:tcPr>
            <w:tcW w:w="987" w:type="dxa"/>
          </w:tcPr>
          <w:p w14:paraId="3E81FA8F" w14:textId="2F9515FF" w:rsidR="001338CC" w:rsidRDefault="001338CC" w:rsidP="00841F63">
            <w:r>
              <w:t>3</w:t>
            </w:r>
          </w:p>
        </w:tc>
        <w:tc>
          <w:tcPr>
            <w:tcW w:w="2273" w:type="dxa"/>
          </w:tcPr>
          <w:p w14:paraId="1B761299" w14:textId="13DBEB48" w:rsidR="001338CC" w:rsidRDefault="001338CC" w:rsidP="00841F63">
            <w:r>
              <w:t>Perform PASTE operation</w:t>
            </w:r>
          </w:p>
        </w:tc>
        <w:tc>
          <w:tcPr>
            <w:tcW w:w="1755" w:type="dxa"/>
            <w:gridSpan w:val="3"/>
          </w:tcPr>
          <w:p w14:paraId="1BB43879" w14:textId="0E3DC0FC" w:rsidR="001338CC" w:rsidRDefault="001338CC" w:rsidP="00841F63">
            <w:r>
              <w:t>Insert a row with the previously copied values</w:t>
            </w:r>
          </w:p>
        </w:tc>
        <w:tc>
          <w:tcPr>
            <w:tcW w:w="2162" w:type="dxa"/>
          </w:tcPr>
          <w:p w14:paraId="6BE738F8" w14:textId="00DB44C3" w:rsidR="001338CC" w:rsidRDefault="001338CC" w:rsidP="00841F63">
            <w:r>
              <w:t>New Row inserted. All values in the new row shall correspond with the first row.</w:t>
            </w:r>
          </w:p>
        </w:tc>
        <w:tc>
          <w:tcPr>
            <w:tcW w:w="1813" w:type="dxa"/>
          </w:tcPr>
          <w:p w14:paraId="20817915" w14:textId="77777777" w:rsidR="001338CC" w:rsidRDefault="001338CC" w:rsidP="00841F63"/>
        </w:tc>
      </w:tr>
      <w:tr w:rsidR="00CC47CB" w14:paraId="2F33F214" w14:textId="77777777" w:rsidTr="00841F63">
        <w:trPr>
          <w:trHeight w:val="1250"/>
        </w:trPr>
        <w:tc>
          <w:tcPr>
            <w:tcW w:w="8990" w:type="dxa"/>
            <w:gridSpan w:val="7"/>
            <w:tcBorders>
              <w:bottom w:val="single" w:sz="4" w:space="0" w:color="auto"/>
            </w:tcBorders>
          </w:tcPr>
          <w:p w14:paraId="304DAEB4" w14:textId="77777777" w:rsidR="00CC47CB" w:rsidRDefault="00CC47CB" w:rsidP="00841F63">
            <w:r>
              <w:t>Concluding Remarks:</w:t>
            </w:r>
          </w:p>
        </w:tc>
      </w:tr>
      <w:tr w:rsidR="00CC47CB" w14:paraId="66429FD8" w14:textId="77777777" w:rsidTr="00841F63">
        <w:trPr>
          <w:trHeight w:val="890"/>
        </w:trPr>
        <w:tc>
          <w:tcPr>
            <w:tcW w:w="4495" w:type="dxa"/>
            <w:gridSpan w:val="3"/>
          </w:tcPr>
          <w:p w14:paraId="76DAB610" w14:textId="77777777" w:rsidR="00CC47CB" w:rsidRDefault="00CC47CB" w:rsidP="00841F63">
            <w:r>
              <w:t xml:space="preserve">Testing Team: </w:t>
            </w:r>
          </w:p>
          <w:p w14:paraId="3F878AFC" w14:textId="77777777" w:rsidR="00CC47CB" w:rsidRDefault="00CC47CB" w:rsidP="00841F63"/>
        </w:tc>
        <w:tc>
          <w:tcPr>
            <w:tcW w:w="4495" w:type="dxa"/>
            <w:gridSpan w:val="4"/>
          </w:tcPr>
          <w:p w14:paraId="4DEBB319" w14:textId="77777777" w:rsidR="00CC47CB" w:rsidRDefault="00CC47CB" w:rsidP="00841F63">
            <w:r>
              <w:t>Date Completed:</w:t>
            </w:r>
          </w:p>
        </w:tc>
      </w:tr>
    </w:tbl>
    <w:p w14:paraId="24FB128A" w14:textId="77777777" w:rsidR="00CC47CB" w:rsidRDefault="00CC47CB" w:rsidP="00CC47CB"/>
    <w:p w14:paraId="504FF2D0" w14:textId="58AD9CDC" w:rsidR="00CC47CB" w:rsidRDefault="00CC47CB">
      <w:pPr>
        <w:overflowPunct/>
        <w:autoSpaceDE/>
        <w:autoSpaceDN/>
        <w:adjustRightInd/>
        <w:textAlignment w:val="auto"/>
      </w:pPr>
      <w:r>
        <w:br w:type="page"/>
      </w:r>
    </w:p>
    <w:p w14:paraId="17678F4C" w14:textId="77777777" w:rsidR="00CC47CB" w:rsidRDefault="00CC47CB" w:rsidP="00277C43">
      <w:pPr>
        <w:pStyle w:val="Paragraph"/>
      </w:pPr>
    </w:p>
    <w:p w14:paraId="07B6BE4D" w14:textId="3A43FB85" w:rsidR="00277C43" w:rsidRDefault="00277C43" w:rsidP="00277C43">
      <w:pPr>
        <w:pStyle w:val="Heading2"/>
      </w:pPr>
      <w:bookmarkStart w:id="47" w:name="_Toc37190142"/>
      <w:r>
        <w:t>Test 5</w:t>
      </w:r>
      <w:bookmarkEnd w:id="47"/>
    </w:p>
    <w:p w14:paraId="08AF46C0" w14:textId="77777777" w:rsidR="00277C43" w:rsidRDefault="00277C43" w:rsidP="00277C43"/>
    <w:p w14:paraId="69CF1B00" w14:textId="493533FB" w:rsidR="00CC47CB" w:rsidRPr="00B34944" w:rsidRDefault="00CC47CB" w:rsidP="00CC47CB">
      <w:r w:rsidRPr="00B34944">
        <w:rPr>
          <w:b/>
          <w:bCs/>
        </w:rPr>
        <w:t xml:space="preserve">Objective: </w:t>
      </w:r>
      <w:commentRangeStart w:id="48"/>
      <w:r>
        <w:t>This test will be used to evaluate the persistence of a glitch found in the header row of the tables.</w:t>
      </w:r>
      <w:commentRangeEnd w:id="48"/>
      <w:r w:rsidR="00781F38">
        <w:rPr>
          <w:rStyle w:val="CommentReference"/>
        </w:rPr>
        <w:commentReference w:id="48"/>
      </w:r>
    </w:p>
    <w:p w14:paraId="264378A6" w14:textId="77777777" w:rsidR="00841F63" w:rsidRDefault="00CC47CB" w:rsidP="00CC47CB">
      <w:r w:rsidRPr="00B34944">
        <w:rPr>
          <w:b/>
          <w:bCs/>
        </w:rPr>
        <w:t>Notes:</w:t>
      </w:r>
      <w:r w:rsidRPr="00B34944">
        <w:t xml:space="preserve"> </w:t>
      </w:r>
      <w:r w:rsidR="00841F63">
        <w:t xml:space="preserve">This test shall only be concluded if tests 1-3 are deemed successful. </w:t>
      </w:r>
    </w:p>
    <w:p w14:paraId="494BBCD8" w14:textId="068E9053" w:rsidR="00CC47CB" w:rsidRDefault="00CC47CB" w:rsidP="00CC47CB">
      <w:r>
        <w:t>In the event a step may not be completed due to the results of the previous step, the tester shall make note of such occurrence and move on to the next step. All steps shall be performed whenever possible.</w:t>
      </w:r>
    </w:p>
    <w:p w14:paraId="15684079" w14:textId="77777777" w:rsidR="00D0305C" w:rsidRPr="00B34944" w:rsidRDefault="00D0305C" w:rsidP="00277C43"/>
    <w:p w14:paraId="4F12A8D2" w14:textId="77777777" w:rsidR="00277C43" w:rsidRDefault="00277C43" w:rsidP="00277C43">
      <w:pPr>
        <w:pStyle w:val="Paragraph"/>
        <w:sectPr w:rsidR="00277C43">
          <w:headerReference w:type="default" r:id="rId22"/>
          <w:footerReference w:type="default" r:id="rId23"/>
          <w:type w:val="continuous"/>
          <w:pgSz w:w="12240" w:h="15840" w:code="1"/>
          <w:pgMar w:top="1440" w:right="1440" w:bottom="1440" w:left="1800" w:header="720" w:footer="720" w:gutter="0"/>
          <w:cols w:space="720"/>
        </w:sectPr>
      </w:pPr>
    </w:p>
    <w:p w14:paraId="19E35A6E" w14:textId="77777777" w:rsidR="00277C43" w:rsidRDefault="00277C43" w:rsidP="00277C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77C43" w14:paraId="586C070E" w14:textId="77777777" w:rsidTr="00841F63">
        <w:trPr>
          <w:cantSplit/>
          <w:trHeight w:val="300"/>
        </w:trPr>
        <w:tc>
          <w:tcPr>
            <w:tcW w:w="4507" w:type="dxa"/>
            <w:gridSpan w:val="4"/>
          </w:tcPr>
          <w:p w14:paraId="4210F525" w14:textId="3D26B651" w:rsidR="00277C43" w:rsidRDefault="00277C43" w:rsidP="00841F63">
            <w:r>
              <w:t xml:space="preserve">Test No.: </w:t>
            </w:r>
            <w:r w:rsidR="00CC47CB">
              <w:t>5a-5d</w:t>
            </w:r>
          </w:p>
        </w:tc>
        <w:tc>
          <w:tcPr>
            <w:tcW w:w="4483" w:type="dxa"/>
            <w:gridSpan w:val="3"/>
          </w:tcPr>
          <w:p w14:paraId="1F995559" w14:textId="1E99F64F" w:rsidR="00277C43" w:rsidRDefault="00277C43" w:rsidP="00841F63">
            <w:r>
              <w:t xml:space="preserve">Current Status: </w:t>
            </w:r>
            <w:r w:rsidR="00CC47CB">
              <w:t>Pending</w:t>
            </w:r>
          </w:p>
        </w:tc>
      </w:tr>
      <w:tr w:rsidR="00277C43" w14:paraId="77B9A615" w14:textId="77777777" w:rsidTr="00841F63">
        <w:trPr>
          <w:cantSplit/>
          <w:trHeight w:val="300"/>
        </w:trPr>
        <w:tc>
          <w:tcPr>
            <w:tcW w:w="8990" w:type="dxa"/>
            <w:gridSpan w:val="7"/>
          </w:tcPr>
          <w:p w14:paraId="4357881E" w14:textId="77777777" w:rsidR="00277C43" w:rsidRPr="00E47986" w:rsidRDefault="00277C43" w:rsidP="00841F63">
            <w:r w:rsidRPr="00E47986">
              <w:t xml:space="preserve">Test title:  </w:t>
            </w:r>
            <w:r>
              <w:t>Test header error effect on all edit operations</w:t>
            </w:r>
          </w:p>
          <w:p w14:paraId="100DAD2F" w14:textId="77777777" w:rsidR="00277C43" w:rsidRPr="00E47986" w:rsidRDefault="00277C43" w:rsidP="00841F63"/>
        </w:tc>
      </w:tr>
      <w:tr w:rsidR="00277C43" w14:paraId="303F20B1" w14:textId="77777777" w:rsidTr="00841F63">
        <w:trPr>
          <w:cantSplit/>
          <w:trHeight w:val="1070"/>
        </w:trPr>
        <w:tc>
          <w:tcPr>
            <w:tcW w:w="8990" w:type="dxa"/>
            <w:gridSpan w:val="7"/>
          </w:tcPr>
          <w:p w14:paraId="282574CF" w14:textId="77777777" w:rsidR="00277C43" w:rsidRPr="00E47986" w:rsidRDefault="00277C43" w:rsidP="00841F63">
            <w:r w:rsidRPr="00E47986">
              <w:t xml:space="preserve">Testing approach: </w:t>
            </w:r>
            <w:commentRangeStart w:id="49"/>
            <w:r w:rsidRPr="00E47986">
              <w:t>&lt;&lt;Included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t>
            </w:r>
          </w:p>
          <w:p w14:paraId="3FFEE25F" w14:textId="77777777" w:rsidR="00277C43" w:rsidRPr="00E47986" w:rsidRDefault="00277C43" w:rsidP="00841F63">
            <w:r w:rsidRPr="00E47986">
              <w:t>&gt;&gt;</w:t>
            </w:r>
            <w:commentRangeEnd w:id="49"/>
            <w:r w:rsidR="00171F15">
              <w:rPr>
                <w:rStyle w:val="CommentReference"/>
              </w:rPr>
              <w:commentReference w:id="49"/>
            </w:r>
          </w:p>
        </w:tc>
      </w:tr>
      <w:tr w:rsidR="00277C43" w14:paraId="33517EF9" w14:textId="77777777" w:rsidTr="00841F63">
        <w:trPr>
          <w:cantSplit/>
          <w:trHeight w:val="40"/>
        </w:trPr>
        <w:tc>
          <w:tcPr>
            <w:tcW w:w="987" w:type="dxa"/>
          </w:tcPr>
          <w:p w14:paraId="00D5F967" w14:textId="77777777" w:rsidR="00277C43" w:rsidRDefault="00277C43" w:rsidP="00841F63">
            <w:r>
              <w:t>STEP</w:t>
            </w:r>
          </w:p>
        </w:tc>
        <w:tc>
          <w:tcPr>
            <w:tcW w:w="2273" w:type="dxa"/>
          </w:tcPr>
          <w:p w14:paraId="2BCD8264" w14:textId="77777777" w:rsidR="00277C43" w:rsidRDefault="00277C43" w:rsidP="00841F63">
            <w:r>
              <w:t>OPERATOR ACTION</w:t>
            </w:r>
          </w:p>
        </w:tc>
        <w:tc>
          <w:tcPr>
            <w:tcW w:w="1755" w:type="dxa"/>
            <w:gridSpan w:val="3"/>
          </w:tcPr>
          <w:p w14:paraId="061002FC" w14:textId="77777777" w:rsidR="00277C43" w:rsidRDefault="00277C43" w:rsidP="00841F63">
            <w:r>
              <w:t>PURPOSE</w:t>
            </w:r>
          </w:p>
        </w:tc>
        <w:tc>
          <w:tcPr>
            <w:tcW w:w="2162" w:type="dxa"/>
          </w:tcPr>
          <w:p w14:paraId="2F4F358F" w14:textId="77777777" w:rsidR="00277C43" w:rsidRDefault="00277C43" w:rsidP="00841F63">
            <w:r>
              <w:t>EXEPCTED RESULTS</w:t>
            </w:r>
          </w:p>
        </w:tc>
        <w:tc>
          <w:tcPr>
            <w:tcW w:w="1813" w:type="dxa"/>
          </w:tcPr>
          <w:p w14:paraId="0CC66D08" w14:textId="77777777" w:rsidR="00277C43" w:rsidRDefault="00277C43" w:rsidP="00841F63">
            <w:r>
              <w:t>COMMENTS</w:t>
            </w:r>
          </w:p>
        </w:tc>
      </w:tr>
      <w:tr w:rsidR="00277C43" w14:paraId="4599D004" w14:textId="77777777" w:rsidTr="00841F63">
        <w:trPr>
          <w:cantSplit/>
          <w:trHeight w:val="40"/>
        </w:trPr>
        <w:tc>
          <w:tcPr>
            <w:tcW w:w="987" w:type="dxa"/>
          </w:tcPr>
          <w:p w14:paraId="5880D4FC" w14:textId="77777777" w:rsidR="00277C43" w:rsidRDefault="00277C43" w:rsidP="00841F63">
            <w:r>
              <w:t>1</w:t>
            </w:r>
          </w:p>
        </w:tc>
        <w:tc>
          <w:tcPr>
            <w:tcW w:w="2273" w:type="dxa"/>
          </w:tcPr>
          <w:p w14:paraId="6177A46B" w14:textId="77777777" w:rsidR="00277C43" w:rsidRDefault="00277C43" w:rsidP="00841F63">
            <w:commentRangeStart w:id="50"/>
            <w:r>
              <w:t xml:space="preserve">Add value in the first cell of the header row </w:t>
            </w:r>
            <w:commentRangeEnd w:id="50"/>
            <w:r w:rsidR="00C175F6">
              <w:rPr>
                <w:rStyle w:val="CommentReference"/>
              </w:rPr>
              <w:commentReference w:id="50"/>
            </w:r>
            <w:r>
              <w:t>and press ENTER</w:t>
            </w:r>
          </w:p>
        </w:tc>
        <w:tc>
          <w:tcPr>
            <w:tcW w:w="1755" w:type="dxa"/>
            <w:gridSpan w:val="3"/>
          </w:tcPr>
          <w:p w14:paraId="45EB8F5D" w14:textId="77777777" w:rsidR="00277C43" w:rsidRDefault="00277C43" w:rsidP="00841F63">
            <w:commentRangeStart w:id="51"/>
            <w:r>
              <w:t xml:space="preserve">Test whether the delete </w:t>
            </w:r>
            <w:commentRangeEnd w:id="51"/>
            <w:r w:rsidR="00C175F6">
              <w:rPr>
                <w:rStyle w:val="CommentReference"/>
              </w:rPr>
              <w:commentReference w:id="51"/>
            </w:r>
            <w:r>
              <w:t>operation works on the header row.</w:t>
            </w:r>
          </w:p>
        </w:tc>
        <w:tc>
          <w:tcPr>
            <w:tcW w:w="2162" w:type="dxa"/>
          </w:tcPr>
          <w:p w14:paraId="78E7AB3D" w14:textId="77777777" w:rsidR="00277C43" w:rsidRDefault="00277C43" w:rsidP="00841F63">
            <w:r>
              <w:t>Value should not be allowed.</w:t>
            </w:r>
          </w:p>
        </w:tc>
        <w:tc>
          <w:tcPr>
            <w:tcW w:w="1813" w:type="dxa"/>
          </w:tcPr>
          <w:p w14:paraId="6AA135CC" w14:textId="77777777" w:rsidR="00277C43" w:rsidRDefault="00277C43" w:rsidP="00841F63"/>
        </w:tc>
      </w:tr>
      <w:tr w:rsidR="00277C43" w14:paraId="5488A443" w14:textId="77777777" w:rsidTr="00841F63">
        <w:trPr>
          <w:cantSplit/>
          <w:trHeight w:val="40"/>
        </w:trPr>
        <w:tc>
          <w:tcPr>
            <w:tcW w:w="987" w:type="dxa"/>
          </w:tcPr>
          <w:p w14:paraId="38CDFB6D" w14:textId="77777777" w:rsidR="00277C43" w:rsidRDefault="00277C43" w:rsidP="00841F63">
            <w:r>
              <w:t>2</w:t>
            </w:r>
          </w:p>
        </w:tc>
        <w:tc>
          <w:tcPr>
            <w:tcW w:w="2273" w:type="dxa"/>
          </w:tcPr>
          <w:p w14:paraId="5133537F" w14:textId="77777777" w:rsidR="00277C43" w:rsidRDefault="00277C43" w:rsidP="00841F63">
            <w:commentRangeStart w:id="52"/>
            <w:r>
              <w:t>Click in the space below the header rows</w:t>
            </w:r>
            <w:commentRangeEnd w:id="52"/>
            <w:r w:rsidR="00781F38">
              <w:rPr>
                <w:rStyle w:val="CommentReference"/>
              </w:rPr>
              <w:commentReference w:id="52"/>
            </w:r>
          </w:p>
        </w:tc>
        <w:tc>
          <w:tcPr>
            <w:tcW w:w="1755" w:type="dxa"/>
            <w:gridSpan w:val="3"/>
          </w:tcPr>
          <w:p w14:paraId="3917133E" w14:textId="77777777" w:rsidR="00277C43" w:rsidRDefault="00277C43" w:rsidP="00841F63">
            <w:r>
              <w:t>Deselect header row space</w:t>
            </w:r>
          </w:p>
        </w:tc>
        <w:tc>
          <w:tcPr>
            <w:tcW w:w="2162" w:type="dxa"/>
          </w:tcPr>
          <w:p w14:paraId="4549FEC6" w14:textId="77777777" w:rsidR="00277C43" w:rsidRDefault="00277C43" w:rsidP="00841F63">
            <w:r>
              <w:t>Header cell and/or row unselected</w:t>
            </w:r>
          </w:p>
        </w:tc>
        <w:tc>
          <w:tcPr>
            <w:tcW w:w="1813" w:type="dxa"/>
          </w:tcPr>
          <w:p w14:paraId="42BFD62F" w14:textId="77777777" w:rsidR="00277C43" w:rsidRDefault="00277C43" w:rsidP="00841F63"/>
        </w:tc>
      </w:tr>
      <w:tr w:rsidR="00277C43" w14:paraId="111D67A9" w14:textId="77777777" w:rsidTr="00841F63">
        <w:trPr>
          <w:cantSplit/>
          <w:trHeight w:val="40"/>
        </w:trPr>
        <w:tc>
          <w:tcPr>
            <w:tcW w:w="987" w:type="dxa"/>
          </w:tcPr>
          <w:p w14:paraId="19127A5B" w14:textId="77777777" w:rsidR="00277C43" w:rsidRDefault="00277C43" w:rsidP="00841F63">
            <w:r>
              <w:t>3</w:t>
            </w:r>
          </w:p>
        </w:tc>
        <w:tc>
          <w:tcPr>
            <w:tcW w:w="2273" w:type="dxa"/>
          </w:tcPr>
          <w:p w14:paraId="74ECAAA1" w14:textId="77777777" w:rsidR="00277C43" w:rsidRDefault="00277C43" w:rsidP="00841F63">
            <w:r>
              <w:t>INSERT five new rows.</w:t>
            </w:r>
          </w:p>
        </w:tc>
        <w:tc>
          <w:tcPr>
            <w:tcW w:w="1755" w:type="dxa"/>
            <w:gridSpan w:val="3"/>
          </w:tcPr>
          <w:p w14:paraId="365ADDD2" w14:textId="77777777" w:rsidR="00277C43" w:rsidRDefault="00277C43" w:rsidP="00841F63">
            <w:r>
              <w:t>Show INSERT operation functions properly</w:t>
            </w:r>
          </w:p>
        </w:tc>
        <w:tc>
          <w:tcPr>
            <w:tcW w:w="2162" w:type="dxa"/>
          </w:tcPr>
          <w:p w14:paraId="56FC9A87" w14:textId="77777777" w:rsidR="00277C43" w:rsidRDefault="00277C43" w:rsidP="00841F63">
            <w:r>
              <w:t>Five new rows inserted</w:t>
            </w:r>
          </w:p>
        </w:tc>
        <w:tc>
          <w:tcPr>
            <w:tcW w:w="1813" w:type="dxa"/>
          </w:tcPr>
          <w:p w14:paraId="33C113B2" w14:textId="77777777" w:rsidR="00277C43" w:rsidRDefault="00277C43" w:rsidP="00841F63">
            <w:r>
              <w:t>All new cells should be blank.</w:t>
            </w:r>
          </w:p>
        </w:tc>
      </w:tr>
      <w:tr w:rsidR="00277C43" w14:paraId="7060DDBD" w14:textId="77777777" w:rsidTr="00841F63">
        <w:trPr>
          <w:cantSplit/>
          <w:trHeight w:val="40"/>
        </w:trPr>
        <w:tc>
          <w:tcPr>
            <w:tcW w:w="987" w:type="dxa"/>
          </w:tcPr>
          <w:p w14:paraId="301E89A0" w14:textId="77777777" w:rsidR="00277C43" w:rsidRDefault="00277C43" w:rsidP="00841F63">
            <w:r>
              <w:t>4</w:t>
            </w:r>
          </w:p>
        </w:tc>
        <w:tc>
          <w:tcPr>
            <w:tcW w:w="2273" w:type="dxa"/>
          </w:tcPr>
          <w:p w14:paraId="1E9280B1" w14:textId="77777777" w:rsidR="00277C43" w:rsidRDefault="00277C43" w:rsidP="00841F63">
            <w:r>
              <w:t>Perform UNDO operation</w:t>
            </w:r>
          </w:p>
        </w:tc>
        <w:tc>
          <w:tcPr>
            <w:tcW w:w="1755" w:type="dxa"/>
            <w:gridSpan w:val="3"/>
          </w:tcPr>
          <w:p w14:paraId="755FB74D" w14:textId="77777777" w:rsidR="00277C43" w:rsidRDefault="00277C43" w:rsidP="00841F63">
            <w:r>
              <w:t>Show UNDO operation functions properly</w:t>
            </w:r>
          </w:p>
        </w:tc>
        <w:tc>
          <w:tcPr>
            <w:tcW w:w="2162" w:type="dxa"/>
          </w:tcPr>
          <w:p w14:paraId="7407FD3B" w14:textId="77777777" w:rsidR="00277C43" w:rsidRDefault="00277C43" w:rsidP="00841F63">
            <w:r>
              <w:t>Row should be removed</w:t>
            </w:r>
          </w:p>
        </w:tc>
        <w:tc>
          <w:tcPr>
            <w:tcW w:w="1813" w:type="dxa"/>
          </w:tcPr>
          <w:p w14:paraId="718AAECD" w14:textId="77777777" w:rsidR="00277C43" w:rsidRDefault="00277C43" w:rsidP="00841F63"/>
        </w:tc>
      </w:tr>
      <w:tr w:rsidR="00277C43" w14:paraId="69CD5E82" w14:textId="77777777" w:rsidTr="00841F63">
        <w:trPr>
          <w:cantSplit/>
          <w:trHeight w:val="40"/>
        </w:trPr>
        <w:tc>
          <w:tcPr>
            <w:tcW w:w="987" w:type="dxa"/>
          </w:tcPr>
          <w:p w14:paraId="4F2791D2" w14:textId="77777777" w:rsidR="00277C43" w:rsidRDefault="00277C43" w:rsidP="00841F63">
            <w:r>
              <w:t>5</w:t>
            </w:r>
          </w:p>
        </w:tc>
        <w:tc>
          <w:tcPr>
            <w:tcW w:w="2273" w:type="dxa"/>
          </w:tcPr>
          <w:p w14:paraId="3C12105D" w14:textId="77777777" w:rsidR="00277C43" w:rsidRDefault="00277C43" w:rsidP="00841F63">
            <w:r>
              <w:t>Perform DELETE operation on last row</w:t>
            </w:r>
          </w:p>
        </w:tc>
        <w:tc>
          <w:tcPr>
            <w:tcW w:w="1755" w:type="dxa"/>
            <w:gridSpan w:val="3"/>
          </w:tcPr>
          <w:p w14:paraId="1C0A88EB" w14:textId="77777777" w:rsidR="00277C43" w:rsidRDefault="00277C43" w:rsidP="00841F63">
            <w:r>
              <w:t>Show DELETE operation functions properly</w:t>
            </w:r>
          </w:p>
        </w:tc>
        <w:tc>
          <w:tcPr>
            <w:tcW w:w="2162" w:type="dxa"/>
          </w:tcPr>
          <w:p w14:paraId="5B335DA3" w14:textId="77777777" w:rsidR="00277C43" w:rsidRDefault="00277C43" w:rsidP="00841F63">
            <w:r>
              <w:t>Last row is removed</w:t>
            </w:r>
          </w:p>
        </w:tc>
        <w:tc>
          <w:tcPr>
            <w:tcW w:w="1813" w:type="dxa"/>
          </w:tcPr>
          <w:p w14:paraId="5C9C0DE1" w14:textId="77777777" w:rsidR="00277C43" w:rsidRDefault="00277C43" w:rsidP="00841F63"/>
        </w:tc>
      </w:tr>
      <w:tr w:rsidR="00277C43" w14:paraId="15A965FF" w14:textId="77777777" w:rsidTr="00841F63">
        <w:trPr>
          <w:trHeight w:val="1250"/>
        </w:trPr>
        <w:tc>
          <w:tcPr>
            <w:tcW w:w="8990" w:type="dxa"/>
            <w:gridSpan w:val="7"/>
            <w:tcBorders>
              <w:bottom w:val="single" w:sz="4" w:space="0" w:color="auto"/>
            </w:tcBorders>
          </w:tcPr>
          <w:p w14:paraId="06AF7F0A" w14:textId="77777777" w:rsidR="00277C43" w:rsidRDefault="00277C43" w:rsidP="00841F63">
            <w:r>
              <w:t>Concluding Remarks:</w:t>
            </w:r>
          </w:p>
        </w:tc>
      </w:tr>
      <w:tr w:rsidR="00277C43" w14:paraId="5FEB39C8" w14:textId="77777777" w:rsidTr="00841F63">
        <w:trPr>
          <w:trHeight w:val="890"/>
        </w:trPr>
        <w:tc>
          <w:tcPr>
            <w:tcW w:w="4495" w:type="dxa"/>
            <w:gridSpan w:val="3"/>
          </w:tcPr>
          <w:p w14:paraId="1EBAA66E" w14:textId="77777777" w:rsidR="00277C43" w:rsidRDefault="00277C43" w:rsidP="00841F63">
            <w:r>
              <w:t xml:space="preserve">Testing Team: </w:t>
            </w:r>
          </w:p>
          <w:p w14:paraId="798F85AD" w14:textId="112D19D8" w:rsidR="00277C43" w:rsidRDefault="00277C43" w:rsidP="00841F63"/>
        </w:tc>
        <w:tc>
          <w:tcPr>
            <w:tcW w:w="4495" w:type="dxa"/>
            <w:gridSpan w:val="4"/>
          </w:tcPr>
          <w:p w14:paraId="12083523" w14:textId="77777777" w:rsidR="00277C43" w:rsidRDefault="00277C43" w:rsidP="00841F63">
            <w:r>
              <w:t>Date Completed:</w:t>
            </w:r>
          </w:p>
        </w:tc>
      </w:tr>
    </w:tbl>
    <w:p w14:paraId="5E14A517" w14:textId="77777777" w:rsidR="00277C43" w:rsidRDefault="00277C43" w:rsidP="00277C43"/>
    <w:p w14:paraId="0AC58AFD" w14:textId="77777777" w:rsidR="00DE111F" w:rsidRDefault="00DE111F"/>
    <w:p w14:paraId="67D72779" w14:textId="77777777" w:rsidR="00277C43" w:rsidRDefault="00277C43"/>
    <w:p w14:paraId="653A8B76" w14:textId="77777777" w:rsidR="00277C43" w:rsidRDefault="00277C43"/>
    <w:p w14:paraId="194FF956" w14:textId="2C1D1B74" w:rsidR="00DE111F" w:rsidRDefault="00DE111F">
      <w:pPr>
        <w:sectPr w:rsidR="00DE111F">
          <w:type w:val="continuous"/>
          <w:pgSz w:w="12240" w:h="15840" w:code="1"/>
          <w:pgMar w:top="1440" w:right="1440" w:bottom="1440" w:left="1800" w:header="720" w:footer="720" w:gutter="0"/>
          <w:cols w:space="720"/>
        </w:sectPr>
      </w:pPr>
    </w:p>
    <w:p w14:paraId="5D65CCE3" w14:textId="77777777" w:rsidR="00E47986" w:rsidRPr="00C8753A" w:rsidRDefault="00E47986" w:rsidP="00E47986">
      <w:pPr>
        <w:pStyle w:val="Heading1"/>
        <w:pageBreakBefore w:val="0"/>
      </w:pPr>
      <w:bookmarkStart w:id="53" w:name="_Toc21505006"/>
      <w:bookmarkStart w:id="54" w:name="_Toc227033594"/>
      <w:bookmarkStart w:id="55" w:name="_Toc37190143"/>
      <w:commentRangeStart w:id="56"/>
      <w:r w:rsidRPr="00C8753A">
        <w:lastRenderedPageBreak/>
        <w:t>User Interface Testing</w:t>
      </w:r>
      <w:bookmarkEnd w:id="53"/>
      <w:bookmarkEnd w:id="54"/>
      <w:bookmarkEnd w:id="55"/>
      <w:commentRangeEnd w:id="56"/>
      <w:r w:rsidR="00781F38">
        <w:rPr>
          <w:rStyle w:val="CommentReference"/>
          <w:b w:val="0"/>
          <w:kern w:val="0"/>
        </w:rPr>
        <w:commentReference w:id="56"/>
      </w:r>
    </w:p>
    <w:p w14:paraId="25720E16" w14:textId="77777777" w:rsidR="00E47986" w:rsidRDefault="00E47986" w:rsidP="00E47986"/>
    <w:p w14:paraId="40224A4F" w14:textId="259ADB85" w:rsidR="00E47986" w:rsidRDefault="00BF79EC" w:rsidP="00E47986">
      <w:r>
        <w:t>To open a new table, the user shall select a new table as show below.</w:t>
      </w:r>
    </w:p>
    <w:p w14:paraId="40E4525C" w14:textId="1136986B" w:rsidR="00BF79EC" w:rsidRDefault="00BF79EC" w:rsidP="00BF79EC">
      <w:pPr>
        <w:jc w:val="center"/>
      </w:pPr>
      <w:r>
        <w:rPr>
          <w:noProof/>
        </w:rPr>
        <mc:AlternateContent>
          <mc:Choice Requires="wpi">
            <w:drawing>
              <wp:anchor distT="0" distB="0" distL="114300" distR="114300" simplePos="0" relativeHeight="251661312" behindDoc="0" locked="0" layoutInCell="1" allowOverlap="1" wp14:anchorId="5D1BF148" wp14:editId="07F11159">
                <wp:simplePos x="0" y="0"/>
                <wp:positionH relativeFrom="column">
                  <wp:posOffset>1521460</wp:posOffset>
                </wp:positionH>
                <wp:positionV relativeFrom="paragraph">
                  <wp:posOffset>384810</wp:posOffset>
                </wp:positionV>
                <wp:extent cx="565150" cy="131040"/>
                <wp:effectExtent l="57150" t="57150" r="0" b="97790"/>
                <wp:wrapNone/>
                <wp:docPr id="7" name="Ink 7"/>
                <wp:cNvGraphicFramePr/>
                <a:graphic xmlns:a="http://schemas.openxmlformats.org/drawingml/2006/main">
                  <a:graphicData uri="http://schemas.microsoft.com/office/word/2010/wordprocessingInk">
                    <w14:contentPart bwMode="auto" r:id="rId24">
                      <w14:nvContentPartPr>
                        <w14:cNvContentPartPr/>
                      </w14:nvContentPartPr>
                      <w14:xfrm>
                        <a:off x="0" y="0"/>
                        <a:ext cx="565150" cy="131040"/>
                      </w14:xfrm>
                    </w14:contentPart>
                  </a:graphicData>
                </a:graphic>
              </wp:anchor>
            </w:drawing>
          </mc:Choice>
          <mc:Fallback>
            <w:pict>
              <v:shapetype w14:anchorId="086718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16.95pt;margin-top:27.5pt;width:50.15pt;height:15.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">
                <v:imagedata r:id="rId25" o:title=""/>
              </v:shape>
            </w:pict>
          </mc:Fallback>
        </mc:AlternateContent>
      </w:r>
      <w:r w:rsidRPr="00BF79EC">
        <w:rPr>
          <w:noProof/>
        </w:rPr>
        <w:drawing>
          <wp:inline distT="0" distB="0" distL="0" distR="0" wp14:anchorId="74E0C176" wp14:editId="63E64783">
            <wp:extent cx="3431543"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0875" cy="3562487"/>
                    </a:xfrm>
                    <a:prstGeom prst="rect">
                      <a:avLst/>
                    </a:prstGeom>
                  </pic:spPr>
                </pic:pic>
              </a:graphicData>
            </a:graphic>
          </wp:inline>
        </w:drawing>
      </w:r>
    </w:p>
    <w:p w14:paraId="353386D0" w14:textId="06777282" w:rsidR="00BF79EC" w:rsidRDefault="00BF79EC" w:rsidP="00BF79EC">
      <w:r>
        <w:t>Select the file to be edited.</w:t>
      </w:r>
    </w:p>
    <w:p w14:paraId="2F7094A7" w14:textId="77A7B983" w:rsidR="00BF79EC" w:rsidRDefault="00BF79EC" w:rsidP="00BF79EC">
      <w:pPr>
        <w:jc w:val="center"/>
      </w:pPr>
      <w:r>
        <w:rPr>
          <w:noProof/>
        </w:rPr>
        <mc:AlternateContent>
          <mc:Choice Requires="wpi">
            <w:drawing>
              <wp:anchor distT="0" distB="0" distL="114300" distR="114300" simplePos="0" relativeHeight="251662336" behindDoc="0" locked="0" layoutInCell="1" allowOverlap="1" wp14:anchorId="4FC87BCB" wp14:editId="790CB5CF">
                <wp:simplePos x="0" y="0"/>
                <wp:positionH relativeFrom="column">
                  <wp:posOffset>1611952</wp:posOffset>
                </wp:positionH>
                <wp:positionV relativeFrom="paragraph">
                  <wp:posOffset>1072563</wp:posOffset>
                </wp:positionV>
                <wp:extent cx="178200" cy="594360"/>
                <wp:effectExtent l="76200" t="38100" r="88900" b="110490"/>
                <wp:wrapNone/>
                <wp:docPr id="11" name="Ink 11"/>
                <wp:cNvGraphicFramePr/>
                <a:graphic xmlns:a="http://schemas.openxmlformats.org/drawingml/2006/main">
                  <a:graphicData uri="http://schemas.microsoft.com/office/word/2010/wordprocessingInk">
                    <w14:contentPart bwMode="auto" r:id="rId27">
                      <w14:nvContentPartPr>
                        <w14:cNvContentPartPr/>
                      </w14:nvContentPartPr>
                      <w14:xfrm>
                        <a:off x="0" y="0"/>
                        <a:ext cx="178200" cy="594360"/>
                      </w14:xfrm>
                    </w14:contentPart>
                  </a:graphicData>
                </a:graphic>
              </wp:anchor>
            </w:drawing>
          </mc:Choice>
          <mc:Fallback>
            <w:pict>
              <v:shape w14:anchorId="3C11E176" id="Ink 11" o:spid="_x0000_s1026" type="#_x0000_t75" style="position:absolute;margin-left:124.1pt;margin-top:81.6pt;width:19.7pt;height:52.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">
                <v:imagedata r:id="rId28" o:title=""/>
              </v:shape>
            </w:pict>
          </mc:Fallback>
        </mc:AlternateContent>
      </w:r>
      <w:r w:rsidRPr="00BF79EC">
        <w:rPr>
          <w:noProof/>
        </w:rPr>
        <w:drawing>
          <wp:inline distT="0" distB="0" distL="0" distR="0" wp14:anchorId="7B7AD5BD" wp14:editId="060950A7">
            <wp:extent cx="3724275" cy="266019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6536" cy="2661811"/>
                    </a:xfrm>
                    <a:prstGeom prst="rect">
                      <a:avLst/>
                    </a:prstGeom>
                  </pic:spPr>
                </pic:pic>
              </a:graphicData>
            </a:graphic>
          </wp:inline>
        </w:drawing>
      </w:r>
    </w:p>
    <w:p w14:paraId="7884C568" w14:textId="2DE2E3EB" w:rsidR="00BF79EC" w:rsidRDefault="00BF79EC">
      <w:pPr>
        <w:overflowPunct/>
        <w:autoSpaceDE/>
        <w:autoSpaceDN/>
        <w:adjustRightInd/>
        <w:textAlignment w:val="auto"/>
      </w:pPr>
      <w:r>
        <w:br w:type="page"/>
      </w:r>
    </w:p>
    <w:p w14:paraId="744E684A" w14:textId="24E451DA" w:rsidR="00BF79EC" w:rsidRDefault="00BF79EC" w:rsidP="00BF79EC">
      <w:r>
        <w:lastRenderedPageBreak/>
        <w:t xml:space="preserve">The following are shortcuts </w:t>
      </w:r>
      <w:r w:rsidR="00526DF6">
        <w:t>which may be used to perform some of the operations outlined in this test plan. Any use of these shortcuts is left to the discretion of the test personnel.</w:t>
      </w:r>
    </w:p>
    <w:tbl>
      <w:tblPr>
        <w:tblStyle w:val="TableGrid"/>
        <w:tblW w:w="0" w:type="auto"/>
        <w:jc w:val="center"/>
        <w:tblLook w:val="04A0" w:firstRow="1" w:lastRow="0" w:firstColumn="1" w:lastColumn="0" w:noHBand="0" w:noVBand="1"/>
      </w:tblPr>
      <w:tblGrid>
        <w:gridCol w:w="1615"/>
        <w:gridCol w:w="1890"/>
      </w:tblGrid>
      <w:tr w:rsidR="00526DF6" w:rsidRPr="00841F63" w14:paraId="7D83155D" w14:textId="77777777" w:rsidTr="00526DF6">
        <w:trPr>
          <w:jc w:val="center"/>
        </w:trPr>
        <w:tc>
          <w:tcPr>
            <w:tcW w:w="1615" w:type="dxa"/>
          </w:tcPr>
          <w:p w14:paraId="163A80B3" w14:textId="77777777" w:rsidR="00526DF6" w:rsidRPr="00841F63" w:rsidRDefault="00526DF6" w:rsidP="006832DF">
            <w:pPr>
              <w:rPr>
                <w:b/>
                <w:bCs/>
              </w:rPr>
            </w:pPr>
            <w:r w:rsidRPr="00841F63">
              <w:rPr>
                <w:b/>
                <w:bCs/>
              </w:rPr>
              <w:t>Operation</w:t>
            </w:r>
          </w:p>
        </w:tc>
        <w:tc>
          <w:tcPr>
            <w:tcW w:w="1890" w:type="dxa"/>
          </w:tcPr>
          <w:p w14:paraId="5D68188F" w14:textId="66A4393E" w:rsidR="00526DF6" w:rsidRPr="00841F63" w:rsidRDefault="00526DF6" w:rsidP="006832DF">
            <w:pPr>
              <w:rPr>
                <w:b/>
                <w:bCs/>
              </w:rPr>
            </w:pPr>
            <w:r>
              <w:rPr>
                <w:b/>
                <w:bCs/>
              </w:rPr>
              <w:t>Shortcut Keys</w:t>
            </w:r>
          </w:p>
        </w:tc>
      </w:tr>
      <w:tr w:rsidR="00526DF6" w14:paraId="22F004B0" w14:textId="77777777" w:rsidTr="00526DF6">
        <w:trPr>
          <w:jc w:val="center"/>
        </w:trPr>
        <w:tc>
          <w:tcPr>
            <w:tcW w:w="1615" w:type="dxa"/>
          </w:tcPr>
          <w:p w14:paraId="28D794D0" w14:textId="77777777" w:rsidR="00526DF6" w:rsidRDefault="00526DF6" w:rsidP="006832DF">
            <w:r>
              <w:t>INSERT</w:t>
            </w:r>
          </w:p>
        </w:tc>
        <w:tc>
          <w:tcPr>
            <w:tcW w:w="1890" w:type="dxa"/>
          </w:tcPr>
          <w:p w14:paraId="7174A522" w14:textId="4455362A" w:rsidR="00526DF6" w:rsidRDefault="00526DF6" w:rsidP="006832DF">
            <w:r>
              <w:t>CTRL + I</w:t>
            </w:r>
          </w:p>
        </w:tc>
      </w:tr>
      <w:tr w:rsidR="00526DF6" w14:paraId="1A8AD221" w14:textId="77777777" w:rsidTr="00526DF6">
        <w:trPr>
          <w:jc w:val="center"/>
        </w:trPr>
        <w:tc>
          <w:tcPr>
            <w:tcW w:w="1615" w:type="dxa"/>
          </w:tcPr>
          <w:p w14:paraId="6CF086D0" w14:textId="77777777" w:rsidR="00526DF6" w:rsidRDefault="00526DF6" w:rsidP="006832DF">
            <w:r>
              <w:t>DELETE</w:t>
            </w:r>
          </w:p>
        </w:tc>
        <w:tc>
          <w:tcPr>
            <w:tcW w:w="1890" w:type="dxa"/>
          </w:tcPr>
          <w:p w14:paraId="6270C036" w14:textId="269EE76D" w:rsidR="00526DF6" w:rsidRDefault="00526DF6" w:rsidP="006832DF">
            <w:r>
              <w:t>CTRL + D</w:t>
            </w:r>
          </w:p>
        </w:tc>
      </w:tr>
      <w:tr w:rsidR="00526DF6" w14:paraId="12EDB34B" w14:textId="77777777" w:rsidTr="00526DF6">
        <w:trPr>
          <w:jc w:val="center"/>
        </w:trPr>
        <w:tc>
          <w:tcPr>
            <w:tcW w:w="1615" w:type="dxa"/>
          </w:tcPr>
          <w:p w14:paraId="5AABEECA" w14:textId="77777777" w:rsidR="00526DF6" w:rsidRDefault="00526DF6" w:rsidP="006832DF">
            <w:r>
              <w:t>UNDO</w:t>
            </w:r>
          </w:p>
        </w:tc>
        <w:tc>
          <w:tcPr>
            <w:tcW w:w="1890" w:type="dxa"/>
          </w:tcPr>
          <w:p w14:paraId="10F49B12" w14:textId="4B8618C0" w:rsidR="00526DF6" w:rsidRDefault="00526DF6" w:rsidP="006832DF">
            <w:r>
              <w:t>CTRL + Z</w:t>
            </w:r>
          </w:p>
        </w:tc>
      </w:tr>
      <w:tr w:rsidR="00526DF6" w14:paraId="00ADB005" w14:textId="77777777" w:rsidTr="00526DF6">
        <w:trPr>
          <w:jc w:val="center"/>
        </w:trPr>
        <w:tc>
          <w:tcPr>
            <w:tcW w:w="1615" w:type="dxa"/>
          </w:tcPr>
          <w:p w14:paraId="44040F19" w14:textId="77777777" w:rsidR="00526DF6" w:rsidRDefault="00526DF6" w:rsidP="006832DF">
            <w:r>
              <w:t>COPY</w:t>
            </w:r>
          </w:p>
        </w:tc>
        <w:tc>
          <w:tcPr>
            <w:tcW w:w="1890" w:type="dxa"/>
          </w:tcPr>
          <w:p w14:paraId="6AC41D87" w14:textId="77AE6E5C" w:rsidR="00526DF6" w:rsidRDefault="00526DF6" w:rsidP="006832DF">
            <w:r>
              <w:t>CTRL + C</w:t>
            </w:r>
          </w:p>
        </w:tc>
      </w:tr>
      <w:tr w:rsidR="00526DF6" w14:paraId="429A277A" w14:textId="77777777" w:rsidTr="00526DF6">
        <w:trPr>
          <w:jc w:val="center"/>
        </w:trPr>
        <w:tc>
          <w:tcPr>
            <w:tcW w:w="1615" w:type="dxa"/>
          </w:tcPr>
          <w:p w14:paraId="2246598E" w14:textId="77777777" w:rsidR="00526DF6" w:rsidRDefault="00526DF6" w:rsidP="006832DF">
            <w:r>
              <w:t>PASTE</w:t>
            </w:r>
          </w:p>
        </w:tc>
        <w:tc>
          <w:tcPr>
            <w:tcW w:w="1890" w:type="dxa"/>
          </w:tcPr>
          <w:p w14:paraId="7FE656BA" w14:textId="3F3E8895" w:rsidR="00526DF6" w:rsidRDefault="00526DF6" w:rsidP="006832DF">
            <w:r>
              <w:t>CTRL + V</w:t>
            </w:r>
          </w:p>
        </w:tc>
      </w:tr>
    </w:tbl>
    <w:p w14:paraId="274847D3" w14:textId="77777777" w:rsidR="00526DF6" w:rsidRDefault="00526DF6" w:rsidP="00526DF6">
      <w:pPr>
        <w:jc w:val="center"/>
      </w:pPr>
    </w:p>
    <w:p w14:paraId="7E8991A3" w14:textId="77777777" w:rsidR="00013402" w:rsidRDefault="00013402" w:rsidP="00013402">
      <w:pPr>
        <w:pStyle w:val="Heading1"/>
      </w:pPr>
      <w:bookmarkStart w:id="57" w:name="_Toc37190144"/>
      <w:r>
        <w:lastRenderedPageBreak/>
        <w:t>Test Schedule</w:t>
      </w:r>
      <w:bookmarkEnd w:id="57"/>
    </w:p>
    <w:p w14:paraId="7EA50B5A" w14:textId="73785671" w:rsidR="00013402" w:rsidRDefault="00526DF6" w:rsidP="00013402">
      <w:r>
        <w:t>The table below outlines the schedule for the tests to be performed. Any changes to the schedule should be noted in a future revision of this document, otherwise it shall be reported in the test report.</w:t>
      </w:r>
    </w:p>
    <w:p w14:paraId="1CB186B1" w14:textId="77777777" w:rsidR="004706B7" w:rsidRDefault="004706B7" w:rsidP="00013402"/>
    <w:p w14:paraId="6188E5AD"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21230AD5" w14:textId="77777777" w:rsidTr="003D58CD">
        <w:tc>
          <w:tcPr>
            <w:tcW w:w="1548" w:type="dxa"/>
          </w:tcPr>
          <w:p w14:paraId="5BE01296"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3E35DE2F" w14:textId="77777777" w:rsidR="00E47986" w:rsidRPr="004F31AD" w:rsidRDefault="00E47986" w:rsidP="003D58CD">
            <w:pPr>
              <w:spacing w:line="360" w:lineRule="auto"/>
              <w:rPr>
                <w:b/>
              </w:rPr>
            </w:pPr>
            <w:r w:rsidRPr="004F31AD">
              <w:rPr>
                <w:b/>
              </w:rPr>
              <w:t>People</w:t>
            </w:r>
          </w:p>
        </w:tc>
        <w:tc>
          <w:tcPr>
            <w:tcW w:w="4608" w:type="dxa"/>
          </w:tcPr>
          <w:p w14:paraId="339974CF" w14:textId="77777777" w:rsidR="00E47986" w:rsidRPr="004F31AD" w:rsidRDefault="00E47986" w:rsidP="003D58CD">
            <w:pPr>
              <w:spacing w:line="360" w:lineRule="auto"/>
              <w:rPr>
                <w:b/>
              </w:rPr>
            </w:pPr>
            <w:r w:rsidRPr="004F31AD">
              <w:rPr>
                <w:b/>
              </w:rPr>
              <w:t>Description</w:t>
            </w:r>
          </w:p>
        </w:tc>
      </w:tr>
      <w:tr w:rsidR="00E47986" w:rsidRPr="004F31AD" w14:paraId="4BBA4E3D" w14:textId="77777777" w:rsidTr="003D58CD">
        <w:tc>
          <w:tcPr>
            <w:tcW w:w="1548" w:type="dxa"/>
          </w:tcPr>
          <w:p w14:paraId="58635ADB" w14:textId="77777777" w:rsidR="00E47986" w:rsidRDefault="00E47986" w:rsidP="003D58CD">
            <w:pPr>
              <w:spacing w:line="360" w:lineRule="auto"/>
            </w:pPr>
          </w:p>
        </w:tc>
        <w:tc>
          <w:tcPr>
            <w:tcW w:w="2700" w:type="dxa"/>
          </w:tcPr>
          <w:p w14:paraId="76A1565A" w14:textId="77777777" w:rsidR="00E47986" w:rsidRDefault="00E47986" w:rsidP="003D58CD">
            <w:pPr>
              <w:spacing w:line="360" w:lineRule="auto"/>
            </w:pPr>
          </w:p>
        </w:tc>
        <w:tc>
          <w:tcPr>
            <w:tcW w:w="4608" w:type="dxa"/>
          </w:tcPr>
          <w:p w14:paraId="267AAFE3" w14:textId="77777777" w:rsidR="00E47986" w:rsidRDefault="00E47986" w:rsidP="003D58CD">
            <w:pPr>
              <w:spacing w:line="360" w:lineRule="auto"/>
            </w:pPr>
          </w:p>
        </w:tc>
      </w:tr>
      <w:tr w:rsidR="00E47986" w:rsidRPr="004F31AD" w14:paraId="79D778AF" w14:textId="77777777" w:rsidTr="003D58CD">
        <w:tc>
          <w:tcPr>
            <w:tcW w:w="1548" w:type="dxa"/>
          </w:tcPr>
          <w:p w14:paraId="45584B88" w14:textId="77777777" w:rsidR="00E47986" w:rsidRDefault="00E47986" w:rsidP="003D58CD">
            <w:pPr>
              <w:spacing w:line="360" w:lineRule="auto"/>
            </w:pPr>
          </w:p>
        </w:tc>
        <w:tc>
          <w:tcPr>
            <w:tcW w:w="2700" w:type="dxa"/>
          </w:tcPr>
          <w:p w14:paraId="67568449" w14:textId="77777777" w:rsidR="00E47986" w:rsidRDefault="00E47986" w:rsidP="003D58CD">
            <w:pPr>
              <w:spacing w:line="360" w:lineRule="auto"/>
            </w:pPr>
          </w:p>
        </w:tc>
        <w:tc>
          <w:tcPr>
            <w:tcW w:w="4608" w:type="dxa"/>
          </w:tcPr>
          <w:p w14:paraId="7D1DC33A" w14:textId="77777777" w:rsidR="00E47986" w:rsidRDefault="00E47986" w:rsidP="003D58CD">
            <w:pPr>
              <w:spacing w:line="360" w:lineRule="auto"/>
            </w:pPr>
          </w:p>
        </w:tc>
      </w:tr>
      <w:tr w:rsidR="00E47986" w:rsidRPr="004F31AD" w14:paraId="1BC27731" w14:textId="77777777" w:rsidTr="003D58CD">
        <w:tc>
          <w:tcPr>
            <w:tcW w:w="1548" w:type="dxa"/>
          </w:tcPr>
          <w:p w14:paraId="5A3DD213" w14:textId="77777777" w:rsidR="00E47986" w:rsidRDefault="00E47986" w:rsidP="003D58CD">
            <w:pPr>
              <w:spacing w:line="360" w:lineRule="auto"/>
            </w:pPr>
          </w:p>
        </w:tc>
        <w:tc>
          <w:tcPr>
            <w:tcW w:w="2700" w:type="dxa"/>
          </w:tcPr>
          <w:p w14:paraId="10B11087" w14:textId="77777777" w:rsidR="00E47986" w:rsidRDefault="00E47986" w:rsidP="003D58CD">
            <w:pPr>
              <w:spacing w:line="360" w:lineRule="auto"/>
            </w:pPr>
          </w:p>
        </w:tc>
        <w:tc>
          <w:tcPr>
            <w:tcW w:w="4608" w:type="dxa"/>
          </w:tcPr>
          <w:p w14:paraId="73D3B48D" w14:textId="77777777" w:rsidR="00E47986" w:rsidRDefault="00E47986" w:rsidP="003D58CD">
            <w:pPr>
              <w:spacing w:line="360" w:lineRule="auto"/>
            </w:pPr>
          </w:p>
        </w:tc>
      </w:tr>
      <w:tr w:rsidR="00E47986" w:rsidRPr="004F31AD" w14:paraId="41DE8FC8" w14:textId="77777777" w:rsidTr="003D58CD">
        <w:tc>
          <w:tcPr>
            <w:tcW w:w="1548" w:type="dxa"/>
          </w:tcPr>
          <w:p w14:paraId="0E6350EB" w14:textId="77777777" w:rsidR="00E47986" w:rsidRDefault="00E47986" w:rsidP="003D58CD">
            <w:pPr>
              <w:spacing w:line="360" w:lineRule="auto"/>
            </w:pPr>
          </w:p>
        </w:tc>
        <w:tc>
          <w:tcPr>
            <w:tcW w:w="2700" w:type="dxa"/>
          </w:tcPr>
          <w:p w14:paraId="1324111B" w14:textId="77777777" w:rsidR="00E47986" w:rsidRDefault="00E47986" w:rsidP="003D58CD">
            <w:pPr>
              <w:spacing w:line="360" w:lineRule="auto"/>
            </w:pPr>
          </w:p>
        </w:tc>
        <w:tc>
          <w:tcPr>
            <w:tcW w:w="4608" w:type="dxa"/>
          </w:tcPr>
          <w:p w14:paraId="69B0E218" w14:textId="77777777" w:rsidR="00E47986" w:rsidRDefault="00E47986" w:rsidP="003D58CD">
            <w:pPr>
              <w:spacing w:line="360" w:lineRule="auto"/>
            </w:pPr>
          </w:p>
        </w:tc>
      </w:tr>
      <w:tr w:rsidR="00E47986" w:rsidRPr="004F31AD" w14:paraId="4FF6C54F" w14:textId="77777777" w:rsidTr="003D58CD">
        <w:tc>
          <w:tcPr>
            <w:tcW w:w="1548" w:type="dxa"/>
          </w:tcPr>
          <w:p w14:paraId="123EB610" w14:textId="77777777" w:rsidR="00E47986" w:rsidRDefault="00E47986" w:rsidP="003D58CD">
            <w:pPr>
              <w:spacing w:line="360" w:lineRule="auto"/>
            </w:pPr>
          </w:p>
        </w:tc>
        <w:tc>
          <w:tcPr>
            <w:tcW w:w="2700" w:type="dxa"/>
          </w:tcPr>
          <w:p w14:paraId="0ADB4574" w14:textId="77777777" w:rsidR="00E47986" w:rsidRDefault="00E47986" w:rsidP="003D58CD">
            <w:pPr>
              <w:spacing w:line="360" w:lineRule="auto"/>
            </w:pPr>
          </w:p>
        </w:tc>
        <w:tc>
          <w:tcPr>
            <w:tcW w:w="4608" w:type="dxa"/>
          </w:tcPr>
          <w:p w14:paraId="19042B1D" w14:textId="77777777" w:rsidR="00E47986" w:rsidRDefault="00E47986" w:rsidP="003D58CD">
            <w:pPr>
              <w:spacing w:line="360" w:lineRule="auto"/>
            </w:pPr>
          </w:p>
        </w:tc>
      </w:tr>
      <w:tr w:rsidR="00E47986" w:rsidRPr="004F31AD" w14:paraId="67EB6BAA" w14:textId="77777777" w:rsidTr="003D58CD">
        <w:tc>
          <w:tcPr>
            <w:tcW w:w="1548" w:type="dxa"/>
          </w:tcPr>
          <w:p w14:paraId="48FC565E" w14:textId="77777777" w:rsidR="00E47986" w:rsidRDefault="00E47986" w:rsidP="003D58CD">
            <w:pPr>
              <w:spacing w:line="360" w:lineRule="auto"/>
            </w:pPr>
          </w:p>
        </w:tc>
        <w:tc>
          <w:tcPr>
            <w:tcW w:w="2700" w:type="dxa"/>
          </w:tcPr>
          <w:p w14:paraId="138A38DB" w14:textId="77777777" w:rsidR="00E47986" w:rsidRDefault="00E47986" w:rsidP="003D58CD">
            <w:pPr>
              <w:spacing w:line="360" w:lineRule="auto"/>
            </w:pPr>
          </w:p>
        </w:tc>
        <w:tc>
          <w:tcPr>
            <w:tcW w:w="4608" w:type="dxa"/>
          </w:tcPr>
          <w:p w14:paraId="38B3E1D5" w14:textId="77777777" w:rsidR="00E47986" w:rsidRDefault="00E47986" w:rsidP="003D58CD">
            <w:pPr>
              <w:spacing w:line="360" w:lineRule="auto"/>
            </w:pPr>
          </w:p>
        </w:tc>
      </w:tr>
      <w:tr w:rsidR="00E47986" w:rsidRPr="004F31AD" w14:paraId="10E0EC5A" w14:textId="77777777" w:rsidTr="003D58CD">
        <w:tc>
          <w:tcPr>
            <w:tcW w:w="1548" w:type="dxa"/>
          </w:tcPr>
          <w:p w14:paraId="4D8E36F1" w14:textId="77777777" w:rsidR="00E47986" w:rsidRDefault="00E47986" w:rsidP="003D58CD">
            <w:pPr>
              <w:spacing w:line="360" w:lineRule="auto"/>
            </w:pPr>
          </w:p>
        </w:tc>
        <w:tc>
          <w:tcPr>
            <w:tcW w:w="2700" w:type="dxa"/>
          </w:tcPr>
          <w:p w14:paraId="63DEA1C0" w14:textId="77777777" w:rsidR="00E47986" w:rsidRDefault="00E47986" w:rsidP="003D58CD">
            <w:pPr>
              <w:spacing w:line="360" w:lineRule="auto"/>
            </w:pPr>
          </w:p>
        </w:tc>
        <w:tc>
          <w:tcPr>
            <w:tcW w:w="4608" w:type="dxa"/>
          </w:tcPr>
          <w:p w14:paraId="6EF039A9" w14:textId="77777777" w:rsidR="00E47986" w:rsidRDefault="00E47986" w:rsidP="003D58CD">
            <w:pPr>
              <w:spacing w:line="360" w:lineRule="auto"/>
            </w:pPr>
          </w:p>
        </w:tc>
      </w:tr>
      <w:tr w:rsidR="00E47986" w:rsidRPr="004F31AD" w14:paraId="6DDD58E6" w14:textId="77777777" w:rsidTr="003D58CD">
        <w:tc>
          <w:tcPr>
            <w:tcW w:w="1548" w:type="dxa"/>
          </w:tcPr>
          <w:p w14:paraId="1FD7F829" w14:textId="77777777" w:rsidR="00E47986" w:rsidRDefault="00E47986" w:rsidP="003D58CD">
            <w:pPr>
              <w:spacing w:line="360" w:lineRule="auto"/>
            </w:pPr>
          </w:p>
        </w:tc>
        <w:tc>
          <w:tcPr>
            <w:tcW w:w="2700" w:type="dxa"/>
          </w:tcPr>
          <w:p w14:paraId="3B5810F7" w14:textId="77777777" w:rsidR="00E47986" w:rsidRDefault="00E47986" w:rsidP="003D58CD">
            <w:pPr>
              <w:spacing w:line="360" w:lineRule="auto"/>
            </w:pPr>
          </w:p>
        </w:tc>
        <w:tc>
          <w:tcPr>
            <w:tcW w:w="4608" w:type="dxa"/>
          </w:tcPr>
          <w:p w14:paraId="3C8FA5ED" w14:textId="77777777" w:rsidR="00E47986" w:rsidRDefault="00E47986" w:rsidP="003D58CD">
            <w:pPr>
              <w:spacing w:line="360" w:lineRule="auto"/>
            </w:pPr>
          </w:p>
        </w:tc>
      </w:tr>
      <w:tr w:rsidR="00E47986" w:rsidRPr="004F31AD" w14:paraId="129A9E9B" w14:textId="77777777" w:rsidTr="003D58CD">
        <w:tc>
          <w:tcPr>
            <w:tcW w:w="1548" w:type="dxa"/>
          </w:tcPr>
          <w:p w14:paraId="5FA86DA8" w14:textId="77777777" w:rsidR="00E47986" w:rsidRDefault="00E47986" w:rsidP="003D58CD">
            <w:pPr>
              <w:spacing w:line="360" w:lineRule="auto"/>
            </w:pPr>
          </w:p>
        </w:tc>
        <w:tc>
          <w:tcPr>
            <w:tcW w:w="2700" w:type="dxa"/>
          </w:tcPr>
          <w:p w14:paraId="5B83BAD8" w14:textId="77777777" w:rsidR="00E47986" w:rsidRDefault="00E47986" w:rsidP="003D58CD">
            <w:pPr>
              <w:spacing w:line="360" w:lineRule="auto"/>
            </w:pPr>
          </w:p>
        </w:tc>
        <w:tc>
          <w:tcPr>
            <w:tcW w:w="4608" w:type="dxa"/>
          </w:tcPr>
          <w:p w14:paraId="67A3D120" w14:textId="77777777" w:rsidR="00E47986" w:rsidRDefault="00E47986" w:rsidP="003D58CD">
            <w:pPr>
              <w:spacing w:line="360" w:lineRule="auto"/>
            </w:pPr>
          </w:p>
        </w:tc>
      </w:tr>
    </w:tbl>
    <w:p w14:paraId="50C35BF3" w14:textId="77777777" w:rsidR="00E47986" w:rsidRDefault="00E47986" w:rsidP="00E47986"/>
    <w:p w14:paraId="71AB6998" w14:textId="77777777" w:rsidR="00E47986" w:rsidRDefault="00E47986" w:rsidP="00E47986"/>
    <w:p w14:paraId="57FED0C5" w14:textId="77777777" w:rsidR="004706B7" w:rsidRDefault="004706B7" w:rsidP="00013402"/>
    <w:p w14:paraId="659C0CC6" w14:textId="77777777" w:rsidR="004706B7" w:rsidRDefault="004706B7" w:rsidP="004706B7">
      <w:pPr>
        <w:pStyle w:val="Heading1"/>
      </w:pPr>
      <w:bookmarkStart w:id="58" w:name="_Toc37190145"/>
      <w:r>
        <w:lastRenderedPageBreak/>
        <w:t>Other Sections</w:t>
      </w:r>
      <w:bookmarkEnd w:id="58"/>
    </w:p>
    <w:p w14:paraId="230A011F" w14:textId="3752E966" w:rsidR="004706B7" w:rsidRDefault="00526DF6" w:rsidP="004706B7">
      <w:r>
        <w:t>Not Applicable.</w:t>
      </w:r>
    </w:p>
    <w:p w14:paraId="51D9D296" w14:textId="77777777" w:rsidR="004706B7" w:rsidRPr="004706B7" w:rsidRDefault="004706B7" w:rsidP="004706B7"/>
    <w:p w14:paraId="2C70938B" w14:textId="77777777" w:rsidR="007A4335" w:rsidRDefault="007A4335" w:rsidP="007A4335">
      <w:pPr>
        <w:pStyle w:val="Heading1"/>
      </w:pPr>
      <w:bookmarkStart w:id="59" w:name="_Toc227033596"/>
      <w:bookmarkStart w:id="60" w:name="_Toc37190146"/>
      <w:r>
        <w:lastRenderedPageBreak/>
        <w:t>Appendix</w:t>
      </w:r>
      <w:bookmarkEnd w:id="59"/>
      <w:bookmarkEnd w:id="60"/>
    </w:p>
    <w:p w14:paraId="75D9072C" w14:textId="39DF8A7B" w:rsidR="007A4335" w:rsidRDefault="00526DF6" w:rsidP="007A4335">
      <w:r>
        <w:t>Not Applicable.</w:t>
      </w:r>
    </w:p>
    <w:sectPr w:rsidR="007A4335" w:rsidSect="00DE111F">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aron ." w:date="2020-04-09T14:24:00Z" w:initials="A.">
    <w:p w14:paraId="68084858" w14:textId="478AF80B" w:rsidR="00BA5C14" w:rsidRDefault="00BA5C14">
      <w:pPr>
        <w:pStyle w:val="CommentText"/>
      </w:pPr>
      <w:r>
        <w:rPr>
          <w:rStyle w:val="CommentReference"/>
        </w:rPr>
        <w:annotationRef/>
      </w:r>
      <w:r>
        <w:t>Some parts of the test plan still include template suggestions and you may have forgotten the footers</w:t>
      </w:r>
    </w:p>
  </w:comment>
  <w:comment w:id="17" w:author="Aaron ." w:date="2020-04-09T14:10:00Z" w:initials="A.">
    <w:p w14:paraId="2CF0CA9B" w14:textId="61AF0237" w:rsidR="005F638C" w:rsidRDefault="005F638C">
      <w:pPr>
        <w:pStyle w:val="CommentText"/>
      </w:pPr>
      <w:r>
        <w:rPr>
          <w:rStyle w:val="CommentReference"/>
        </w:rPr>
        <w:annotationRef/>
      </w:r>
      <w:r>
        <w:t>It may be helpful to include your name as the author</w:t>
      </w:r>
    </w:p>
  </w:comment>
  <w:comment w:id="26" w:author="Aaron ." w:date="2020-04-09T13:04:00Z" w:initials="A.">
    <w:p w14:paraId="2EA77203" w14:textId="7E1DBE7D" w:rsidR="006832DF" w:rsidRDefault="006832DF" w:rsidP="00BA5C14">
      <w:pPr>
        <w:pStyle w:val="CommentText"/>
      </w:pPr>
      <w:r>
        <w:rPr>
          <w:rStyle w:val="CommentReference"/>
        </w:rPr>
        <w:annotationRef/>
      </w:r>
      <w:r w:rsidR="00BA5C14">
        <w:t>What will be the focus of the system to test?</w:t>
      </w:r>
    </w:p>
    <w:p w14:paraId="5C801EA2" w14:textId="62E60DAC" w:rsidR="006832DF" w:rsidRDefault="006832DF">
      <w:pPr>
        <w:pStyle w:val="CommentText"/>
      </w:pPr>
    </w:p>
  </w:comment>
  <w:comment w:id="29" w:author="Aaron ." w:date="2020-04-09T13:11:00Z" w:initials="A.">
    <w:p w14:paraId="716FFCA4" w14:textId="226644E4" w:rsidR="006832DF" w:rsidRDefault="006832DF">
      <w:pPr>
        <w:pStyle w:val="CommentText"/>
      </w:pPr>
      <w:r>
        <w:rPr>
          <w:rStyle w:val="CommentReference"/>
        </w:rPr>
        <w:annotationRef/>
      </w:r>
      <w:r>
        <w:t>It may be helpful to also mention the other remaining sections</w:t>
      </w:r>
      <w:bookmarkStart w:id="30" w:name="_GoBack"/>
      <w:bookmarkEnd w:id="30"/>
    </w:p>
  </w:comment>
  <w:comment w:id="37" w:author="Aaron ." w:date="2020-04-09T13:16:00Z" w:initials="A.">
    <w:p w14:paraId="306743AB" w14:textId="50921D9B" w:rsidR="00AF292C" w:rsidRDefault="00AF292C">
      <w:pPr>
        <w:pStyle w:val="CommentText"/>
      </w:pPr>
      <w:r>
        <w:rPr>
          <w:rStyle w:val="CommentReference"/>
        </w:rPr>
        <w:annotationRef/>
      </w:r>
      <w:r>
        <w:t>I don’t understand why it is required to test all three tables. My understanding is that each table is created the same way.</w:t>
      </w:r>
    </w:p>
  </w:comment>
  <w:comment w:id="39" w:author="Aaron ." w:date="2020-04-09T13:20:00Z" w:initials="A.">
    <w:p w14:paraId="10869343" w14:textId="5E0ED263" w:rsidR="00AF292C" w:rsidRDefault="00AF292C">
      <w:pPr>
        <w:pStyle w:val="CommentText"/>
      </w:pPr>
      <w:r>
        <w:rPr>
          <w:rStyle w:val="CommentReference"/>
        </w:rPr>
        <w:annotationRef/>
      </w:r>
      <w:r>
        <w:t>I feel like this section could be more descriptive on what is needed to run the tests/program.</w:t>
      </w:r>
    </w:p>
  </w:comment>
  <w:comment w:id="40" w:author="Aaron ." w:date="2020-04-09T13:24:00Z" w:initials="A.">
    <w:p w14:paraId="79AA136D" w14:textId="2AA88899" w:rsidR="00AF292C" w:rsidRDefault="00AF292C">
      <w:pPr>
        <w:pStyle w:val="CommentText"/>
      </w:pPr>
      <w:r>
        <w:rPr>
          <w:rStyle w:val="CommentReference"/>
        </w:rPr>
        <w:annotationRef/>
      </w:r>
      <w:r w:rsidR="00AE4920">
        <w:t>When I follow the exact steps, nothing happens</w:t>
      </w:r>
    </w:p>
  </w:comment>
  <w:comment w:id="41" w:author="Aaron ." w:date="2020-04-09T13:26:00Z" w:initials="A.">
    <w:p w14:paraId="1E8D2B3A" w14:textId="74CFEEC7" w:rsidR="00AE4920" w:rsidRDefault="00AE4920">
      <w:pPr>
        <w:pStyle w:val="CommentText"/>
      </w:pPr>
      <w:r>
        <w:rPr>
          <w:rStyle w:val="CommentReference"/>
        </w:rPr>
        <w:annotationRef/>
      </w:r>
      <w:r w:rsidR="00BA5C14">
        <w:t>I don’t understand why</w:t>
      </w:r>
      <w:r>
        <w:t xml:space="preserve"> you choose these numbers, and why check at each separate?</w:t>
      </w:r>
    </w:p>
  </w:comment>
  <w:comment w:id="43" w:author="Aaron ." w:date="2020-04-09T13:30:00Z" w:initials="A.">
    <w:p w14:paraId="5EF07BCA" w14:textId="233177D1" w:rsidR="00AE4920" w:rsidRDefault="00AE4920">
      <w:pPr>
        <w:pStyle w:val="CommentText"/>
      </w:pPr>
      <w:r>
        <w:rPr>
          <w:rStyle w:val="CommentReference"/>
        </w:rPr>
        <w:annotationRef/>
      </w:r>
      <w:proofErr w:type="gramStart"/>
      <w:r>
        <w:t>Again</w:t>
      </w:r>
      <w:proofErr w:type="gramEnd"/>
      <w:r>
        <w:t xml:space="preserve"> if the exact steps are followed, nothing happens</w:t>
      </w:r>
    </w:p>
  </w:comment>
  <w:comment w:id="45" w:author="Aaron ." w:date="2020-04-09T13:35:00Z" w:initials="A.">
    <w:p w14:paraId="3098F2E8" w14:textId="2E919A0F" w:rsidR="00C175F6" w:rsidRDefault="00C175F6">
      <w:pPr>
        <w:pStyle w:val="CommentText"/>
      </w:pPr>
      <w:r>
        <w:rPr>
          <w:rStyle w:val="CommentReference"/>
        </w:rPr>
        <w:annotationRef/>
      </w:r>
      <w:r>
        <w:t>I don’t understand this test. How does it test the undo function?</w:t>
      </w:r>
    </w:p>
  </w:comment>
  <w:comment w:id="48" w:author="Aaron ." w:date="2020-04-09T13:51:00Z" w:initials="A.">
    <w:p w14:paraId="797AD621" w14:textId="1A520C0D" w:rsidR="00781F38" w:rsidRDefault="00781F38">
      <w:pPr>
        <w:pStyle w:val="CommentText"/>
      </w:pPr>
      <w:r>
        <w:rPr>
          <w:rStyle w:val="CommentReference"/>
        </w:rPr>
        <w:annotationRef/>
      </w:r>
      <w:r>
        <w:t>I do not understand this test, could you maybe please clarify more?</w:t>
      </w:r>
    </w:p>
  </w:comment>
  <w:comment w:id="49" w:author="Aaron ." w:date="2020-04-09T13:58:00Z" w:initials="A.">
    <w:p w14:paraId="5202D909" w14:textId="7B96200A" w:rsidR="00171F15" w:rsidRDefault="00171F15">
      <w:pPr>
        <w:pStyle w:val="CommentText"/>
      </w:pPr>
      <w:r>
        <w:rPr>
          <w:rStyle w:val="CommentReference"/>
        </w:rPr>
        <w:annotationRef/>
      </w:r>
      <w:r>
        <w:t>What is the testing approach?</w:t>
      </w:r>
    </w:p>
  </w:comment>
  <w:comment w:id="50" w:author="Aaron ." w:date="2020-04-09T13:44:00Z" w:initials="A.">
    <w:p w14:paraId="19A0320E" w14:textId="1A7B78A4" w:rsidR="00C175F6" w:rsidRDefault="00C175F6">
      <w:pPr>
        <w:pStyle w:val="CommentText"/>
      </w:pPr>
      <w:r>
        <w:rPr>
          <w:rStyle w:val="CommentReference"/>
        </w:rPr>
        <w:annotationRef/>
      </w:r>
      <w:r>
        <w:t>How do you add a value in the header row?</w:t>
      </w:r>
      <w:r w:rsidR="00781F38">
        <w:t xml:space="preserve"> Doesn’t it just sort when you click a header?</w:t>
      </w:r>
    </w:p>
  </w:comment>
  <w:comment w:id="51" w:author="Aaron ." w:date="2020-04-09T13:44:00Z" w:initials="A.">
    <w:p w14:paraId="3E70DCE3" w14:textId="6C030695" w:rsidR="00C175F6" w:rsidRDefault="00C175F6">
      <w:pPr>
        <w:pStyle w:val="CommentText"/>
      </w:pPr>
      <w:r>
        <w:rPr>
          <w:rStyle w:val="CommentReference"/>
        </w:rPr>
        <w:annotationRef/>
      </w:r>
      <w:r>
        <w:t xml:space="preserve">I don’t understand how adding </w:t>
      </w:r>
      <w:r w:rsidR="00781F38">
        <w:t xml:space="preserve">a value </w:t>
      </w:r>
      <w:proofErr w:type="gramStart"/>
      <w:r w:rsidR="00781F38">
        <w:t>tests</w:t>
      </w:r>
      <w:proofErr w:type="gramEnd"/>
      <w:r w:rsidR="00781F38">
        <w:t xml:space="preserve"> deleting?</w:t>
      </w:r>
    </w:p>
  </w:comment>
  <w:comment w:id="52" w:author="Aaron ." w:date="2020-04-09T13:46:00Z" w:initials="A.">
    <w:p w14:paraId="47D96169" w14:textId="77777777" w:rsidR="00781F38" w:rsidRDefault="00781F38">
      <w:pPr>
        <w:pStyle w:val="CommentText"/>
      </w:pPr>
      <w:r>
        <w:rPr>
          <w:rStyle w:val="CommentReference"/>
        </w:rPr>
        <w:annotationRef/>
      </w:r>
      <w:r>
        <w:t xml:space="preserve">The filter </w:t>
      </w:r>
      <w:proofErr w:type="gramStart"/>
      <w:r>
        <w:t>row</w:t>
      </w:r>
      <w:proofErr w:type="gramEnd"/>
      <w:r>
        <w:t>?</w:t>
      </w:r>
    </w:p>
    <w:p w14:paraId="4B207EBC" w14:textId="2BD5E5B0" w:rsidR="00781F38" w:rsidRDefault="00781F38">
      <w:pPr>
        <w:pStyle w:val="CommentText"/>
      </w:pPr>
    </w:p>
  </w:comment>
  <w:comment w:id="56" w:author="Aaron ." w:date="2020-04-09T13:54:00Z" w:initials="A.">
    <w:p w14:paraId="54FA32BA" w14:textId="029CBCC7" w:rsidR="00781F38" w:rsidRDefault="00781F38">
      <w:pPr>
        <w:pStyle w:val="CommentText"/>
      </w:pPr>
      <w:r>
        <w:rPr>
          <w:rStyle w:val="CommentReference"/>
        </w:rPr>
        <w:annotationRef/>
      </w:r>
      <w:r w:rsidR="00171F15">
        <w:t>These are good to include, but do you think they may apply more to the appendix? I feel like this section is not applicable</w:t>
      </w:r>
    </w:p>
    <w:p w14:paraId="58A5209E" w14:textId="74E6CAAD" w:rsidR="00171F15" w:rsidRDefault="00171F1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084858" w15:done="0"/>
  <w15:commentEx w15:paraId="2CF0CA9B" w15:done="0"/>
  <w15:commentEx w15:paraId="5C801EA2" w15:done="0"/>
  <w15:commentEx w15:paraId="716FFCA4" w15:done="0"/>
  <w15:commentEx w15:paraId="306743AB" w15:done="0"/>
  <w15:commentEx w15:paraId="10869343" w15:done="0"/>
  <w15:commentEx w15:paraId="79AA136D" w15:done="0"/>
  <w15:commentEx w15:paraId="1E8D2B3A" w15:done="0"/>
  <w15:commentEx w15:paraId="5EF07BCA" w15:done="0"/>
  <w15:commentEx w15:paraId="3098F2E8" w15:done="0"/>
  <w15:commentEx w15:paraId="797AD621" w15:done="0"/>
  <w15:commentEx w15:paraId="5202D909" w15:done="0"/>
  <w15:commentEx w15:paraId="19A0320E" w15:done="0"/>
  <w15:commentEx w15:paraId="3E70DCE3" w15:done="0"/>
  <w15:commentEx w15:paraId="4B207EBC" w15:done="0"/>
  <w15:commentEx w15:paraId="58A520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084858" w16cid:durableId="2239AE96"/>
  <w16cid:commentId w16cid:paraId="2CF0CA9B" w16cid:durableId="2239AB5C"/>
  <w16cid:commentId w16cid:paraId="5C801EA2" w16cid:durableId="22399BF9"/>
  <w16cid:commentId w16cid:paraId="716FFCA4" w16cid:durableId="22399D8F"/>
  <w16cid:commentId w16cid:paraId="306743AB" w16cid:durableId="22399E96"/>
  <w16cid:commentId w16cid:paraId="10869343" w16cid:durableId="22399F84"/>
  <w16cid:commentId w16cid:paraId="79AA136D" w16cid:durableId="2239A09B"/>
  <w16cid:commentId w16cid:paraId="1E8D2B3A" w16cid:durableId="2239A10F"/>
  <w16cid:commentId w16cid:paraId="5EF07BCA" w16cid:durableId="2239A1EC"/>
  <w16cid:commentId w16cid:paraId="3098F2E8" w16cid:durableId="2239A30C"/>
  <w16cid:commentId w16cid:paraId="797AD621" w16cid:durableId="2239A6EB"/>
  <w16cid:commentId w16cid:paraId="5202D909" w16cid:durableId="2239A896"/>
  <w16cid:commentId w16cid:paraId="19A0320E" w16cid:durableId="2239A52E"/>
  <w16cid:commentId w16cid:paraId="3E70DCE3" w16cid:durableId="2239A554"/>
  <w16cid:commentId w16cid:paraId="4B207EBC" w16cid:durableId="2239A5A2"/>
  <w16cid:commentId w16cid:paraId="58A5209E" w16cid:durableId="2239A7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C89B4" w14:textId="77777777" w:rsidR="00173F7D" w:rsidRDefault="00173F7D">
      <w:r>
        <w:separator/>
      </w:r>
    </w:p>
  </w:endnote>
  <w:endnote w:type="continuationSeparator" w:id="0">
    <w:p w14:paraId="7820B8A4" w14:textId="77777777" w:rsidR="00173F7D" w:rsidRDefault="00173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6832DF" w14:paraId="4C1DED2D" w14:textId="77777777">
      <w:tc>
        <w:tcPr>
          <w:tcW w:w="4428" w:type="dxa"/>
        </w:tcPr>
        <w:p w14:paraId="38D4CD92" w14:textId="77777777" w:rsidR="006832DF" w:rsidRDefault="006832DF">
          <w:pPr>
            <w:pStyle w:val="Footer"/>
          </w:pPr>
          <w:r>
            <w:rPr>
              <w:color w:val="000000"/>
            </w:rPr>
            <w:sym w:font="Symbol" w:char="F0D3"/>
          </w:r>
          <w:r>
            <w:rPr>
              <w:color w:val="000000"/>
            </w:rPr>
            <w:t xml:space="preserve"> 2019 </w:t>
          </w:r>
          <w:r w:rsidR="00173F7D">
            <w:fldChar w:fldCharType="begin"/>
          </w:r>
          <w:r w:rsidR="00173F7D">
            <w:instrText xml:space="preserve"> DOCPROPERTY "Company"  \* MERGEFORMAT </w:instrText>
          </w:r>
          <w:r w:rsidR="00173F7D">
            <w:fldChar w:fldCharType="separate"/>
          </w:r>
          <w:r>
            <w:t>&lt;Enter team name here&gt;</w:t>
          </w:r>
          <w:r w:rsidR="00173F7D">
            <w:fldChar w:fldCharType="end"/>
          </w:r>
        </w:p>
      </w:tc>
      <w:tc>
        <w:tcPr>
          <w:tcW w:w="4428" w:type="dxa"/>
        </w:tcPr>
        <w:p w14:paraId="56DF35C0" w14:textId="77777777" w:rsidR="006832DF" w:rsidRDefault="006832DF">
          <w:pPr>
            <w:pStyle w:val="Footer"/>
            <w:jc w:val="right"/>
          </w:pPr>
          <w:r>
            <w:t>&lt;Drive:\Directory\</w:t>
          </w:r>
          <w:proofErr w:type="spellStart"/>
          <w:r>
            <w:t>Filename.ext</w:t>
          </w:r>
          <w:proofErr w:type="spellEnd"/>
          <w:r>
            <w:t>&gt;</w:t>
          </w:r>
        </w:p>
      </w:tc>
    </w:tr>
  </w:tbl>
  <w:p w14:paraId="3320BCCD" w14:textId="77777777" w:rsidR="006832DF" w:rsidRDefault="006832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832DF" w14:paraId="134379FE" w14:textId="77777777">
      <w:trPr>
        <w:trHeight w:hRule="exact" w:val="552"/>
      </w:trPr>
      <w:tc>
        <w:tcPr>
          <w:tcW w:w="3060" w:type="dxa"/>
        </w:tcPr>
        <w:p w14:paraId="46B1AD14" w14:textId="77777777" w:rsidR="006832DF" w:rsidRDefault="006832DF">
          <w:pPr>
            <w:pStyle w:val="Footer"/>
            <w:spacing w:before="80"/>
            <w:rPr>
              <w:bCs/>
            </w:rPr>
          </w:pPr>
          <w:r>
            <w:t>Test Plan</w:t>
          </w:r>
        </w:p>
        <w:p w14:paraId="2949C0F1" w14:textId="77777777" w:rsidR="006832DF" w:rsidRDefault="006832DF">
          <w:pPr>
            <w:pStyle w:val="Footer"/>
            <w:spacing w:before="80"/>
          </w:pPr>
        </w:p>
        <w:p w14:paraId="0D7BADE1" w14:textId="77777777" w:rsidR="006832DF" w:rsidRDefault="006832DF">
          <w:pPr>
            <w:pStyle w:val="Footer"/>
            <w:spacing w:before="80"/>
          </w:pPr>
        </w:p>
      </w:tc>
      <w:tc>
        <w:tcPr>
          <w:tcW w:w="2880" w:type="dxa"/>
        </w:tcPr>
        <w:p w14:paraId="5CCA396C" w14:textId="77777777" w:rsidR="006832DF" w:rsidRDefault="00173F7D">
          <w:pPr>
            <w:pStyle w:val="Footer"/>
            <w:spacing w:before="80"/>
            <w:rPr>
              <w:bCs/>
            </w:rPr>
          </w:pPr>
          <w:r>
            <w:fldChar w:fldCharType="begin"/>
          </w:r>
          <w:r>
            <w:instrText xml:space="preserve"> DOCPROPERTY "Company"  \* MERGEFORMAT </w:instrText>
          </w:r>
          <w:r>
            <w:fldChar w:fldCharType="separate"/>
          </w:r>
          <w:r w:rsidR="006832DF">
            <w:t>&lt;Enter team name here&gt;</w:t>
          </w:r>
          <w:r>
            <w:fldChar w:fldCharType="end"/>
          </w:r>
        </w:p>
      </w:tc>
      <w:tc>
        <w:tcPr>
          <w:tcW w:w="1980" w:type="dxa"/>
        </w:tcPr>
        <w:p w14:paraId="5509D646" w14:textId="77777777" w:rsidR="006832DF" w:rsidRDefault="006832DF">
          <w:pPr>
            <w:pStyle w:val="Footer"/>
            <w:spacing w:before="80"/>
            <w:rPr>
              <w:bCs/>
            </w:rPr>
          </w:pPr>
          <w:r>
            <w:rPr>
              <w:bCs/>
            </w:rPr>
            <w:t>Date</w:t>
          </w:r>
        </w:p>
        <w:p w14:paraId="756E26CD" w14:textId="77594E07" w:rsidR="006832DF" w:rsidRDefault="006832DF">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BA5C14">
            <w:rPr>
              <w:b w:val="0"/>
              <w:bCs/>
              <w:noProof/>
            </w:rPr>
            <w:t>4/9/2020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BA5C14">
            <w:rPr>
              <w:b w:val="0"/>
              <w:bCs/>
              <w:noProof/>
            </w:rPr>
            <w:t>2:21 PM</w:t>
          </w:r>
          <w:r>
            <w:rPr>
              <w:b w:val="0"/>
              <w:bCs/>
            </w:rPr>
            <w:fldChar w:fldCharType="end"/>
          </w:r>
        </w:p>
      </w:tc>
      <w:tc>
        <w:tcPr>
          <w:tcW w:w="1080" w:type="dxa"/>
        </w:tcPr>
        <w:p w14:paraId="1DD36B7A" w14:textId="77777777" w:rsidR="006832DF" w:rsidRDefault="006832DF">
          <w:pPr>
            <w:pStyle w:val="Footer"/>
            <w:spacing w:before="80"/>
            <w:rPr>
              <w:bCs/>
            </w:rPr>
          </w:pPr>
          <w:r>
            <w:rPr>
              <w:bCs/>
            </w:rPr>
            <w:t>Page</w:t>
          </w:r>
        </w:p>
        <w:p w14:paraId="52CEFB77" w14:textId="77777777" w:rsidR="006832DF" w:rsidRDefault="006832DF">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6991DD65" w14:textId="77777777" w:rsidR="006832DF" w:rsidRDefault="006832DF">
          <w:pPr>
            <w:pStyle w:val="Footer"/>
            <w:spacing w:before="80"/>
          </w:pPr>
        </w:p>
        <w:p w14:paraId="1BE74B61" w14:textId="77777777" w:rsidR="006832DF" w:rsidRDefault="006832DF">
          <w:pPr>
            <w:pStyle w:val="Footer"/>
            <w:spacing w:before="80"/>
          </w:pPr>
        </w:p>
      </w:tc>
    </w:tr>
  </w:tbl>
  <w:p w14:paraId="1EABD021" w14:textId="77777777" w:rsidR="006832DF" w:rsidRDefault="006832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832DF" w14:paraId="2D511BB5" w14:textId="77777777">
      <w:tc>
        <w:tcPr>
          <w:tcW w:w="3240" w:type="dxa"/>
        </w:tcPr>
        <w:p w14:paraId="6D248990" w14:textId="77777777" w:rsidR="006832DF" w:rsidRDefault="006832DF">
          <w:pPr>
            <w:pStyle w:val="Footer"/>
            <w:rPr>
              <w:b w:val="0"/>
              <w:bCs/>
            </w:rPr>
          </w:pPr>
          <w:r>
            <w:rPr>
              <w:b w:val="0"/>
              <w:bCs/>
            </w:rPr>
            <w:t>Test Plan</w:t>
          </w:r>
        </w:p>
      </w:tc>
      <w:tc>
        <w:tcPr>
          <w:tcW w:w="2880" w:type="dxa"/>
        </w:tcPr>
        <w:p w14:paraId="2DBE4330" w14:textId="77777777" w:rsidR="006832DF" w:rsidRDefault="00173F7D">
          <w:pPr>
            <w:pStyle w:val="Footer"/>
            <w:rPr>
              <w:b w:val="0"/>
              <w:bCs/>
            </w:rPr>
          </w:pPr>
          <w:r>
            <w:fldChar w:fldCharType="begin"/>
          </w:r>
          <w:r>
            <w:instrText xml:space="preserve"> DOCPROPERTY "Company"  \* MERGEFORMAT </w:instrText>
          </w:r>
          <w:r>
            <w:fldChar w:fldCharType="separate"/>
          </w:r>
          <w:r w:rsidR="006832DF">
            <w:t>&lt;Enter team name here&gt;</w:t>
          </w:r>
          <w:r>
            <w:fldChar w:fldCharType="end"/>
          </w:r>
        </w:p>
      </w:tc>
      <w:tc>
        <w:tcPr>
          <w:tcW w:w="1980" w:type="dxa"/>
        </w:tcPr>
        <w:p w14:paraId="7724553C" w14:textId="77777777" w:rsidR="006832DF" w:rsidRDefault="006832DF">
          <w:pPr>
            <w:pStyle w:val="Footer"/>
          </w:pPr>
          <w:r>
            <w:t>&lt;date&gt;</w:t>
          </w:r>
        </w:p>
      </w:tc>
      <w:tc>
        <w:tcPr>
          <w:tcW w:w="900" w:type="dxa"/>
        </w:tcPr>
        <w:p w14:paraId="47E6E5F8" w14:textId="77777777" w:rsidR="006832DF" w:rsidRDefault="006832DF">
          <w:pPr>
            <w:pStyle w:val="Footer"/>
            <w:rPr>
              <w:b w:val="0"/>
              <w:bCs/>
            </w:rPr>
          </w:pPr>
          <w:r>
            <w:rPr>
              <w:b w:val="0"/>
              <w:bCs/>
            </w:rPr>
            <w:t>Page</w:t>
          </w:r>
        </w:p>
        <w:p w14:paraId="001128A6" w14:textId="77777777" w:rsidR="006832DF" w:rsidRDefault="006832DF">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BA0B976" w14:textId="77777777" w:rsidR="006832DF" w:rsidRDefault="006832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832DF" w14:paraId="469EF139" w14:textId="77777777">
      <w:tc>
        <w:tcPr>
          <w:tcW w:w="3240" w:type="dxa"/>
        </w:tcPr>
        <w:p w14:paraId="7E74210F" w14:textId="77777777" w:rsidR="006832DF" w:rsidRDefault="006832DF">
          <w:pPr>
            <w:pStyle w:val="Footer"/>
            <w:rPr>
              <w:b w:val="0"/>
              <w:bCs/>
            </w:rPr>
          </w:pPr>
          <w:r>
            <w:rPr>
              <w:b w:val="0"/>
              <w:bCs/>
            </w:rPr>
            <w:t>Test Plan</w:t>
          </w:r>
        </w:p>
      </w:tc>
      <w:tc>
        <w:tcPr>
          <w:tcW w:w="2880" w:type="dxa"/>
        </w:tcPr>
        <w:p w14:paraId="4825347C" w14:textId="77777777" w:rsidR="006832DF" w:rsidRDefault="00173F7D">
          <w:pPr>
            <w:pStyle w:val="Footer"/>
            <w:rPr>
              <w:b w:val="0"/>
              <w:bCs/>
            </w:rPr>
          </w:pPr>
          <w:r>
            <w:fldChar w:fldCharType="begin"/>
          </w:r>
          <w:r>
            <w:instrText xml:space="preserve"> DOCPROPERTY "Company"  \* MERGEFORMAT </w:instrText>
          </w:r>
          <w:r>
            <w:fldChar w:fldCharType="separate"/>
          </w:r>
          <w:r w:rsidR="006832DF">
            <w:t>&lt;Enter team name here&gt;</w:t>
          </w:r>
          <w:r>
            <w:fldChar w:fldCharType="end"/>
          </w:r>
        </w:p>
      </w:tc>
      <w:tc>
        <w:tcPr>
          <w:tcW w:w="1980" w:type="dxa"/>
        </w:tcPr>
        <w:p w14:paraId="565B5296" w14:textId="77777777" w:rsidR="006832DF" w:rsidRDefault="006832DF">
          <w:pPr>
            <w:pStyle w:val="Footer"/>
          </w:pPr>
          <w:r>
            <w:t>&lt;date&gt;</w:t>
          </w:r>
        </w:p>
      </w:tc>
      <w:tc>
        <w:tcPr>
          <w:tcW w:w="900" w:type="dxa"/>
        </w:tcPr>
        <w:p w14:paraId="087C20A8" w14:textId="77777777" w:rsidR="006832DF" w:rsidRDefault="006832DF">
          <w:pPr>
            <w:pStyle w:val="Footer"/>
            <w:rPr>
              <w:b w:val="0"/>
              <w:bCs/>
            </w:rPr>
          </w:pPr>
          <w:r>
            <w:rPr>
              <w:b w:val="0"/>
              <w:bCs/>
            </w:rPr>
            <w:t>Page</w:t>
          </w:r>
        </w:p>
        <w:p w14:paraId="1CFD908B" w14:textId="77777777" w:rsidR="006832DF" w:rsidRDefault="006832DF">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A98F18B" w14:textId="77777777" w:rsidR="006832DF" w:rsidRDefault="006832D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832DF" w14:paraId="3E8EEB81" w14:textId="77777777">
      <w:tc>
        <w:tcPr>
          <w:tcW w:w="3240" w:type="dxa"/>
        </w:tcPr>
        <w:p w14:paraId="40D71D57" w14:textId="77777777" w:rsidR="006832DF" w:rsidRDefault="006832DF">
          <w:pPr>
            <w:pStyle w:val="Footer"/>
            <w:rPr>
              <w:b w:val="0"/>
              <w:bCs/>
            </w:rPr>
          </w:pPr>
          <w:r>
            <w:rPr>
              <w:b w:val="0"/>
              <w:bCs/>
            </w:rPr>
            <w:t>Test Plan</w:t>
          </w:r>
        </w:p>
      </w:tc>
      <w:tc>
        <w:tcPr>
          <w:tcW w:w="2880" w:type="dxa"/>
        </w:tcPr>
        <w:p w14:paraId="178D7AFC" w14:textId="77777777" w:rsidR="006832DF" w:rsidRDefault="00173F7D">
          <w:pPr>
            <w:pStyle w:val="Footer"/>
            <w:rPr>
              <w:b w:val="0"/>
              <w:bCs/>
            </w:rPr>
          </w:pPr>
          <w:r>
            <w:fldChar w:fldCharType="begin"/>
          </w:r>
          <w:r>
            <w:instrText xml:space="preserve"> DOCPROPERTY "Company"  \* MERGEFORMAT </w:instrText>
          </w:r>
          <w:r>
            <w:fldChar w:fldCharType="separate"/>
          </w:r>
          <w:r w:rsidR="006832DF">
            <w:t>&lt;Enter team name here&gt;</w:t>
          </w:r>
          <w:r>
            <w:fldChar w:fldCharType="end"/>
          </w:r>
        </w:p>
      </w:tc>
      <w:tc>
        <w:tcPr>
          <w:tcW w:w="1980" w:type="dxa"/>
        </w:tcPr>
        <w:p w14:paraId="29B3CA00" w14:textId="77777777" w:rsidR="006832DF" w:rsidRDefault="006832DF">
          <w:pPr>
            <w:pStyle w:val="Footer"/>
          </w:pPr>
          <w:r>
            <w:t>&lt;date&gt;</w:t>
          </w:r>
        </w:p>
      </w:tc>
      <w:tc>
        <w:tcPr>
          <w:tcW w:w="900" w:type="dxa"/>
        </w:tcPr>
        <w:p w14:paraId="71591B2B" w14:textId="77777777" w:rsidR="006832DF" w:rsidRDefault="006832DF">
          <w:pPr>
            <w:pStyle w:val="Footer"/>
            <w:rPr>
              <w:b w:val="0"/>
              <w:bCs/>
            </w:rPr>
          </w:pPr>
          <w:r>
            <w:rPr>
              <w:b w:val="0"/>
              <w:bCs/>
            </w:rPr>
            <w:t>Page</w:t>
          </w:r>
        </w:p>
        <w:p w14:paraId="0274312B" w14:textId="77777777" w:rsidR="006832DF" w:rsidRDefault="006832DF">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BED8624" w14:textId="77777777" w:rsidR="006832DF" w:rsidRDefault="006832D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832DF" w14:paraId="34A225CB" w14:textId="77777777">
      <w:tc>
        <w:tcPr>
          <w:tcW w:w="3240" w:type="dxa"/>
        </w:tcPr>
        <w:p w14:paraId="74CBA636" w14:textId="77777777" w:rsidR="006832DF" w:rsidRDefault="006832DF">
          <w:pPr>
            <w:pStyle w:val="Footer"/>
            <w:rPr>
              <w:b w:val="0"/>
              <w:bCs/>
            </w:rPr>
          </w:pPr>
          <w:r>
            <w:rPr>
              <w:b w:val="0"/>
              <w:bCs/>
            </w:rPr>
            <w:t>Test Plan</w:t>
          </w:r>
        </w:p>
      </w:tc>
      <w:tc>
        <w:tcPr>
          <w:tcW w:w="2880" w:type="dxa"/>
        </w:tcPr>
        <w:p w14:paraId="43B452B6" w14:textId="77777777" w:rsidR="006832DF" w:rsidRDefault="00173F7D">
          <w:pPr>
            <w:pStyle w:val="Footer"/>
            <w:rPr>
              <w:b w:val="0"/>
              <w:bCs/>
            </w:rPr>
          </w:pPr>
          <w:r>
            <w:fldChar w:fldCharType="begin"/>
          </w:r>
          <w:r>
            <w:instrText xml:space="preserve"> DOCPROPERTY "Company"  \* MERGEFORMAT </w:instrText>
          </w:r>
          <w:r>
            <w:fldChar w:fldCharType="separate"/>
          </w:r>
          <w:r w:rsidR="006832DF">
            <w:t>&lt;Enter team name here&gt;</w:t>
          </w:r>
          <w:r>
            <w:fldChar w:fldCharType="end"/>
          </w:r>
        </w:p>
      </w:tc>
      <w:tc>
        <w:tcPr>
          <w:tcW w:w="1980" w:type="dxa"/>
        </w:tcPr>
        <w:p w14:paraId="77D5FBF0" w14:textId="77777777" w:rsidR="006832DF" w:rsidRDefault="006832DF">
          <w:pPr>
            <w:pStyle w:val="Footer"/>
          </w:pPr>
          <w:r>
            <w:t>&lt;date&gt;</w:t>
          </w:r>
        </w:p>
      </w:tc>
      <w:tc>
        <w:tcPr>
          <w:tcW w:w="900" w:type="dxa"/>
        </w:tcPr>
        <w:p w14:paraId="672F0EA3" w14:textId="77777777" w:rsidR="006832DF" w:rsidRDefault="006832DF">
          <w:pPr>
            <w:pStyle w:val="Footer"/>
            <w:rPr>
              <w:b w:val="0"/>
              <w:bCs/>
            </w:rPr>
          </w:pPr>
          <w:r>
            <w:rPr>
              <w:b w:val="0"/>
              <w:bCs/>
            </w:rPr>
            <w:t>Page</w:t>
          </w:r>
        </w:p>
        <w:p w14:paraId="13516526" w14:textId="77777777" w:rsidR="006832DF" w:rsidRDefault="006832DF">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B909F0F" w14:textId="77777777" w:rsidR="006832DF" w:rsidRDefault="006832D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832DF" w14:paraId="272410A6" w14:textId="77777777">
      <w:tc>
        <w:tcPr>
          <w:tcW w:w="3240" w:type="dxa"/>
        </w:tcPr>
        <w:p w14:paraId="03275524" w14:textId="77777777" w:rsidR="006832DF" w:rsidRDefault="006832DF">
          <w:pPr>
            <w:pStyle w:val="Footer"/>
            <w:rPr>
              <w:b w:val="0"/>
              <w:bCs/>
            </w:rPr>
          </w:pPr>
          <w:r>
            <w:rPr>
              <w:b w:val="0"/>
              <w:bCs/>
            </w:rPr>
            <w:t>Test Plan</w:t>
          </w:r>
        </w:p>
      </w:tc>
      <w:tc>
        <w:tcPr>
          <w:tcW w:w="2880" w:type="dxa"/>
        </w:tcPr>
        <w:p w14:paraId="16F9E5C7" w14:textId="67BBCCC8" w:rsidR="006832DF" w:rsidRDefault="00173F7D">
          <w:pPr>
            <w:pStyle w:val="Footer"/>
            <w:rPr>
              <w:b w:val="0"/>
              <w:bCs/>
            </w:rPr>
          </w:pPr>
          <w:r>
            <w:fldChar w:fldCharType="begin"/>
          </w:r>
          <w:r>
            <w:instrText xml:space="preserve"> DOCPROPERTY "Company"  \* MERGEFORMAT </w:instrText>
          </w:r>
          <w:r>
            <w:fldChar w:fldCharType="separate"/>
          </w:r>
          <w:r w:rsidR="006832DF">
            <w:t>&lt;Enter team name here&gt;</w:t>
          </w:r>
          <w:r>
            <w:fldChar w:fldCharType="end"/>
          </w:r>
        </w:p>
      </w:tc>
      <w:tc>
        <w:tcPr>
          <w:tcW w:w="1980" w:type="dxa"/>
        </w:tcPr>
        <w:p w14:paraId="0BF0B068" w14:textId="77777777" w:rsidR="006832DF" w:rsidRDefault="006832DF">
          <w:pPr>
            <w:pStyle w:val="Footer"/>
          </w:pPr>
          <w:r>
            <w:t>&lt;date&gt;</w:t>
          </w:r>
        </w:p>
      </w:tc>
      <w:tc>
        <w:tcPr>
          <w:tcW w:w="900" w:type="dxa"/>
        </w:tcPr>
        <w:p w14:paraId="2BAC373C" w14:textId="77777777" w:rsidR="006832DF" w:rsidRDefault="006832DF">
          <w:pPr>
            <w:pStyle w:val="Footer"/>
            <w:rPr>
              <w:b w:val="0"/>
              <w:bCs/>
            </w:rPr>
          </w:pPr>
          <w:r>
            <w:rPr>
              <w:b w:val="0"/>
              <w:bCs/>
            </w:rPr>
            <w:t>Page</w:t>
          </w:r>
        </w:p>
        <w:p w14:paraId="08CFCE25" w14:textId="77777777" w:rsidR="006832DF" w:rsidRDefault="006832DF">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D9F746A" w14:textId="77777777" w:rsidR="006832DF" w:rsidRDefault="00683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3212A" w14:textId="77777777" w:rsidR="00173F7D" w:rsidRDefault="00173F7D">
      <w:r>
        <w:separator/>
      </w:r>
    </w:p>
  </w:footnote>
  <w:footnote w:type="continuationSeparator" w:id="0">
    <w:p w14:paraId="0DE204BC" w14:textId="77777777" w:rsidR="00173F7D" w:rsidRDefault="00173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1DCC0" w14:textId="77777777" w:rsidR="006832DF" w:rsidRDefault="006832DF">
    <w:pPr>
      <w:rPr>
        <w:sz w:val="24"/>
      </w:rPr>
    </w:pPr>
  </w:p>
  <w:p w14:paraId="412E6E4B" w14:textId="77777777" w:rsidR="006832DF" w:rsidRDefault="006832DF">
    <w:pPr>
      <w:pBdr>
        <w:top w:val="single" w:sz="6" w:space="1" w:color="auto"/>
      </w:pBdr>
      <w:rPr>
        <w:sz w:val="24"/>
      </w:rPr>
    </w:pPr>
  </w:p>
  <w:p w14:paraId="2D4A0F99" w14:textId="4D96A1C0" w:rsidR="006832DF" w:rsidRDefault="006832DF">
    <w:pPr>
      <w:pStyle w:val="Title"/>
    </w:pPr>
    <w:r>
      <w:t>Group 3 – Team 9</w:t>
    </w:r>
  </w:p>
  <w:p w14:paraId="0D45225F" w14:textId="77777777" w:rsidR="006832DF" w:rsidRDefault="006832DF">
    <w:pPr>
      <w:pBdr>
        <w:bottom w:val="single" w:sz="6" w:space="1" w:color="auto"/>
      </w:pBdr>
      <w:jc w:val="right"/>
      <w:rPr>
        <w:sz w:val="24"/>
      </w:rPr>
    </w:pPr>
  </w:p>
  <w:p w14:paraId="30445C6C" w14:textId="77777777" w:rsidR="006832DF" w:rsidRDefault="006832DF">
    <w:pPr>
      <w:pStyle w:val="Title"/>
    </w:pPr>
  </w:p>
  <w:p w14:paraId="499A60C4" w14:textId="77777777" w:rsidR="006832DF" w:rsidRDefault="006832DF">
    <w:pPr>
      <w:pStyle w:val="Title"/>
    </w:pPr>
  </w:p>
  <w:p w14:paraId="427F2E9F" w14:textId="77777777" w:rsidR="006832DF" w:rsidRDefault="006832DF">
    <w:pPr>
      <w:pStyle w:val="Title"/>
    </w:pPr>
  </w:p>
  <w:p w14:paraId="242C676D" w14:textId="77777777" w:rsidR="006832DF" w:rsidRDefault="006832DF">
    <w:pPr>
      <w:pStyle w:val="Title"/>
    </w:pPr>
  </w:p>
  <w:p w14:paraId="56887605" w14:textId="77777777" w:rsidR="006832DF" w:rsidRDefault="006832DF">
    <w:pPr>
      <w:pStyle w:val="Title"/>
    </w:pPr>
  </w:p>
  <w:p w14:paraId="4C248B36" w14:textId="77777777" w:rsidR="006832DF" w:rsidRDefault="006832DF">
    <w:pPr>
      <w:pStyle w:val="Title"/>
    </w:pPr>
  </w:p>
  <w:p w14:paraId="30FD77F3" w14:textId="77777777" w:rsidR="006832DF" w:rsidRDefault="006832DF">
    <w:pPr>
      <w:pStyle w:val="Title"/>
    </w:pPr>
  </w:p>
  <w:p w14:paraId="06EF7D3F" w14:textId="77777777" w:rsidR="006832DF" w:rsidRDefault="006832DF">
    <w:pPr>
      <w:pStyle w:val="Title"/>
    </w:pPr>
  </w:p>
  <w:p w14:paraId="2CA496CE" w14:textId="77777777" w:rsidR="006832DF" w:rsidRDefault="006832DF">
    <w:pPr>
      <w:pStyle w:val="Title"/>
    </w:pPr>
  </w:p>
  <w:p w14:paraId="413A2A2A" w14:textId="77777777" w:rsidR="006832DF" w:rsidRDefault="006832DF">
    <w:pPr>
      <w:pStyle w:val="Title"/>
    </w:pPr>
  </w:p>
  <w:p w14:paraId="6F70521D" w14:textId="77777777" w:rsidR="006832DF" w:rsidRDefault="006832DF"/>
  <w:p w14:paraId="430B1FF7" w14:textId="77777777" w:rsidR="006832DF" w:rsidRDefault="006832DF"/>
  <w:p w14:paraId="1CD62345" w14:textId="77777777" w:rsidR="006832DF" w:rsidRDefault="006832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2389E" w14:textId="77777777" w:rsidR="006832DF" w:rsidRDefault="006832DF">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F6983" w14:textId="77777777" w:rsidR="006832DF" w:rsidRDefault="006832DF">
    <w:pPr>
      <w:pStyle w:val="Header"/>
    </w:pPr>
    <w:r>
      <w:t>Test Plan</w:t>
    </w:r>
    <w:r>
      <w:tab/>
    </w:r>
    <w:r>
      <w:tab/>
    </w:r>
  </w:p>
  <w:p w14:paraId="631F969D" w14:textId="77777777" w:rsidR="006832DF" w:rsidRDefault="006832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2AFE4" w14:textId="77777777" w:rsidR="006832DF" w:rsidRDefault="006832DF">
    <w:pPr>
      <w:pStyle w:val="Header"/>
    </w:pPr>
    <w:r>
      <w:t>Test Plan</w:t>
    </w:r>
    <w:r>
      <w:tab/>
    </w:r>
    <w:r>
      <w:tab/>
    </w:r>
  </w:p>
  <w:p w14:paraId="6BA2C4FF" w14:textId="77777777" w:rsidR="006832DF" w:rsidRDefault="006832D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08A2E" w14:textId="77777777" w:rsidR="006832DF" w:rsidRDefault="006832DF">
    <w:pPr>
      <w:pStyle w:val="Header"/>
    </w:pPr>
    <w:r>
      <w:t>Test Plan</w:t>
    </w:r>
    <w:r>
      <w:tab/>
    </w:r>
    <w:r>
      <w:tab/>
    </w:r>
  </w:p>
  <w:p w14:paraId="5E31D66F" w14:textId="77777777" w:rsidR="006832DF" w:rsidRDefault="006832D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26B02" w14:textId="77777777" w:rsidR="006832DF" w:rsidRDefault="006832DF">
    <w:pPr>
      <w:pStyle w:val="Header"/>
    </w:pPr>
    <w:r>
      <w:t>Test Plan</w:t>
    </w:r>
    <w:r>
      <w:tab/>
    </w:r>
    <w:r>
      <w:tab/>
    </w:r>
  </w:p>
  <w:p w14:paraId="77EFFAFF" w14:textId="77777777" w:rsidR="006832DF" w:rsidRDefault="006832D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E51B9" w14:textId="77777777" w:rsidR="006832DF" w:rsidRDefault="006832DF">
    <w:pPr>
      <w:pStyle w:val="Header"/>
    </w:pPr>
    <w:r>
      <w:t>Test Plan</w:t>
    </w:r>
    <w:r>
      <w:tab/>
    </w:r>
    <w:r>
      <w:tab/>
    </w:r>
  </w:p>
  <w:p w14:paraId="15621567" w14:textId="77777777" w:rsidR="006832DF" w:rsidRDefault="006832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260ECC"/>
    <w:multiLevelType w:val="hybridMultilevel"/>
    <w:tmpl w:val="B4DA7D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6891634B"/>
    <w:multiLevelType w:val="hybridMultilevel"/>
    <w:tmpl w:val="09A457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9"/>
  </w:num>
  <w:num w:numId="14">
    <w:abstractNumId w:val="2"/>
  </w:num>
  <w:num w:numId="15">
    <w:abstractNumId w:val="6"/>
  </w:num>
  <w:num w:numId="16">
    <w:abstractNumId w:val="8"/>
  </w:num>
  <w:num w:numId="17">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ron .">
    <w15:presenceInfo w15:providerId="Windows Live" w15:userId="79102a4d7133e3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927B9"/>
    <w:rsid w:val="001338CC"/>
    <w:rsid w:val="001415A8"/>
    <w:rsid w:val="00150787"/>
    <w:rsid w:val="00171F15"/>
    <w:rsid w:val="00173F7D"/>
    <w:rsid w:val="001F08F4"/>
    <w:rsid w:val="00210C12"/>
    <w:rsid w:val="00227075"/>
    <w:rsid w:val="00277C43"/>
    <w:rsid w:val="002A78E4"/>
    <w:rsid w:val="0030799E"/>
    <w:rsid w:val="003D58CD"/>
    <w:rsid w:val="003E16C9"/>
    <w:rsid w:val="003F5AA1"/>
    <w:rsid w:val="004706B7"/>
    <w:rsid w:val="00526DF6"/>
    <w:rsid w:val="005731F3"/>
    <w:rsid w:val="005E371E"/>
    <w:rsid w:val="005F638C"/>
    <w:rsid w:val="00642603"/>
    <w:rsid w:val="0067481E"/>
    <w:rsid w:val="006832DF"/>
    <w:rsid w:val="006A7AE6"/>
    <w:rsid w:val="006C1533"/>
    <w:rsid w:val="00781F38"/>
    <w:rsid w:val="00790ACB"/>
    <w:rsid w:val="007A4335"/>
    <w:rsid w:val="007E052E"/>
    <w:rsid w:val="007E0AF8"/>
    <w:rsid w:val="00841F63"/>
    <w:rsid w:val="00842DC1"/>
    <w:rsid w:val="00905938"/>
    <w:rsid w:val="009069AE"/>
    <w:rsid w:val="009162F5"/>
    <w:rsid w:val="00941D93"/>
    <w:rsid w:val="00AE4920"/>
    <w:rsid w:val="00AF292C"/>
    <w:rsid w:val="00B22D3B"/>
    <w:rsid w:val="00B34944"/>
    <w:rsid w:val="00BA1255"/>
    <w:rsid w:val="00BA5C14"/>
    <w:rsid w:val="00BF79EC"/>
    <w:rsid w:val="00C175F6"/>
    <w:rsid w:val="00CA1F23"/>
    <w:rsid w:val="00CC47CB"/>
    <w:rsid w:val="00CC576C"/>
    <w:rsid w:val="00D0305C"/>
    <w:rsid w:val="00D40407"/>
    <w:rsid w:val="00D558C2"/>
    <w:rsid w:val="00DE111F"/>
    <w:rsid w:val="00E47986"/>
    <w:rsid w:val="00E90D66"/>
    <w:rsid w:val="00EA416B"/>
    <w:rsid w:val="00FC356A"/>
    <w:rsid w:val="00FF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1BA72F08"/>
  <w15:chartTrackingRefBased/>
  <w15:docId w15:val="{8B8BFF9F-34E0-41FB-B4F5-ECEF6365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customXml" Target="ink/ink1.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5.xml"/><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customXml" Target="ink/ink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8T04:03:47.817"/>
    </inkml:context>
    <inkml:brush xml:id="br0">
      <inkml:brushProperty name="width" value="0.2" units="cm"/>
      <inkml:brushProperty name="height" value="0.2" units="cm"/>
      <inkml:brushProperty name="color" value="#E71224"/>
    </inkml:brush>
  </inkml:definitions>
  <inkml:trace contextRef="#ctx0" brushRef="#br0">170 195 6624 0 0,'0'0'192'0'0,"0"0"30"0"0,0 0 2 0 0,0 0-6 0 0,0 0-2 0 0,0 0 6 0 0,0 0 30 0 0,0 0 18 0 0,0 0 2 0 0,0 0-3 0 0,0 0-10 0 0,0 0-3 0 0,0 0 0 0 0,0 0 10 0 0,0 0 46 0 0,0 0 22 0 0,0 0 2 0 0,0 0 4 0 0,0 0 17 0 0,0 0 10 0 0,0 0 1 0 0,0 0-19 0 0,0 0-80 0 0,7 3 185 0 0,2-2-309 0 0,-1 0 0 0 0,0-1 0 0 0,1 0 1 0 0,-1 0-1 0 0,1-1 0 0 0,-1 0 0 0 0,6-2-145 0 0,14-4 845 0 0,18-7-845 0 0,11-3 620 0 0,-5 5-307 0 0,1 2 0 0 0,16 1-313 0 0,116-6 60 0 0,50 8-60 0 0,-135 7 0 0 0,90 0 0 0 0,-88-5 2 0 0,76-2-106 0 0,-152 7 6 0 0</inkml:trace>
  <inkml:trace contextRef="#ctx0" brushRef="#br0" timeOffset="1568.51">112 198 7168 0 0,'0'0'264'0'0,"12"0"8"0"0,-3-1-108 0 0,0 0-1 0 0,1-1 1 0 0,-1 0 0 0 0,0 0 0 0 0,-1-1 0 0 0,1 0 0 0 0,0-1-1 0 0,-1 1 1 0 0,0-2-164 0 0,36-13 288 0 0,34-11-120 0 0,-20 7-114 0 0,-11 2-54 0 0,-16 7 0 0 0,-20 8 0 0 0,0-1 0 0 0,0 0 0 0 0,0-1 0 0 0,-1 0 0 0 0,0-1 0 0 0,0 0 0 0 0,-1-1 0 0 0,-6 5-40 0 0,7-5-70 0 0,-10 9 41 0 0,0 0-30 0 0,-11 0-126 0 0,-1 3 54 0 0,1 0 1 0 0,0 0-1 0 0,0 1 1 0 0,0 0-1 0 0,-1 2 171 0 0,0 0-156 0 0,-97 35-1028 0 0,65-24 1024 0 0,-23 9 590 0 0,1 4 0 0 0,-11 9-430 0 0,27-13 848 0 0,44-22-781 0 0,-1 0 0 0 0,1-1-1 0 0,-1 0 1 0 0,0 0 0 0 0,0 0 0 0 0,0-1-67 0 0,-2 3 1785 0 0,15-9-1071 0 0,-4 3-661 0 0,4-2-58 0 0,-1 0-87 0 0,-5 3-60 0 0,0 0 5 0 0,0 0 10 0 0,0 0-23 0 0,0-1 129 0 0,0 1 1 0 0,0-1-1 0 0,0 1 1 0 0,0 0-1 0 0,0-1 1 0 0,0 1 0 0 0,0 0-1 0 0,0-1 1 0 0,-1 1-1 0 0,1 0 1 0 0,0-1-1 0 0,0 1 1 0 0,0 0 0 0 0,-1 0-1 0 0,1-1 1 0 0,0 1-1 0 0,0 0 1 0 0,-1 0-1 0 0,1-1 1 0 0,0 1-1 0 0,0 0 1 0 0,-1 0 0 0 0,1 0-1 0 0,0-1 1 0 0,-1 1-1 0 0,1 0 1 0 0,0 0-1 0 0,-1 0 31 0 0,-9-7-462 0 0,10 6 513 0 0,-9 1 195 0 0,13 0 238 0 0,-2 0-399 0 0,1 0 1 0 0,-1 0 0 0 0,0 1 0 0 0,1-1-1 0 0,-1 1 1 0 0,0 0 0 0 0,0-1 0 0 0,1 1-86 0 0,26 14 312 0 0,0-2 0 0 0,1-1 0 0 0,0-2 0 0 0,1 0 0 0 0,30 4-312 0 0,14 8 206 0 0,-51-17-96 0 0,9 2 46 0 0,-20-5-106 0 0,-1 0 1 0 0,1 1 0 0 0,-1 0-1 0 0,0 1 1 0 0,3 2-51 0 0,20 6 331 0 0,-7-2-262 0 0,-27-9-210 0 0,-1-1 3 0 0,0 0 29 0 0,0 0 12 0 0,0 0 1 0 0,0 0 33 0 0,0 0 131 0 0,0 0 21 0 0,0 0 3 0 0,0 0 44 0 0,0 0 22 0 0,0 0 2 0 0,0 0-46 0 0,0 0-178 0 0,0 0-33 0 0,8-7 230 0 0,-7 4-131 0 0,0 0 0 0 0,0 0 0 0 0,0 0 0 0 0,-1 0 0 0 0,1 0 0 0 0,-1 0 0 0 0,0 0 0 0 0,1 0 0 0 0,-2 0 0 0 0,1 0 0 0 0,0 0 0 0 0,-1 0 0 0 0,1 0 0 0 0,-1-1-2 0 0,-2-17 126 0 0,-1-41-362 0 0,4 56 229 0 0,2-31 2 0 0,-2 34 4 0 0,1 1 0 0 0,-1-1 0 0 0,1 1 0 0 0,-1-1 1 0 0,1 1-1 0 0,0-1 0 0 0,0 1 0 0 0,0 0 0 0 0,1-1 0 0 0,-1 1 1 0 0,0 0-1 0 0,1 0 0 0 0,0-1 1 0 0,0 3-53 0 0,2 5 19 0 0,-1-1 1 0 0,1 1-1 0 0,0 0 1 0 0,-1 0 0 0 0,1 2 33 0 0,-3-4-81 0 0,1 0 0 0 0,0 0 0 0 0,-1 0 0 0 0,1-1 0 0 0,1 1 0 0 0,-1-1 0 0 0,0 1 0 0 0,0-1 1 0 0,1 0-1 0 0,0 0 81 0 0,5 6-344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8T04:05:40.796"/>
    </inkml:context>
    <inkml:brush xml:id="br0">
      <inkml:brushProperty name="width" value="0.2" units="cm"/>
      <inkml:brushProperty name="height" value="0.2" units="cm"/>
      <inkml:brushProperty name="color" value="#E71224"/>
    </inkml:brush>
  </inkml:definitions>
  <inkml:trace contextRef="#ctx0" brushRef="#br0">382 0 6408 0 0,'11'21'560'0'0,"-9"-19"-546"0"0,-1 0 0 0 0,0 0 1 0 0,0 0-1 0 0,0 1 0 0 0,0-1 0 0 0,0 0 1 0 0,0 1-1 0 0,-1-1 0 0 0,1 0 0 0 0,-1 1 1 0 0,0-1-1 0 0,0 1 0 0 0,0-1 0 0 0,0 1 1 0 0,0-1-1 0 0,0 2-14 0 0,-1-1 233 0 0,1 0 1 0 0,1 0 0 0 0,-1 0-1 0 0,0 0 1 0 0,1 0 0 0 0,-1 0-1 0 0,1-1 1 0 0,0 1 0 0 0,0 0-1 0 0,0 0 1 0 0,0 0 0 0 0,1-1-1 0 0,-1 1 1 0 0,1-1 0 0 0,-1 1-1 0 0,3 1-233 0 0,2 1 789 0 0,2 3-296 0 0,-9-9 876 0 0,-1-1-1293 0 0,0 0-1 0 0,1 0 1 0 0,-1 0-1 0 0,0 1 1 0 0,0-1-1 0 0,0 0 1 0 0,-1 1-1 0 0,1 0 1 0 0,0-1-1 0 0,-1 1 1 0 0,1 0-1 0 0,0 0 0 0 0,-1 0 1 0 0,1 1-1 0 0,-1-1 1 0 0,0 0-76 0 0,-7 1 236 0 0,1-1 1 0 0,-1 0-1 0 0,-4-2-236 0 0,6 1 97 0 0,0 1-1 0 0,-1 0 0 0 0,1 0 0 0 0,-1 1 1 0 0,-5 0-97 0 0,0 1 41 0 0,0 1 1 0 0,0 1-1 0 0,1 0 1 0 0,-1 1 0 0 0,-6 4-42 0 0,-9 2 4 0 0,14-4-62 0 0,1-1 0 0 0,-1 2 0 0 0,-9 6 58 0 0,11-5-33 0 0,0 0-1 0 0,0 1 0 0 0,1 1 1 0 0,-10 9 33 0 0,19-15-6 0 0,0 0 0 0 0,1 0 1 0 0,-1 0-1 0 0,1 0 0 0 0,0 1 0 0 0,0-1 1 0 0,0 1 5 0 0,-9 17-24 0 0,10-21 29 0 0,0 1 1 0 0,1-1 0 0 0,-1 1-1 0 0,0 0 1 0 0,1-1 0 0 0,-1 1 0 0 0,1 0-1 0 0,0-1 1 0 0,0 1 0 0 0,-1 0-1 0 0,1 0 1 0 0,0-1 0 0 0,0 1 0 0 0,1 0-1 0 0,-1 0 1 0 0,0-1 0 0 0,0 1-1 0 0,1 0 1 0 0,-1-1 0 0 0,1 1 0 0 0,0 0-1 0 0,-1-1 1 0 0,1 1 0 0 0,0-1-1 0 0,0 1 1 0 0,0-1 0 0 0,0 1 0 0 0,1 0-6 0 0,22 16 144 0 0,-2-1-75 0 0,-20-15-62 0 0,1 0-1 0 0,-1 0 1 0 0,1 0 0 0 0,-1 0-1 0 0,1 0 1 0 0,0-1 0 0 0,-1 1-1 0 0,1-1 1 0 0,0 0 0 0 0,2 1-7 0 0,24 5 0 0 0,-25-6 0 0 0,0 1 0 0 0,-1-1 0 0 0,0 1 0 0 0,1 0 0 0 0,-1 0 0 0 0,0 0 0 0 0,0 0 0 0 0,0 1 0 0 0,13 7 0 0 0,-6-3 0 0 0,0 0 0 0 0,-1 1 0 0 0,7 6 0 0 0,-12-10 0 0 0,50 52 64 0 0,-53-54-55 0 0,1 0 1 0 0,-1 0-1 0 0,1 0 1 0 0,-1 1 0 0 0,0-1-1 0 0,0 1 1 0 0,0-1 0 0 0,0 1-1 0 0,0-1 1 0 0,0 1 0 0 0,-1 0-1 0 0,1-1 1 0 0,-1 1-10 0 0,7 21 96 0 0,-6-20-90 0 0,1-1 0 0 0,-1 1 0 0 0,-1-1 0 0 0,1 1 0 0 0,-1 0 0 0 0,1-1 0 0 0,-1 1 0 0 0,0 0 0 0 0,0-1 0 0 0,0 1 0 0 0,-1 1-6 0 0,0 9 54 0 0,2-7-44 0 0,2 0-10 0 0,-3-6 3 0 0,1 1 0 0 0,-1-1-1 0 0,0 0 1 0 0,1 0-1 0 0,-1 1 1 0 0,0-1-1 0 0,0 0 1 0 0,0 1 0 0 0,0-1-1 0 0,0 0 1 0 0,0 1-1 0 0,-1-1 1 0 0,1 0-1 0 0,0 0 1 0 0,-1 1-1 0 0,1-1 1 0 0,-1 0 0 0 0,1 0-1 0 0,-1 1 1 0 0,1-1-1 0 0,-1 0 1 0 0,0 0-3 0 0,-3 9 18 0 0,3-7-2 0 0,1 1 1 0 0,-1-1-1 0 0,-1 0 0 0 0,1 1 1 0 0,0-1-1 0 0,-1 0 0 0 0,0 0 1 0 0,-1 2-17 0 0,-6 7 100 0 0,5-11-80 0 0,2 0 4 0 0,-28 21 192 0 0,-6-2 482 0 0,25-13-698 0 0,10-6-5 0 0,1 1-6 0 0,-1-2-69 0 0,-7 7-96 0 0,-9 20 148 0 0,14-20-20 0 0,2 1 36 0 0,2-1 12 0 0,-1-5 18 0 0,1 0-1 0 0,-1 0 0 0 0,1 0 0 0 0,0 0 1 0 0,0 0-1 0 0,0-1 0 0 0,0 1 0 0 0,0 0 0 0 0,0 0 1 0 0,0-1-1 0 0,1 1 0 0 0,-1 0 0 0 0,0-1 1 0 0,1 0-1 0 0,0 1 0 0 0,0 0-17 0 0,2-1 22 0 0,-1 1 0 0 0,1-1 0 0 0,-1 0 0 0 0,1 0 0 0 0,-1 0 0 0 0,1 0-1 0 0,3-1-21 0 0,7 3-29 0 0,-7-1 29 0 0,-6-1 0 0 0,0-1 0 0 0,0 1 0 0 0,0 0 0 0 0,0 0 0 0 0,0 0 0 0 0,0-1 0 0 0,-1 1 0 0 0,1 0 0 0 0,0 0 0 0 0,-1 0 0 0 0,1 0 0 0 0,0 0 0 0 0,-1 1 0 0 0,1-1 0 0 0,-1 0 0 0 0,0 0 0 0 0,1 0 0 0 0,-1 0 0 0 0,0 0 0 0 0,0 1 0 0 0,0-1 0 0 0,0 0 0 0 0,1 0 0 0 0,-2 0 0 0 0,1 1 0 0 0,0-1 0 0 0,0 2 0 0 0,0 0-3 0 0,-1 1 0 0 0,1 0 0 0 0,-1-1 0 0 0,0 1-1 0 0,0-1 1 0 0,0 1 0 0 0,0-1 0 0 0,-1 1-1 0 0,0-1 1 0 0,1 0 0 0 0,-2 1 3 0 0,-24 34-99 0 0,20-30 79 0 0,-2 2 10 0 0,1 1 0 0 0,0 0 0 0 0,1 1 0 0 0,0 0 1 0 0,0 0-1 0 0,2 0 0 0 0,-1 1 0 0 0,2 0 0 0 0,-1 0 0 0 0,2 0 0 0 0,0 0 1 0 0,0 1-1 0 0,2-1 10 0 0,-15 115-107 0 0,14-90 104 0 0,1-1 1 0 0,2 1-1 0 0,2-1 0 0 0,4 23 3 0 0,-6-56-2 0 0,-1 2 15 0 0,1 0 0 0 0,0 0-1 0 0,0 0 1 0 0,1 0 0 0 0,0 0 0 0 0,0 0 0 0 0,0 0 0 0 0,1-1 0 0 0,-1 1 0 0 0,2-1 0 0 0,-1 0-1 0 0,2 3-12 0 0,2-1 41 0 0,-1 0 0 0 0,1-1 0 0 0,1 1 0 0 0,-1-1 0 0 0,1-1 0 0 0,0 1 0 0 0,0-1 0 0 0,1-1 0 0 0,-1 0 0 0 0,1 0 0 0 0,0 0 0 0 0,2-1-41 0 0,1 1 34 0 0,1-2-1 0 0,1 1 1 0 0,-1-2-1 0 0,0 0 1 0 0,0 0-1 0 0,1-1 1 0 0,-1-1-1 0 0,8-1-33 0 0,83-13-1684 0 0,-79 12 801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86</TotalTime>
  <Pages>16</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12219</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Aaron .</cp:lastModifiedBy>
  <cp:revision>4</cp:revision>
  <cp:lastPrinted>2002-04-23T16:31:00Z</cp:lastPrinted>
  <dcterms:created xsi:type="dcterms:W3CDTF">2020-04-09T18:36:00Z</dcterms:created>
  <dcterms:modified xsi:type="dcterms:W3CDTF">2020-04-09T20:27:00Z</dcterms:modified>
</cp:coreProperties>
</file>