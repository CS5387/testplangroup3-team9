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2659" w14:textId="2564BED3" w:rsidR="00941D93" w:rsidRDefault="00D40407">
      <w:pPr>
        <w:pStyle w:val="Title"/>
      </w:pPr>
      <w:proofErr w:type="spellStart"/>
      <w:r>
        <w:t>dbEdit</w:t>
      </w:r>
      <w:proofErr w:type="spellEnd"/>
      <w:r>
        <w:t xml:space="preserve"> Program</w:t>
      </w:r>
    </w:p>
    <w:p w14:paraId="329D13D4" w14:textId="4B9DE258" w:rsidR="00941D93" w:rsidRDefault="00941D93">
      <w:pPr>
        <w:pStyle w:val="Title"/>
      </w:pPr>
      <w:r>
        <w:t>Test plan</w:t>
      </w:r>
    </w:p>
    <w:p w14:paraId="4F0E6A48" w14:textId="78AB4C47" w:rsidR="00941D93" w:rsidRPr="00E4595B" w:rsidRDefault="00941D93">
      <w:pPr>
        <w:pStyle w:val="Subtitle"/>
        <w:rPr>
          <w:color w:val="0000FF"/>
        </w:rPr>
      </w:pPr>
      <w:r w:rsidRPr="00E4595B">
        <w:rPr>
          <w:color w:val="0000FF"/>
        </w:rPr>
        <w:t xml:space="preserve">Version </w:t>
      </w:r>
      <w:r w:rsidR="009C29BC" w:rsidRPr="00E4595B">
        <w:rPr>
          <w:color w:val="0000FF"/>
        </w:rPr>
        <w:t>3</w:t>
      </w:r>
      <w:r w:rsidRPr="00E4595B">
        <w:rPr>
          <w:color w:val="0000FF"/>
        </w:rPr>
        <w:t>.0</w:t>
      </w:r>
    </w:p>
    <w:p w14:paraId="771023D2" w14:textId="5E9A41DF" w:rsidR="00941D93" w:rsidRPr="00E4595B" w:rsidRDefault="00D40407">
      <w:pPr>
        <w:pStyle w:val="Subtitle"/>
        <w:rPr>
          <w:color w:val="0000FF"/>
        </w:rPr>
      </w:pPr>
      <w:r w:rsidRPr="00E4595B">
        <w:rPr>
          <w:color w:val="0000FF"/>
        </w:rPr>
        <w:t>04/</w:t>
      </w:r>
      <w:r w:rsidR="009C29BC" w:rsidRPr="00E4595B">
        <w:rPr>
          <w:color w:val="0000FF"/>
        </w:rPr>
        <w:t>24</w:t>
      </w:r>
      <w:r w:rsidRPr="00E4595B">
        <w:rPr>
          <w:color w:val="0000FF"/>
        </w:rPr>
        <w:t>/2020</w:t>
      </w:r>
    </w:p>
    <w:p w14:paraId="413B1D0F"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13D6A656" w14:textId="77777777" w:rsidR="00941D93" w:rsidRDefault="00941D93">
      <w:pPr>
        <w:pStyle w:val="DocControlHeading"/>
      </w:pPr>
      <w:bookmarkStart w:id="3" w:name="_Toc38628710"/>
      <w:r>
        <w:lastRenderedPageBreak/>
        <w:t>Document Control</w:t>
      </w:r>
      <w:bookmarkEnd w:id="0"/>
      <w:bookmarkEnd w:id="1"/>
      <w:bookmarkEnd w:id="2"/>
      <w:bookmarkEnd w:id="3"/>
    </w:p>
    <w:p w14:paraId="2CB7FB93" w14:textId="77777777" w:rsidR="00941D93" w:rsidRDefault="00941D93">
      <w:pPr>
        <w:pStyle w:val="DocControlHeading2"/>
      </w:pPr>
      <w:bookmarkStart w:id="4" w:name="_Toc461626764"/>
      <w:bookmarkStart w:id="5" w:name="_Toc461628994"/>
      <w:bookmarkStart w:id="6" w:name="_Toc461632036"/>
      <w:bookmarkStart w:id="7" w:name="_Toc38628711"/>
      <w:r>
        <w:t>Approval</w:t>
      </w:r>
      <w:bookmarkEnd w:id="4"/>
      <w:bookmarkEnd w:id="5"/>
      <w:bookmarkEnd w:id="6"/>
      <w:bookmarkEnd w:id="7"/>
    </w:p>
    <w:p w14:paraId="293AF113" w14:textId="77777777" w:rsidR="00941D93" w:rsidRDefault="00941D93">
      <w:pPr>
        <w:pStyle w:val="Paragraph"/>
      </w:pPr>
      <w:r>
        <w:t>The Guidance Team and the customer shall approve this document.</w:t>
      </w:r>
    </w:p>
    <w:p w14:paraId="553F21FE" w14:textId="77777777" w:rsidR="00941D93" w:rsidRDefault="00941D93">
      <w:pPr>
        <w:pStyle w:val="DocControlHeading2"/>
      </w:pPr>
      <w:bookmarkStart w:id="8" w:name="_Toc461626765"/>
      <w:bookmarkStart w:id="9" w:name="_Toc461628995"/>
      <w:bookmarkStart w:id="10" w:name="_Toc461632037"/>
      <w:bookmarkStart w:id="11" w:name="_Toc38628712"/>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E7789D0" w14:textId="77777777">
        <w:tc>
          <w:tcPr>
            <w:tcW w:w="4428" w:type="dxa"/>
          </w:tcPr>
          <w:p w14:paraId="72080109" w14:textId="77777777" w:rsidR="00941D93" w:rsidRDefault="00941D93">
            <w:pPr>
              <w:jc w:val="right"/>
            </w:pPr>
            <w:r>
              <w:t>Initial Release:</w:t>
            </w:r>
          </w:p>
        </w:tc>
        <w:tc>
          <w:tcPr>
            <w:tcW w:w="4428" w:type="dxa"/>
          </w:tcPr>
          <w:p w14:paraId="381CA876" w14:textId="7D51E282" w:rsidR="00941D93" w:rsidRDefault="00642603">
            <w:r>
              <w:t>Version 1.0</w:t>
            </w:r>
          </w:p>
        </w:tc>
      </w:tr>
      <w:tr w:rsidR="00941D93" w14:paraId="0952A47C" w14:textId="77777777">
        <w:tc>
          <w:tcPr>
            <w:tcW w:w="4428" w:type="dxa"/>
          </w:tcPr>
          <w:p w14:paraId="0AEECD54" w14:textId="77777777" w:rsidR="00941D93" w:rsidRDefault="00941D93">
            <w:pPr>
              <w:jc w:val="right"/>
            </w:pPr>
            <w:r>
              <w:t>Current Release:</w:t>
            </w:r>
          </w:p>
        </w:tc>
        <w:tc>
          <w:tcPr>
            <w:tcW w:w="4428" w:type="dxa"/>
          </w:tcPr>
          <w:p w14:paraId="0647BE0D" w14:textId="06E6D323" w:rsidR="00941D93" w:rsidRPr="00E4595B" w:rsidRDefault="00642603">
            <w:pPr>
              <w:rPr>
                <w:color w:val="0000FF"/>
              </w:rPr>
            </w:pPr>
            <w:r w:rsidRPr="00E4595B">
              <w:rPr>
                <w:color w:val="0000FF"/>
              </w:rPr>
              <w:t xml:space="preserve">Version </w:t>
            </w:r>
            <w:r w:rsidR="00624EE3" w:rsidRPr="00E4595B">
              <w:rPr>
                <w:color w:val="0000FF"/>
              </w:rPr>
              <w:t>3</w:t>
            </w:r>
            <w:r w:rsidRPr="00E4595B">
              <w:rPr>
                <w:color w:val="0000FF"/>
              </w:rPr>
              <w:t>.0</w:t>
            </w:r>
          </w:p>
        </w:tc>
      </w:tr>
      <w:tr w:rsidR="00941D93" w14:paraId="19A72BB7" w14:textId="77777777">
        <w:tc>
          <w:tcPr>
            <w:tcW w:w="4428" w:type="dxa"/>
          </w:tcPr>
          <w:p w14:paraId="427CDF85" w14:textId="77777777" w:rsidR="00941D93" w:rsidRDefault="00941D93">
            <w:pPr>
              <w:jc w:val="right"/>
            </w:pPr>
            <w:r>
              <w:t>Indicator of Last Page in Document:</w:t>
            </w:r>
          </w:p>
        </w:tc>
        <w:tc>
          <w:tcPr>
            <w:tcW w:w="4428" w:type="dxa"/>
          </w:tcPr>
          <w:p w14:paraId="4B97CD2E" w14:textId="59C581A2" w:rsidR="00941D93" w:rsidRPr="00E4595B" w:rsidRDefault="00624EE3">
            <w:pPr>
              <w:rPr>
                <w:color w:val="0000FF"/>
              </w:rPr>
            </w:pPr>
            <w:r w:rsidRPr="00E4595B">
              <w:rPr>
                <w:color w:val="0000FF"/>
              </w:rPr>
              <w:t>###</w:t>
            </w:r>
          </w:p>
        </w:tc>
      </w:tr>
      <w:tr w:rsidR="00941D93" w14:paraId="55F4F951" w14:textId="77777777">
        <w:tc>
          <w:tcPr>
            <w:tcW w:w="4428" w:type="dxa"/>
          </w:tcPr>
          <w:p w14:paraId="3D44C254" w14:textId="77777777" w:rsidR="00941D93" w:rsidRDefault="00941D93">
            <w:pPr>
              <w:jc w:val="right"/>
            </w:pPr>
            <w:r>
              <w:t>Date of Last Review:</w:t>
            </w:r>
          </w:p>
        </w:tc>
        <w:tc>
          <w:tcPr>
            <w:tcW w:w="4428" w:type="dxa"/>
          </w:tcPr>
          <w:p w14:paraId="11DFE8DC" w14:textId="317B1232" w:rsidR="00941D93" w:rsidRPr="00E4595B" w:rsidRDefault="003A239B">
            <w:pPr>
              <w:rPr>
                <w:color w:val="0000FF"/>
              </w:rPr>
            </w:pPr>
            <w:r w:rsidRPr="00E4595B">
              <w:rPr>
                <w:color w:val="0000FF"/>
              </w:rPr>
              <w:t>04/20/2020</w:t>
            </w:r>
          </w:p>
        </w:tc>
      </w:tr>
      <w:tr w:rsidR="00941D93" w14:paraId="4BBC6C9C" w14:textId="77777777">
        <w:tc>
          <w:tcPr>
            <w:tcW w:w="4428" w:type="dxa"/>
          </w:tcPr>
          <w:p w14:paraId="320D7783" w14:textId="77777777" w:rsidR="00941D93" w:rsidRDefault="00941D93">
            <w:pPr>
              <w:jc w:val="right"/>
            </w:pPr>
            <w:r>
              <w:t>Date of Next Review:</w:t>
            </w:r>
          </w:p>
        </w:tc>
        <w:tc>
          <w:tcPr>
            <w:tcW w:w="4428" w:type="dxa"/>
          </w:tcPr>
          <w:p w14:paraId="49AEA352" w14:textId="314F28E4" w:rsidR="00941D93" w:rsidRPr="00E4595B" w:rsidRDefault="003A239B">
            <w:pPr>
              <w:rPr>
                <w:color w:val="0000FF"/>
              </w:rPr>
            </w:pPr>
            <w:r w:rsidRPr="00E4595B">
              <w:rPr>
                <w:color w:val="0000FF"/>
              </w:rPr>
              <w:t>N/A</w:t>
            </w:r>
          </w:p>
        </w:tc>
      </w:tr>
      <w:tr w:rsidR="00941D93" w14:paraId="4DE6F968" w14:textId="77777777">
        <w:tc>
          <w:tcPr>
            <w:tcW w:w="4428" w:type="dxa"/>
          </w:tcPr>
          <w:p w14:paraId="169F8520" w14:textId="77777777" w:rsidR="00941D93" w:rsidRDefault="00941D93">
            <w:pPr>
              <w:jc w:val="right"/>
            </w:pPr>
            <w:r>
              <w:t>Target Date for Next Update:</w:t>
            </w:r>
          </w:p>
        </w:tc>
        <w:tc>
          <w:tcPr>
            <w:tcW w:w="4428" w:type="dxa"/>
          </w:tcPr>
          <w:p w14:paraId="00C2D80C" w14:textId="22FE3174" w:rsidR="00941D93" w:rsidRPr="00E4595B" w:rsidRDefault="003A239B">
            <w:pPr>
              <w:rPr>
                <w:color w:val="0000FF"/>
              </w:rPr>
            </w:pPr>
            <w:r w:rsidRPr="00E4595B">
              <w:rPr>
                <w:color w:val="0000FF"/>
              </w:rPr>
              <w:t>N/A</w:t>
            </w:r>
          </w:p>
        </w:tc>
      </w:tr>
    </w:tbl>
    <w:p w14:paraId="30FAFBB3" w14:textId="77777777" w:rsidR="00941D93" w:rsidRDefault="00941D93">
      <w:pPr>
        <w:pStyle w:val="DocControlHeading2"/>
      </w:pPr>
      <w:bookmarkStart w:id="12" w:name="_Toc461626766"/>
      <w:bookmarkStart w:id="13" w:name="_Toc461628996"/>
      <w:bookmarkStart w:id="14" w:name="_Toc461632038"/>
      <w:bookmarkStart w:id="15" w:name="_Toc38628713"/>
      <w:r>
        <w:t>Distribution List</w:t>
      </w:r>
      <w:bookmarkEnd w:id="12"/>
      <w:bookmarkEnd w:id="13"/>
      <w:bookmarkEnd w:id="14"/>
      <w:bookmarkEnd w:id="15"/>
    </w:p>
    <w:p w14:paraId="2796DD11" w14:textId="77777777" w:rsidR="00941D93" w:rsidRDefault="00941D93">
      <w:pPr>
        <w:pStyle w:val="Paragraph"/>
      </w:pPr>
      <w:r>
        <w:t>This following list of people shall receive a copy of this document every time a new version of this document becomes available:</w:t>
      </w:r>
    </w:p>
    <w:p w14:paraId="61ABA340" w14:textId="77777777" w:rsidR="00941D93" w:rsidRDefault="00941D93">
      <w:pPr>
        <w:ind w:left="2160"/>
      </w:pPr>
      <w:r>
        <w:t>Guidance Team Members:</w:t>
      </w:r>
    </w:p>
    <w:p w14:paraId="10A2B26F" w14:textId="77777777" w:rsidR="00941D93" w:rsidRDefault="00941D93">
      <w:pPr>
        <w:ind w:left="2160"/>
      </w:pPr>
    </w:p>
    <w:p w14:paraId="5826AF80" w14:textId="77777777" w:rsidR="00D40407" w:rsidRDefault="00941D93">
      <w:pPr>
        <w:ind w:left="1440" w:firstLine="720"/>
      </w:pPr>
      <w:r>
        <w:t xml:space="preserve">Customer: </w:t>
      </w:r>
    </w:p>
    <w:p w14:paraId="4CA3FA2E" w14:textId="439221C7" w:rsidR="00941D93" w:rsidRPr="00D40407" w:rsidRDefault="00642603" w:rsidP="00D40407">
      <w:pPr>
        <w:pStyle w:val="ListParagraph"/>
        <w:numPr>
          <w:ilvl w:val="0"/>
          <w:numId w:val="17"/>
        </w:numPr>
        <w:rPr>
          <w:sz w:val="20"/>
          <w:szCs w:val="20"/>
        </w:rPr>
      </w:pPr>
      <w:r w:rsidRPr="00D40407">
        <w:rPr>
          <w:sz w:val="20"/>
          <w:szCs w:val="20"/>
        </w:rPr>
        <w:t>Dr. Steven Roach</w:t>
      </w:r>
    </w:p>
    <w:p w14:paraId="76AD8454" w14:textId="7A77FFCB" w:rsidR="00526DF6" w:rsidRDefault="00941D93" w:rsidP="00526DF6">
      <w:pPr>
        <w:ind w:left="1440" w:firstLine="720"/>
      </w:pPr>
      <w:r>
        <w:t>Software Team Members:</w:t>
      </w:r>
      <w:r w:rsidR="00526DF6">
        <w:t xml:space="preserve"> </w:t>
      </w:r>
    </w:p>
    <w:p w14:paraId="689D0C06" w14:textId="24EA83A5" w:rsidR="0072625F" w:rsidRPr="00EC1B41" w:rsidRDefault="0072625F" w:rsidP="003A239B">
      <w:pPr>
        <w:pStyle w:val="ListParagraph"/>
        <w:numPr>
          <w:ilvl w:val="0"/>
          <w:numId w:val="16"/>
        </w:numPr>
      </w:pPr>
      <w:r w:rsidRPr="0072625F">
        <w:rPr>
          <w:sz w:val="20"/>
          <w:szCs w:val="20"/>
        </w:rPr>
        <w:t>Ricardo Pena</w:t>
      </w:r>
      <w:r>
        <w:rPr>
          <w:sz w:val="20"/>
          <w:szCs w:val="20"/>
        </w:rPr>
        <w:t xml:space="preserve"> (Author)</w:t>
      </w:r>
    </w:p>
    <w:p w14:paraId="6FF36C68" w14:textId="3FBEBA93" w:rsidR="00526DF6" w:rsidRPr="00D40407" w:rsidRDefault="00526DF6" w:rsidP="00526DF6">
      <w:pPr>
        <w:pStyle w:val="ListParagraph"/>
        <w:numPr>
          <w:ilvl w:val="0"/>
          <w:numId w:val="16"/>
        </w:numPr>
        <w:rPr>
          <w:sz w:val="20"/>
          <w:szCs w:val="20"/>
        </w:rPr>
      </w:pPr>
      <w:r w:rsidRPr="00D40407">
        <w:rPr>
          <w:sz w:val="20"/>
          <w:szCs w:val="20"/>
        </w:rPr>
        <w:t xml:space="preserve">Aaron M. </w:t>
      </w:r>
      <w:proofErr w:type="spellStart"/>
      <w:r w:rsidRPr="00D40407">
        <w:rPr>
          <w:sz w:val="20"/>
          <w:szCs w:val="20"/>
        </w:rPr>
        <w:t>Himan</w:t>
      </w:r>
      <w:proofErr w:type="spellEnd"/>
      <w:r w:rsidR="00D40407" w:rsidRPr="00D40407">
        <w:rPr>
          <w:sz w:val="20"/>
          <w:szCs w:val="20"/>
        </w:rPr>
        <w:t xml:space="preserve"> (Reviewer)</w:t>
      </w:r>
    </w:p>
    <w:p w14:paraId="3456FDDA" w14:textId="49F3D0F9" w:rsidR="00D40407" w:rsidRDefault="00D40407" w:rsidP="00526DF6">
      <w:pPr>
        <w:pStyle w:val="ListParagraph"/>
        <w:numPr>
          <w:ilvl w:val="0"/>
          <w:numId w:val="16"/>
        </w:numPr>
        <w:rPr>
          <w:sz w:val="20"/>
          <w:szCs w:val="20"/>
        </w:rPr>
      </w:pPr>
      <w:r w:rsidRPr="00D40407">
        <w:rPr>
          <w:sz w:val="20"/>
          <w:szCs w:val="20"/>
        </w:rPr>
        <w:t>Javier I. Soon (Reviewer)</w:t>
      </w:r>
    </w:p>
    <w:p w14:paraId="29A4B4AE" w14:textId="5EAEAE15" w:rsidR="00342CD6" w:rsidRDefault="00342CD6">
      <w:pPr>
        <w:overflowPunct/>
        <w:autoSpaceDE/>
        <w:autoSpaceDN/>
        <w:adjustRightInd/>
        <w:textAlignment w:val="auto"/>
      </w:pPr>
      <w:r>
        <w:br w:type="page"/>
      </w:r>
    </w:p>
    <w:p w14:paraId="6E594068" w14:textId="77777777" w:rsidR="00342CD6" w:rsidRPr="00EC1B41" w:rsidRDefault="00342CD6" w:rsidP="003A239B"/>
    <w:p w14:paraId="6FD4E365" w14:textId="77777777" w:rsidR="00941D93" w:rsidRDefault="00941D93">
      <w:pPr>
        <w:pStyle w:val="DocControlHeading2"/>
      </w:pPr>
      <w:bookmarkStart w:id="16" w:name="_Toc461626767"/>
      <w:bookmarkStart w:id="17" w:name="_Toc461628997"/>
      <w:bookmarkStart w:id="18" w:name="_Toc461632039"/>
      <w:bookmarkStart w:id="19" w:name="_Toc38628714"/>
      <w:r>
        <w:t>Change Summary</w:t>
      </w:r>
      <w:bookmarkEnd w:id="16"/>
      <w:bookmarkEnd w:id="17"/>
      <w:bookmarkEnd w:id="18"/>
      <w:bookmarkEnd w:id="19"/>
    </w:p>
    <w:p w14:paraId="55248763" w14:textId="0FCE6042" w:rsidR="00941D93" w:rsidRDefault="00941D93">
      <w:pPr>
        <w:pStyle w:val="Paragraph"/>
      </w:pPr>
      <w:r>
        <w:t>The following table details changes made between versions of this document</w:t>
      </w:r>
      <w:r w:rsidR="00D34B9B">
        <w:t xml:space="preserve">. </w:t>
      </w:r>
    </w:p>
    <w:p w14:paraId="7B4F7E58" w14:textId="735267F6" w:rsidR="00D34B9B" w:rsidRPr="00D34B9B" w:rsidRDefault="00D34B9B">
      <w:pPr>
        <w:pStyle w:val="Paragraph"/>
        <w:rPr>
          <w:color w:val="0000FF"/>
        </w:rPr>
      </w:pPr>
      <w:r w:rsidRPr="00D34B9B">
        <w:rPr>
          <w:color w:val="0000FF"/>
        </w:rPr>
        <w:t>Note: All changes in the document are denoted by different font color.</w:t>
      </w:r>
    </w:p>
    <w:p w14:paraId="756AB7CE"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rsidRPr="003A239B" w14:paraId="6F02199A" w14:textId="77777777" w:rsidTr="003A239B">
        <w:trPr>
          <w:cantSplit/>
          <w:tblHeader/>
        </w:trPr>
        <w:tc>
          <w:tcPr>
            <w:tcW w:w="1764" w:type="dxa"/>
          </w:tcPr>
          <w:p w14:paraId="1A1A47AF" w14:textId="77777777" w:rsidR="00941D93" w:rsidRPr="003A239B" w:rsidRDefault="00941D93">
            <w:pPr>
              <w:jc w:val="center"/>
              <w:rPr>
                <w:b/>
                <w:bCs/>
              </w:rPr>
            </w:pPr>
            <w:r w:rsidRPr="003A239B">
              <w:rPr>
                <w:b/>
                <w:bCs/>
              </w:rPr>
              <w:t>Version</w:t>
            </w:r>
          </w:p>
        </w:tc>
        <w:tc>
          <w:tcPr>
            <w:tcW w:w="1170" w:type="dxa"/>
          </w:tcPr>
          <w:p w14:paraId="7D3CC323" w14:textId="77777777" w:rsidR="00941D93" w:rsidRPr="003A239B" w:rsidRDefault="00941D93">
            <w:pPr>
              <w:jc w:val="center"/>
              <w:rPr>
                <w:b/>
                <w:bCs/>
              </w:rPr>
            </w:pPr>
            <w:r w:rsidRPr="003A239B">
              <w:rPr>
                <w:b/>
                <w:bCs/>
              </w:rPr>
              <w:t>Date</w:t>
            </w:r>
          </w:p>
        </w:tc>
        <w:tc>
          <w:tcPr>
            <w:tcW w:w="1800" w:type="dxa"/>
          </w:tcPr>
          <w:p w14:paraId="1F170942" w14:textId="77777777" w:rsidR="00941D93" w:rsidRPr="003A239B" w:rsidRDefault="00941D93">
            <w:pPr>
              <w:jc w:val="center"/>
              <w:rPr>
                <w:b/>
                <w:bCs/>
              </w:rPr>
            </w:pPr>
            <w:r w:rsidRPr="003A239B">
              <w:rPr>
                <w:b/>
                <w:bCs/>
              </w:rPr>
              <w:t>Modifier</w:t>
            </w:r>
          </w:p>
        </w:tc>
        <w:tc>
          <w:tcPr>
            <w:tcW w:w="3978" w:type="dxa"/>
          </w:tcPr>
          <w:p w14:paraId="51CAE00C" w14:textId="77777777" w:rsidR="00941D93" w:rsidRPr="003A239B" w:rsidRDefault="00941D93">
            <w:pPr>
              <w:jc w:val="center"/>
              <w:rPr>
                <w:b/>
                <w:bCs/>
              </w:rPr>
            </w:pPr>
            <w:r w:rsidRPr="003A239B">
              <w:rPr>
                <w:b/>
                <w:bCs/>
              </w:rPr>
              <w:t>Description</w:t>
            </w:r>
          </w:p>
        </w:tc>
      </w:tr>
      <w:tr w:rsidR="00941D93" w14:paraId="0B352745" w14:textId="77777777">
        <w:tc>
          <w:tcPr>
            <w:tcW w:w="1764" w:type="dxa"/>
          </w:tcPr>
          <w:p w14:paraId="3E9D22B4" w14:textId="12183D36" w:rsidR="00941D93" w:rsidRDefault="00642603">
            <w:pPr>
              <w:jc w:val="center"/>
            </w:pPr>
            <w:r>
              <w:t>1.0</w:t>
            </w:r>
          </w:p>
        </w:tc>
        <w:tc>
          <w:tcPr>
            <w:tcW w:w="1170" w:type="dxa"/>
          </w:tcPr>
          <w:p w14:paraId="2D4933AD" w14:textId="108AB5F1" w:rsidR="00941D93" w:rsidRDefault="00642603">
            <w:pPr>
              <w:jc w:val="center"/>
            </w:pPr>
            <w:r>
              <w:t>04/07/2020</w:t>
            </w:r>
          </w:p>
        </w:tc>
        <w:tc>
          <w:tcPr>
            <w:tcW w:w="1800" w:type="dxa"/>
          </w:tcPr>
          <w:p w14:paraId="6C5036FB" w14:textId="74DF3A80" w:rsidR="00941D93" w:rsidRDefault="00642603">
            <w:pPr>
              <w:jc w:val="center"/>
            </w:pPr>
            <w:r>
              <w:t>Ricardo Pena</w:t>
            </w:r>
          </w:p>
        </w:tc>
        <w:tc>
          <w:tcPr>
            <w:tcW w:w="3978" w:type="dxa"/>
          </w:tcPr>
          <w:p w14:paraId="5C5A31CB" w14:textId="67ABFD14" w:rsidR="00941D93" w:rsidRDefault="00642603" w:rsidP="00391E25">
            <w:pPr>
              <w:pStyle w:val="TableText"/>
              <w:widowControl/>
              <w:spacing w:before="0" w:after="0"/>
              <w:jc w:val="center"/>
            </w:pPr>
            <w:r>
              <w:t>Initial Release</w:t>
            </w:r>
          </w:p>
        </w:tc>
      </w:tr>
      <w:tr w:rsidR="00941D93" w14:paraId="7D587FA9" w14:textId="77777777">
        <w:tc>
          <w:tcPr>
            <w:tcW w:w="1764" w:type="dxa"/>
          </w:tcPr>
          <w:p w14:paraId="11303279" w14:textId="56F6386F" w:rsidR="00941D93" w:rsidRDefault="0072625F" w:rsidP="00391E25">
            <w:pPr>
              <w:jc w:val="center"/>
            </w:pPr>
            <w:r>
              <w:t>2.0</w:t>
            </w:r>
          </w:p>
        </w:tc>
        <w:tc>
          <w:tcPr>
            <w:tcW w:w="1170" w:type="dxa"/>
          </w:tcPr>
          <w:p w14:paraId="010D0C79" w14:textId="2BBC31B5" w:rsidR="00941D93" w:rsidRDefault="0072625F">
            <w:r>
              <w:t>04/16/2020</w:t>
            </w:r>
          </w:p>
        </w:tc>
        <w:tc>
          <w:tcPr>
            <w:tcW w:w="1800" w:type="dxa"/>
          </w:tcPr>
          <w:p w14:paraId="6CA4407E" w14:textId="715C5ACB" w:rsidR="00941D93" w:rsidRDefault="0072625F" w:rsidP="00391E25">
            <w:pPr>
              <w:jc w:val="center"/>
            </w:pPr>
            <w:r>
              <w:t>Ricardo Pena</w:t>
            </w:r>
          </w:p>
        </w:tc>
        <w:tc>
          <w:tcPr>
            <w:tcW w:w="3978" w:type="dxa"/>
          </w:tcPr>
          <w:p w14:paraId="744B0700" w14:textId="0F3508F7" w:rsidR="005730AC" w:rsidRPr="00E4595B" w:rsidRDefault="00624EE3" w:rsidP="00624EE3">
            <w:pPr>
              <w:rPr>
                <w:color w:val="0000FF"/>
              </w:rPr>
            </w:pPr>
            <w:r w:rsidRPr="00E4595B">
              <w:rPr>
                <w:color w:val="0000FF"/>
              </w:rPr>
              <w:t>See previous document revision for list of changes.</w:t>
            </w:r>
          </w:p>
        </w:tc>
      </w:tr>
      <w:tr w:rsidR="00E4595B" w:rsidRPr="00E4595B" w14:paraId="3F4CF150" w14:textId="77777777">
        <w:tc>
          <w:tcPr>
            <w:tcW w:w="1764" w:type="dxa"/>
          </w:tcPr>
          <w:p w14:paraId="3D19837E" w14:textId="797E8271" w:rsidR="003A239B" w:rsidRPr="00E4595B" w:rsidRDefault="003A239B" w:rsidP="00391E25">
            <w:pPr>
              <w:jc w:val="center"/>
              <w:rPr>
                <w:color w:val="0000FF"/>
              </w:rPr>
            </w:pPr>
            <w:r w:rsidRPr="00E4595B">
              <w:rPr>
                <w:color w:val="0000FF"/>
              </w:rPr>
              <w:t>3.0</w:t>
            </w:r>
          </w:p>
        </w:tc>
        <w:tc>
          <w:tcPr>
            <w:tcW w:w="1170" w:type="dxa"/>
          </w:tcPr>
          <w:p w14:paraId="16D65EAE" w14:textId="20A57297" w:rsidR="003A239B" w:rsidRPr="00E4595B" w:rsidRDefault="003A239B">
            <w:pPr>
              <w:rPr>
                <w:color w:val="0000FF"/>
              </w:rPr>
            </w:pPr>
            <w:r w:rsidRPr="00E4595B">
              <w:rPr>
                <w:color w:val="0000FF"/>
              </w:rPr>
              <w:t>04/24/2020</w:t>
            </w:r>
          </w:p>
        </w:tc>
        <w:tc>
          <w:tcPr>
            <w:tcW w:w="1800" w:type="dxa"/>
          </w:tcPr>
          <w:p w14:paraId="38FAEDE3" w14:textId="7CEDB865" w:rsidR="003A239B" w:rsidRPr="00E4595B" w:rsidRDefault="003A239B" w:rsidP="00391E25">
            <w:pPr>
              <w:jc w:val="center"/>
              <w:rPr>
                <w:color w:val="0000FF"/>
              </w:rPr>
            </w:pPr>
            <w:r w:rsidRPr="00E4595B">
              <w:rPr>
                <w:color w:val="0000FF"/>
              </w:rPr>
              <w:t>Ricardo Pena</w:t>
            </w:r>
          </w:p>
        </w:tc>
        <w:tc>
          <w:tcPr>
            <w:tcW w:w="3978" w:type="dxa"/>
          </w:tcPr>
          <w:p w14:paraId="583C639C" w14:textId="77777777" w:rsidR="003A239B" w:rsidRPr="00E4595B" w:rsidRDefault="00624EE3">
            <w:pPr>
              <w:rPr>
                <w:color w:val="0000FF"/>
              </w:rPr>
            </w:pPr>
            <w:r w:rsidRPr="00E4595B">
              <w:rPr>
                <w:color w:val="0000FF"/>
              </w:rPr>
              <w:t>Revised document per reviewer comment as follows:</w:t>
            </w:r>
          </w:p>
          <w:p w14:paraId="6D3CA4FC" w14:textId="77777777" w:rsidR="00624EE3" w:rsidRPr="00E4595B" w:rsidRDefault="00624EE3" w:rsidP="00624EE3">
            <w:pPr>
              <w:pStyle w:val="ListParagraph"/>
              <w:numPr>
                <w:ilvl w:val="0"/>
                <w:numId w:val="18"/>
              </w:numPr>
              <w:ind w:left="322" w:hanging="322"/>
              <w:rPr>
                <w:rFonts w:ascii="Times New Roman" w:hAnsi="Times New Roman"/>
                <w:color w:val="0000FF"/>
                <w:sz w:val="20"/>
                <w:szCs w:val="20"/>
              </w:rPr>
            </w:pPr>
            <w:r w:rsidRPr="00E4595B">
              <w:rPr>
                <w:rFonts w:ascii="Times New Roman" w:hAnsi="Times New Roman"/>
                <w:color w:val="0000FF"/>
                <w:sz w:val="20"/>
                <w:szCs w:val="20"/>
              </w:rPr>
              <w:t>Revised date and version information across document.</w:t>
            </w:r>
          </w:p>
          <w:p w14:paraId="777C3E36" w14:textId="07E4AA0B" w:rsidR="00624EE3" w:rsidRPr="00E4595B" w:rsidRDefault="00624EE3" w:rsidP="00624EE3">
            <w:pPr>
              <w:pStyle w:val="ListParagraph"/>
              <w:numPr>
                <w:ilvl w:val="0"/>
                <w:numId w:val="18"/>
              </w:numPr>
              <w:ind w:left="322" w:hanging="322"/>
              <w:rPr>
                <w:rFonts w:ascii="Times New Roman" w:hAnsi="Times New Roman"/>
                <w:color w:val="0000FF"/>
                <w:sz w:val="20"/>
                <w:szCs w:val="20"/>
              </w:rPr>
            </w:pPr>
            <w:r w:rsidRPr="00E4595B">
              <w:rPr>
                <w:rFonts w:ascii="Times New Roman" w:hAnsi="Times New Roman"/>
                <w:color w:val="0000FF"/>
                <w:sz w:val="20"/>
                <w:szCs w:val="20"/>
              </w:rPr>
              <w:t>Updated Table of Contents.</w:t>
            </w:r>
          </w:p>
          <w:p w14:paraId="6A5C1D31" w14:textId="79714DB2" w:rsidR="00624EE3" w:rsidRPr="00E4595B" w:rsidRDefault="00720469" w:rsidP="00624EE3">
            <w:pPr>
              <w:pStyle w:val="ListParagraph"/>
              <w:numPr>
                <w:ilvl w:val="0"/>
                <w:numId w:val="18"/>
              </w:numPr>
              <w:ind w:left="322" w:hanging="322"/>
              <w:rPr>
                <w:rFonts w:ascii="Times New Roman" w:hAnsi="Times New Roman"/>
                <w:color w:val="0000FF"/>
                <w:sz w:val="20"/>
                <w:szCs w:val="20"/>
              </w:rPr>
            </w:pPr>
            <w:r w:rsidRPr="00E4595B">
              <w:rPr>
                <w:rFonts w:ascii="Times New Roman" w:hAnsi="Times New Roman"/>
                <w:color w:val="0000FF"/>
                <w:sz w:val="20"/>
                <w:szCs w:val="20"/>
              </w:rPr>
              <w:t xml:space="preserve">Section 1.3: </w:t>
            </w:r>
            <w:r w:rsidR="00624EE3" w:rsidRPr="00E4595B">
              <w:rPr>
                <w:rFonts w:ascii="Times New Roman" w:hAnsi="Times New Roman"/>
                <w:color w:val="0000FF"/>
                <w:sz w:val="20"/>
                <w:szCs w:val="20"/>
              </w:rPr>
              <w:t>Revised paragraph content.</w:t>
            </w:r>
          </w:p>
          <w:p w14:paraId="558C1B20" w14:textId="5A4B2A49" w:rsidR="00624EE3" w:rsidRPr="00E4595B" w:rsidRDefault="00720469" w:rsidP="00624EE3">
            <w:pPr>
              <w:pStyle w:val="ListParagraph"/>
              <w:numPr>
                <w:ilvl w:val="0"/>
                <w:numId w:val="18"/>
              </w:numPr>
              <w:ind w:left="322" w:hanging="322"/>
              <w:rPr>
                <w:rFonts w:ascii="Times New Roman" w:hAnsi="Times New Roman"/>
                <w:color w:val="0000FF"/>
                <w:sz w:val="20"/>
                <w:szCs w:val="20"/>
              </w:rPr>
            </w:pPr>
            <w:r w:rsidRPr="00E4595B">
              <w:rPr>
                <w:rFonts w:ascii="Times New Roman" w:hAnsi="Times New Roman"/>
                <w:color w:val="0000FF"/>
                <w:sz w:val="20"/>
                <w:szCs w:val="20"/>
              </w:rPr>
              <w:t xml:space="preserve">Section 1.6: </w:t>
            </w:r>
            <w:r w:rsidR="00624EE3" w:rsidRPr="00E4595B">
              <w:rPr>
                <w:rFonts w:ascii="Times New Roman" w:hAnsi="Times New Roman"/>
                <w:color w:val="0000FF"/>
                <w:sz w:val="20"/>
                <w:szCs w:val="20"/>
              </w:rPr>
              <w:t>Revised format of table header</w:t>
            </w:r>
            <w:r w:rsidRPr="00E4595B">
              <w:rPr>
                <w:rFonts w:ascii="Times New Roman" w:hAnsi="Times New Roman"/>
                <w:color w:val="0000FF"/>
                <w:sz w:val="20"/>
                <w:szCs w:val="20"/>
              </w:rPr>
              <w:t>.</w:t>
            </w:r>
          </w:p>
          <w:p w14:paraId="5001FAFB" w14:textId="77777777" w:rsidR="00624EE3" w:rsidRPr="00E4595B" w:rsidRDefault="00720469" w:rsidP="00624EE3">
            <w:pPr>
              <w:pStyle w:val="ListParagraph"/>
              <w:numPr>
                <w:ilvl w:val="0"/>
                <w:numId w:val="18"/>
              </w:numPr>
              <w:ind w:left="322" w:hanging="322"/>
              <w:rPr>
                <w:rFonts w:ascii="Times New Roman" w:hAnsi="Times New Roman"/>
                <w:color w:val="0000FF"/>
                <w:sz w:val="20"/>
                <w:szCs w:val="20"/>
              </w:rPr>
            </w:pPr>
            <w:r w:rsidRPr="00E4595B">
              <w:rPr>
                <w:rFonts w:ascii="Times New Roman" w:hAnsi="Times New Roman"/>
                <w:color w:val="0000FF"/>
                <w:sz w:val="20"/>
                <w:szCs w:val="20"/>
              </w:rPr>
              <w:t>Section 3.0: Revised table descriptions and clarified criticality score.</w:t>
            </w:r>
          </w:p>
          <w:p w14:paraId="76A45B4E" w14:textId="77777777" w:rsidR="00720469" w:rsidRPr="00E4595B" w:rsidRDefault="00720469" w:rsidP="00624EE3">
            <w:pPr>
              <w:pStyle w:val="ListParagraph"/>
              <w:numPr>
                <w:ilvl w:val="0"/>
                <w:numId w:val="18"/>
              </w:numPr>
              <w:ind w:left="322" w:hanging="322"/>
              <w:rPr>
                <w:rFonts w:ascii="Times New Roman" w:hAnsi="Times New Roman"/>
                <w:color w:val="0000FF"/>
                <w:sz w:val="20"/>
                <w:szCs w:val="20"/>
              </w:rPr>
            </w:pPr>
            <w:r w:rsidRPr="00E4595B">
              <w:rPr>
                <w:rFonts w:ascii="Times New Roman" w:hAnsi="Times New Roman"/>
                <w:color w:val="0000FF"/>
                <w:sz w:val="20"/>
                <w:szCs w:val="20"/>
              </w:rPr>
              <w:t>Section 4.0: Added clarification and format changes to test tables as by the reviewer comments.</w:t>
            </w:r>
          </w:p>
          <w:p w14:paraId="7E4262CF" w14:textId="77777777" w:rsidR="005E7CDB" w:rsidRPr="00E4595B" w:rsidRDefault="005E7CDB" w:rsidP="00624EE3">
            <w:pPr>
              <w:pStyle w:val="ListParagraph"/>
              <w:numPr>
                <w:ilvl w:val="0"/>
                <w:numId w:val="18"/>
              </w:numPr>
              <w:ind w:left="322" w:hanging="322"/>
              <w:rPr>
                <w:rFonts w:ascii="Times New Roman" w:hAnsi="Times New Roman"/>
                <w:color w:val="0000FF"/>
                <w:sz w:val="20"/>
                <w:szCs w:val="20"/>
              </w:rPr>
            </w:pPr>
            <w:r w:rsidRPr="00E4595B">
              <w:rPr>
                <w:rFonts w:ascii="Times New Roman" w:hAnsi="Times New Roman"/>
                <w:color w:val="0000FF"/>
                <w:sz w:val="20"/>
                <w:szCs w:val="20"/>
              </w:rPr>
              <w:t>Section 5.0: Removed empty table.</w:t>
            </w:r>
          </w:p>
          <w:p w14:paraId="519DCC3A" w14:textId="77777777" w:rsidR="005E7CDB" w:rsidRPr="00E4595B" w:rsidRDefault="005E7CDB" w:rsidP="00624EE3">
            <w:pPr>
              <w:pStyle w:val="ListParagraph"/>
              <w:numPr>
                <w:ilvl w:val="0"/>
                <w:numId w:val="18"/>
              </w:numPr>
              <w:ind w:left="322" w:hanging="322"/>
              <w:rPr>
                <w:rFonts w:ascii="Times New Roman" w:hAnsi="Times New Roman"/>
                <w:color w:val="0000FF"/>
                <w:sz w:val="20"/>
                <w:szCs w:val="20"/>
              </w:rPr>
            </w:pPr>
            <w:r w:rsidRPr="00E4595B">
              <w:rPr>
                <w:rFonts w:ascii="Times New Roman" w:hAnsi="Times New Roman"/>
                <w:color w:val="0000FF"/>
                <w:sz w:val="20"/>
                <w:szCs w:val="20"/>
              </w:rPr>
              <w:t>Section 6.0: Added necessary information to table.</w:t>
            </w:r>
          </w:p>
          <w:p w14:paraId="0D84EB8B" w14:textId="76B663DC" w:rsidR="005E7CDB" w:rsidRPr="00E4595B" w:rsidRDefault="005E7CDB" w:rsidP="00624EE3">
            <w:pPr>
              <w:pStyle w:val="ListParagraph"/>
              <w:numPr>
                <w:ilvl w:val="0"/>
                <w:numId w:val="18"/>
              </w:numPr>
              <w:ind w:left="322" w:hanging="322"/>
              <w:rPr>
                <w:rFonts w:ascii="Times New Roman" w:hAnsi="Times New Roman"/>
                <w:color w:val="0000FF"/>
                <w:sz w:val="20"/>
                <w:szCs w:val="20"/>
              </w:rPr>
            </w:pPr>
            <w:r w:rsidRPr="00E4595B">
              <w:rPr>
                <w:rFonts w:ascii="Times New Roman" w:hAnsi="Times New Roman"/>
                <w:color w:val="0000FF"/>
                <w:sz w:val="20"/>
                <w:szCs w:val="20"/>
              </w:rPr>
              <w:t>Section 8.0: Added instruction for program startup.</w:t>
            </w:r>
            <w:r w:rsidRPr="00E4595B">
              <w:rPr>
                <w:rFonts w:ascii="Times New Roman" w:hAnsi="Times New Roman"/>
                <w:color w:val="0000FF"/>
                <w:sz w:val="20"/>
                <w:szCs w:val="20"/>
              </w:rPr>
              <w:br/>
              <w:t>-Added last page identifier “###”</w:t>
            </w:r>
          </w:p>
        </w:tc>
      </w:tr>
    </w:tbl>
    <w:p w14:paraId="43095F0E" w14:textId="77777777" w:rsidR="00941D93" w:rsidRDefault="00941D93">
      <w:pPr>
        <w:ind w:left="144"/>
      </w:pPr>
    </w:p>
    <w:p w14:paraId="59907519" w14:textId="77777777" w:rsidR="00941D93" w:rsidRDefault="00941D93">
      <w:pPr>
        <w:pStyle w:val="Paragraph"/>
      </w:pPr>
      <w:r>
        <w:t>Note: The template presented in this document was taken from:</w:t>
      </w:r>
    </w:p>
    <w:p w14:paraId="15E93832"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2F1D9029" w14:textId="77777777" w:rsidR="00E47986" w:rsidRDefault="00E47986">
      <w:pPr>
        <w:pStyle w:val="Paragraph"/>
      </w:pPr>
    </w:p>
    <w:p w14:paraId="1C303F00"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1EDAF22" w14:textId="77777777" w:rsidR="00941D93" w:rsidRDefault="00941D93">
      <w:pPr>
        <w:pStyle w:val="Paragraph"/>
      </w:pPr>
    </w:p>
    <w:p w14:paraId="16644D72" w14:textId="77777777" w:rsidR="00941D93" w:rsidRDefault="00941D93">
      <w:pPr>
        <w:pStyle w:val="Paragraph"/>
      </w:pPr>
      <w:r>
        <w:t>Supplementary information is from:</w:t>
      </w:r>
    </w:p>
    <w:p w14:paraId="20FBDAB2"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7901A5B1" w14:textId="77777777" w:rsidR="00941D93" w:rsidRDefault="00941D93">
      <w:pPr>
        <w:pStyle w:val="Paragraph"/>
      </w:pPr>
      <w:r>
        <w:br w:type="column"/>
      </w:r>
    </w:p>
    <w:p w14:paraId="4F3E7EFF" w14:textId="77777777" w:rsidR="00941D93" w:rsidRDefault="00941D93">
      <w:pPr>
        <w:ind w:left="144"/>
      </w:pPr>
    </w:p>
    <w:p w14:paraId="2B9AD4AE" w14:textId="77777777" w:rsidR="00941D93" w:rsidRDefault="00941D93">
      <w:pPr>
        <w:pStyle w:val="TOC2"/>
        <w:rPr>
          <w:sz w:val="28"/>
        </w:rPr>
      </w:pPr>
      <w:r>
        <w:rPr>
          <w:sz w:val="28"/>
        </w:rPr>
        <w:t>Table of Contents</w:t>
      </w:r>
    </w:p>
    <w:p w14:paraId="33854E5F" w14:textId="11BFEBB4" w:rsidR="00624EE3"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628710" w:history="1">
        <w:r w:rsidR="00624EE3" w:rsidRPr="000029DA">
          <w:rPr>
            <w:rStyle w:val="Hyperlink"/>
            <w:noProof/>
          </w:rPr>
          <w:t>Document Control</w:t>
        </w:r>
        <w:r w:rsidR="00624EE3">
          <w:rPr>
            <w:noProof/>
            <w:webHidden/>
          </w:rPr>
          <w:tab/>
        </w:r>
        <w:r w:rsidR="00624EE3">
          <w:rPr>
            <w:noProof/>
            <w:webHidden/>
          </w:rPr>
          <w:fldChar w:fldCharType="begin"/>
        </w:r>
        <w:r w:rsidR="00624EE3">
          <w:rPr>
            <w:noProof/>
            <w:webHidden/>
          </w:rPr>
          <w:instrText xml:space="preserve"> PAGEREF _Toc38628710 \h </w:instrText>
        </w:r>
        <w:r w:rsidR="00624EE3">
          <w:rPr>
            <w:noProof/>
            <w:webHidden/>
          </w:rPr>
        </w:r>
        <w:r w:rsidR="00624EE3">
          <w:rPr>
            <w:noProof/>
            <w:webHidden/>
          </w:rPr>
          <w:fldChar w:fldCharType="separate"/>
        </w:r>
        <w:r w:rsidR="00624EE3">
          <w:rPr>
            <w:noProof/>
            <w:webHidden/>
          </w:rPr>
          <w:t>ii</w:t>
        </w:r>
        <w:r w:rsidR="00624EE3">
          <w:rPr>
            <w:noProof/>
            <w:webHidden/>
          </w:rPr>
          <w:fldChar w:fldCharType="end"/>
        </w:r>
      </w:hyperlink>
    </w:p>
    <w:p w14:paraId="1C1C5BA5" w14:textId="664B6D1C" w:rsidR="00624EE3" w:rsidRDefault="00624EE3">
      <w:pPr>
        <w:pStyle w:val="TOC2"/>
        <w:rPr>
          <w:rFonts w:asciiTheme="minorHAnsi" w:eastAsiaTheme="minorEastAsia" w:hAnsiTheme="minorHAnsi" w:cstheme="minorBidi"/>
          <w:b w:val="0"/>
          <w:bCs w:val="0"/>
          <w:smallCaps w:val="0"/>
          <w:noProof/>
          <w:sz w:val="22"/>
          <w:szCs w:val="22"/>
        </w:rPr>
      </w:pPr>
      <w:hyperlink w:anchor="_Toc38628711" w:history="1">
        <w:r w:rsidRPr="000029DA">
          <w:rPr>
            <w:rStyle w:val="Hyperlink"/>
            <w:noProof/>
          </w:rPr>
          <w:t>Approval</w:t>
        </w:r>
        <w:r>
          <w:rPr>
            <w:noProof/>
            <w:webHidden/>
          </w:rPr>
          <w:tab/>
        </w:r>
        <w:r>
          <w:rPr>
            <w:noProof/>
            <w:webHidden/>
          </w:rPr>
          <w:fldChar w:fldCharType="begin"/>
        </w:r>
        <w:r>
          <w:rPr>
            <w:noProof/>
            <w:webHidden/>
          </w:rPr>
          <w:instrText xml:space="preserve"> PAGEREF _Toc38628711 \h </w:instrText>
        </w:r>
        <w:r>
          <w:rPr>
            <w:noProof/>
            <w:webHidden/>
          </w:rPr>
        </w:r>
        <w:r>
          <w:rPr>
            <w:noProof/>
            <w:webHidden/>
          </w:rPr>
          <w:fldChar w:fldCharType="separate"/>
        </w:r>
        <w:r>
          <w:rPr>
            <w:noProof/>
            <w:webHidden/>
          </w:rPr>
          <w:t>ii</w:t>
        </w:r>
        <w:r>
          <w:rPr>
            <w:noProof/>
            <w:webHidden/>
          </w:rPr>
          <w:fldChar w:fldCharType="end"/>
        </w:r>
      </w:hyperlink>
    </w:p>
    <w:p w14:paraId="06F48736" w14:textId="357ADE2B" w:rsidR="00624EE3" w:rsidRDefault="00624EE3">
      <w:pPr>
        <w:pStyle w:val="TOC2"/>
        <w:rPr>
          <w:rFonts w:asciiTheme="minorHAnsi" w:eastAsiaTheme="minorEastAsia" w:hAnsiTheme="minorHAnsi" w:cstheme="minorBidi"/>
          <w:b w:val="0"/>
          <w:bCs w:val="0"/>
          <w:smallCaps w:val="0"/>
          <w:noProof/>
          <w:sz w:val="22"/>
          <w:szCs w:val="22"/>
        </w:rPr>
      </w:pPr>
      <w:hyperlink w:anchor="_Toc38628712" w:history="1">
        <w:r w:rsidRPr="000029DA">
          <w:rPr>
            <w:rStyle w:val="Hyperlink"/>
            <w:noProof/>
          </w:rPr>
          <w:t>Document Change Control</w:t>
        </w:r>
        <w:r>
          <w:rPr>
            <w:noProof/>
            <w:webHidden/>
          </w:rPr>
          <w:tab/>
        </w:r>
        <w:r>
          <w:rPr>
            <w:noProof/>
            <w:webHidden/>
          </w:rPr>
          <w:fldChar w:fldCharType="begin"/>
        </w:r>
        <w:r>
          <w:rPr>
            <w:noProof/>
            <w:webHidden/>
          </w:rPr>
          <w:instrText xml:space="preserve"> PAGEREF _Toc38628712 \h </w:instrText>
        </w:r>
        <w:r>
          <w:rPr>
            <w:noProof/>
            <w:webHidden/>
          </w:rPr>
        </w:r>
        <w:r>
          <w:rPr>
            <w:noProof/>
            <w:webHidden/>
          </w:rPr>
          <w:fldChar w:fldCharType="separate"/>
        </w:r>
        <w:r>
          <w:rPr>
            <w:noProof/>
            <w:webHidden/>
          </w:rPr>
          <w:t>ii</w:t>
        </w:r>
        <w:r>
          <w:rPr>
            <w:noProof/>
            <w:webHidden/>
          </w:rPr>
          <w:fldChar w:fldCharType="end"/>
        </w:r>
      </w:hyperlink>
    </w:p>
    <w:p w14:paraId="6DF3D3EB" w14:textId="04FC676D" w:rsidR="00624EE3" w:rsidRDefault="00624EE3">
      <w:pPr>
        <w:pStyle w:val="TOC2"/>
        <w:rPr>
          <w:rFonts w:asciiTheme="minorHAnsi" w:eastAsiaTheme="minorEastAsia" w:hAnsiTheme="minorHAnsi" w:cstheme="minorBidi"/>
          <w:b w:val="0"/>
          <w:bCs w:val="0"/>
          <w:smallCaps w:val="0"/>
          <w:noProof/>
          <w:sz w:val="22"/>
          <w:szCs w:val="22"/>
        </w:rPr>
      </w:pPr>
      <w:hyperlink w:anchor="_Toc38628713" w:history="1">
        <w:r w:rsidRPr="000029DA">
          <w:rPr>
            <w:rStyle w:val="Hyperlink"/>
            <w:noProof/>
          </w:rPr>
          <w:t>Distribution List</w:t>
        </w:r>
        <w:r>
          <w:rPr>
            <w:noProof/>
            <w:webHidden/>
          </w:rPr>
          <w:tab/>
        </w:r>
        <w:r>
          <w:rPr>
            <w:noProof/>
            <w:webHidden/>
          </w:rPr>
          <w:fldChar w:fldCharType="begin"/>
        </w:r>
        <w:r>
          <w:rPr>
            <w:noProof/>
            <w:webHidden/>
          </w:rPr>
          <w:instrText xml:space="preserve"> PAGEREF _Toc38628713 \h </w:instrText>
        </w:r>
        <w:r>
          <w:rPr>
            <w:noProof/>
            <w:webHidden/>
          </w:rPr>
        </w:r>
        <w:r>
          <w:rPr>
            <w:noProof/>
            <w:webHidden/>
          </w:rPr>
          <w:fldChar w:fldCharType="separate"/>
        </w:r>
        <w:r>
          <w:rPr>
            <w:noProof/>
            <w:webHidden/>
          </w:rPr>
          <w:t>ii</w:t>
        </w:r>
        <w:r>
          <w:rPr>
            <w:noProof/>
            <w:webHidden/>
          </w:rPr>
          <w:fldChar w:fldCharType="end"/>
        </w:r>
      </w:hyperlink>
    </w:p>
    <w:p w14:paraId="3E15CC24" w14:textId="1CF714EF" w:rsidR="00624EE3" w:rsidRDefault="00624EE3">
      <w:pPr>
        <w:pStyle w:val="TOC2"/>
        <w:rPr>
          <w:rFonts w:asciiTheme="minorHAnsi" w:eastAsiaTheme="minorEastAsia" w:hAnsiTheme="minorHAnsi" w:cstheme="minorBidi"/>
          <w:b w:val="0"/>
          <w:bCs w:val="0"/>
          <w:smallCaps w:val="0"/>
          <w:noProof/>
          <w:sz w:val="22"/>
          <w:szCs w:val="22"/>
        </w:rPr>
      </w:pPr>
      <w:hyperlink w:anchor="_Toc38628714" w:history="1">
        <w:r w:rsidRPr="000029DA">
          <w:rPr>
            <w:rStyle w:val="Hyperlink"/>
            <w:noProof/>
          </w:rPr>
          <w:t>Change Summary</w:t>
        </w:r>
        <w:r>
          <w:rPr>
            <w:noProof/>
            <w:webHidden/>
          </w:rPr>
          <w:tab/>
        </w:r>
        <w:r>
          <w:rPr>
            <w:noProof/>
            <w:webHidden/>
          </w:rPr>
          <w:fldChar w:fldCharType="begin"/>
        </w:r>
        <w:r>
          <w:rPr>
            <w:noProof/>
            <w:webHidden/>
          </w:rPr>
          <w:instrText xml:space="preserve"> PAGEREF _Toc38628714 \h </w:instrText>
        </w:r>
        <w:r>
          <w:rPr>
            <w:noProof/>
            <w:webHidden/>
          </w:rPr>
        </w:r>
        <w:r>
          <w:rPr>
            <w:noProof/>
            <w:webHidden/>
          </w:rPr>
          <w:fldChar w:fldCharType="separate"/>
        </w:r>
        <w:r>
          <w:rPr>
            <w:noProof/>
            <w:webHidden/>
          </w:rPr>
          <w:t>iii</w:t>
        </w:r>
        <w:r>
          <w:rPr>
            <w:noProof/>
            <w:webHidden/>
          </w:rPr>
          <w:fldChar w:fldCharType="end"/>
        </w:r>
      </w:hyperlink>
    </w:p>
    <w:p w14:paraId="65455EF6" w14:textId="4191CDCE" w:rsidR="00624EE3" w:rsidRDefault="00624EE3">
      <w:pPr>
        <w:pStyle w:val="TOC1"/>
        <w:tabs>
          <w:tab w:val="left" w:pos="400"/>
        </w:tabs>
        <w:rPr>
          <w:rFonts w:asciiTheme="minorHAnsi" w:eastAsiaTheme="minorEastAsia" w:hAnsiTheme="minorHAnsi" w:cstheme="minorBidi"/>
          <w:b w:val="0"/>
          <w:caps w:val="0"/>
          <w:noProof/>
          <w:sz w:val="22"/>
          <w:szCs w:val="22"/>
        </w:rPr>
      </w:pPr>
      <w:hyperlink w:anchor="_Toc38628715" w:history="1">
        <w:r w:rsidRPr="000029DA">
          <w:rPr>
            <w:rStyle w:val="Hyperlink"/>
            <w:noProof/>
          </w:rPr>
          <w:t>1.</w:t>
        </w:r>
        <w:r>
          <w:rPr>
            <w:rFonts w:asciiTheme="minorHAnsi" w:eastAsiaTheme="minorEastAsia" w:hAnsiTheme="minorHAnsi" w:cstheme="minorBidi"/>
            <w:b w:val="0"/>
            <w:caps w:val="0"/>
            <w:noProof/>
            <w:sz w:val="22"/>
            <w:szCs w:val="22"/>
          </w:rPr>
          <w:tab/>
        </w:r>
        <w:r w:rsidRPr="000029DA">
          <w:rPr>
            <w:rStyle w:val="Hyperlink"/>
            <w:noProof/>
          </w:rPr>
          <w:t>Introduction</w:t>
        </w:r>
        <w:r>
          <w:rPr>
            <w:noProof/>
            <w:webHidden/>
          </w:rPr>
          <w:tab/>
        </w:r>
        <w:r>
          <w:rPr>
            <w:noProof/>
            <w:webHidden/>
          </w:rPr>
          <w:fldChar w:fldCharType="begin"/>
        </w:r>
        <w:r>
          <w:rPr>
            <w:noProof/>
            <w:webHidden/>
          </w:rPr>
          <w:instrText xml:space="preserve"> PAGEREF _Toc38628715 \h </w:instrText>
        </w:r>
        <w:r>
          <w:rPr>
            <w:noProof/>
            <w:webHidden/>
          </w:rPr>
        </w:r>
        <w:r>
          <w:rPr>
            <w:noProof/>
            <w:webHidden/>
          </w:rPr>
          <w:fldChar w:fldCharType="separate"/>
        </w:r>
        <w:r>
          <w:rPr>
            <w:noProof/>
            <w:webHidden/>
          </w:rPr>
          <w:t>1</w:t>
        </w:r>
        <w:r>
          <w:rPr>
            <w:noProof/>
            <w:webHidden/>
          </w:rPr>
          <w:fldChar w:fldCharType="end"/>
        </w:r>
      </w:hyperlink>
    </w:p>
    <w:p w14:paraId="3158F410" w14:textId="6383A10F"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16" w:history="1">
        <w:r w:rsidRPr="000029DA">
          <w:rPr>
            <w:rStyle w:val="Hyperlink"/>
            <w:noProof/>
          </w:rPr>
          <w:t>1.1.</w:t>
        </w:r>
        <w:r>
          <w:rPr>
            <w:rFonts w:asciiTheme="minorHAnsi" w:eastAsiaTheme="minorEastAsia" w:hAnsiTheme="minorHAnsi" w:cstheme="minorBidi"/>
            <w:b w:val="0"/>
            <w:bCs w:val="0"/>
            <w:smallCaps w:val="0"/>
            <w:noProof/>
            <w:sz w:val="22"/>
            <w:szCs w:val="22"/>
          </w:rPr>
          <w:tab/>
        </w:r>
        <w:r w:rsidRPr="000029DA">
          <w:rPr>
            <w:rStyle w:val="Hyperlink"/>
            <w:noProof/>
          </w:rPr>
          <w:t>Purpose</w:t>
        </w:r>
        <w:r>
          <w:rPr>
            <w:noProof/>
            <w:webHidden/>
          </w:rPr>
          <w:tab/>
        </w:r>
        <w:r>
          <w:rPr>
            <w:noProof/>
            <w:webHidden/>
          </w:rPr>
          <w:fldChar w:fldCharType="begin"/>
        </w:r>
        <w:r>
          <w:rPr>
            <w:noProof/>
            <w:webHidden/>
          </w:rPr>
          <w:instrText xml:space="preserve"> PAGEREF _Toc38628716 \h </w:instrText>
        </w:r>
        <w:r>
          <w:rPr>
            <w:noProof/>
            <w:webHidden/>
          </w:rPr>
        </w:r>
        <w:r>
          <w:rPr>
            <w:noProof/>
            <w:webHidden/>
          </w:rPr>
          <w:fldChar w:fldCharType="separate"/>
        </w:r>
        <w:r>
          <w:rPr>
            <w:noProof/>
            <w:webHidden/>
          </w:rPr>
          <w:t>1</w:t>
        </w:r>
        <w:r>
          <w:rPr>
            <w:noProof/>
            <w:webHidden/>
          </w:rPr>
          <w:fldChar w:fldCharType="end"/>
        </w:r>
      </w:hyperlink>
    </w:p>
    <w:p w14:paraId="3C97C47B" w14:textId="63042593"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17" w:history="1">
        <w:r w:rsidRPr="000029DA">
          <w:rPr>
            <w:rStyle w:val="Hyperlink"/>
            <w:noProof/>
          </w:rPr>
          <w:t>1.2.</w:t>
        </w:r>
        <w:r>
          <w:rPr>
            <w:rFonts w:asciiTheme="minorHAnsi" w:eastAsiaTheme="minorEastAsia" w:hAnsiTheme="minorHAnsi" w:cstheme="minorBidi"/>
            <w:b w:val="0"/>
            <w:bCs w:val="0"/>
            <w:smallCaps w:val="0"/>
            <w:noProof/>
            <w:sz w:val="22"/>
            <w:szCs w:val="22"/>
          </w:rPr>
          <w:tab/>
        </w:r>
        <w:r w:rsidRPr="000029DA">
          <w:rPr>
            <w:rStyle w:val="Hyperlink"/>
            <w:noProof/>
          </w:rPr>
          <w:t>Scope</w:t>
        </w:r>
        <w:r>
          <w:rPr>
            <w:noProof/>
            <w:webHidden/>
          </w:rPr>
          <w:tab/>
        </w:r>
        <w:r>
          <w:rPr>
            <w:noProof/>
            <w:webHidden/>
          </w:rPr>
          <w:fldChar w:fldCharType="begin"/>
        </w:r>
        <w:r>
          <w:rPr>
            <w:noProof/>
            <w:webHidden/>
          </w:rPr>
          <w:instrText xml:space="preserve"> PAGEREF _Toc38628717 \h </w:instrText>
        </w:r>
        <w:r>
          <w:rPr>
            <w:noProof/>
            <w:webHidden/>
          </w:rPr>
        </w:r>
        <w:r>
          <w:rPr>
            <w:noProof/>
            <w:webHidden/>
          </w:rPr>
          <w:fldChar w:fldCharType="separate"/>
        </w:r>
        <w:r>
          <w:rPr>
            <w:noProof/>
            <w:webHidden/>
          </w:rPr>
          <w:t>1</w:t>
        </w:r>
        <w:r>
          <w:rPr>
            <w:noProof/>
            <w:webHidden/>
          </w:rPr>
          <w:fldChar w:fldCharType="end"/>
        </w:r>
      </w:hyperlink>
    </w:p>
    <w:p w14:paraId="25598524" w14:textId="19CC2084"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18" w:history="1">
        <w:r w:rsidRPr="000029DA">
          <w:rPr>
            <w:rStyle w:val="Hyperlink"/>
            <w:noProof/>
          </w:rPr>
          <w:t>1.3.</w:t>
        </w:r>
        <w:r>
          <w:rPr>
            <w:rFonts w:asciiTheme="minorHAnsi" w:eastAsiaTheme="minorEastAsia" w:hAnsiTheme="minorHAnsi" w:cstheme="minorBidi"/>
            <w:b w:val="0"/>
            <w:bCs w:val="0"/>
            <w:smallCaps w:val="0"/>
            <w:noProof/>
            <w:sz w:val="22"/>
            <w:szCs w:val="22"/>
          </w:rPr>
          <w:tab/>
        </w:r>
        <w:r w:rsidRPr="000029DA">
          <w:rPr>
            <w:rStyle w:val="Hyperlink"/>
            <w:noProof/>
          </w:rPr>
          <w:t>System Overview</w:t>
        </w:r>
        <w:r>
          <w:rPr>
            <w:noProof/>
            <w:webHidden/>
          </w:rPr>
          <w:tab/>
        </w:r>
        <w:r>
          <w:rPr>
            <w:noProof/>
            <w:webHidden/>
          </w:rPr>
          <w:fldChar w:fldCharType="begin"/>
        </w:r>
        <w:r>
          <w:rPr>
            <w:noProof/>
            <w:webHidden/>
          </w:rPr>
          <w:instrText xml:space="preserve"> PAGEREF _Toc38628718 \h </w:instrText>
        </w:r>
        <w:r>
          <w:rPr>
            <w:noProof/>
            <w:webHidden/>
          </w:rPr>
        </w:r>
        <w:r>
          <w:rPr>
            <w:noProof/>
            <w:webHidden/>
          </w:rPr>
          <w:fldChar w:fldCharType="separate"/>
        </w:r>
        <w:r>
          <w:rPr>
            <w:noProof/>
            <w:webHidden/>
          </w:rPr>
          <w:t>1</w:t>
        </w:r>
        <w:r>
          <w:rPr>
            <w:noProof/>
            <w:webHidden/>
          </w:rPr>
          <w:fldChar w:fldCharType="end"/>
        </w:r>
      </w:hyperlink>
    </w:p>
    <w:p w14:paraId="7655837A" w14:textId="03D502B5"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19" w:history="1">
        <w:r w:rsidRPr="000029DA">
          <w:rPr>
            <w:rStyle w:val="Hyperlink"/>
            <w:noProof/>
          </w:rPr>
          <w:t>1.4.</w:t>
        </w:r>
        <w:r>
          <w:rPr>
            <w:rFonts w:asciiTheme="minorHAnsi" w:eastAsiaTheme="minorEastAsia" w:hAnsiTheme="minorHAnsi" w:cstheme="minorBidi"/>
            <w:b w:val="0"/>
            <w:bCs w:val="0"/>
            <w:smallCaps w:val="0"/>
            <w:noProof/>
            <w:sz w:val="22"/>
            <w:szCs w:val="22"/>
          </w:rPr>
          <w:tab/>
        </w:r>
        <w:r w:rsidRPr="000029DA">
          <w:rPr>
            <w:rStyle w:val="Hyperlink"/>
            <w:noProof/>
          </w:rPr>
          <w:t>Suspension and Exit Criteria</w:t>
        </w:r>
        <w:r>
          <w:rPr>
            <w:noProof/>
            <w:webHidden/>
          </w:rPr>
          <w:tab/>
        </w:r>
        <w:r>
          <w:rPr>
            <w:noProof/>
            <w:webHidden/>
          </w:rPr>
          <w:fldChar w:fldCharType="begin"/>
        </w:r>
        <w:r>
          <w:rPr>
            <w:noProof/>
            <w:webHidden/>
          </w:rPr>
          <w:instrText xml:space="preserve"> PAGEREF _Toc38628719 \h </w:instrText>
        </w:r>
        <w:r>
          <w:rPr>
            <w:noProof/>
            <w:webHidden/>
          </w:rPr>
        </w:r>
        <w:r>
          <w:rPr>
            <w:noProof/>
            <w:webHidden/>
          </w:rPr>
          <w:fldChar w:fldCharType="separate"/>
        </w:r>
        <w:r>
          <w:rPr>
            <w:noProof/>
            <w:webHidden/>
          </w:rPr>
          <w:t>1</w:t>
        </w:r>
        <w:r>
          <w:rPr>
            <w:noProof/>
            <w:webHidden/>
          </w:rPr>
          <w:fldChar w:fldCharType="end"/>
        </w:r>
      </w:hyperlink>
    </w:p>
    <w:p w14:paraId="49A1D183" w14:textId="0F1B1C0C"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20" w:history="1">
        <w:r w:rsidRPr="000029DA">
          <w:rPr>
            <w:rStyle w:val="Hyperlink"/>
            <w:noProof/>
          </w:rPr>
          <w:t>1.5.</w:t>
        </w:r>
        <w:r>
          <w:rPr>
            <w:rFonts w:asciiTheme="minorHAnsi" w:eastAsiaTheme="minorEastAsia" w:hAnsiTheme="minorHAnsi" w:cstheme="minorBidi"/>
            <w:b w:val="0"/>
            <w:bCs w:val="0"/>
            <w:smallCaps w:val="0"/>
            <w:noProof/>
            <w:sz w:val="22"/>
            <w:szCs w:val="22"/>
          </w:rPr>
          <w:tab/>
        </w:r>
        <w:r w:rsidRPr="000029DA">
          <w:rPr>
            <w:rStyle w:val="Hyperlink"/>
            <w:noProof/>
          </w:rPr>
          <w:t>Document Overview</w:t>
        </w:r>
        <w:r>
          <w:rPr>
            <w:noProof/>
            <w:webHidden/>
          </w:rPr>
          <w:tab/>
        </w:r>
        <w:r>
          <w:rPr>
            <w:noProof/>
            <w:webHidden/>
          </w:rPr>
          <w:fldChar w:fldCharType="begin"/>
        </w:r>
        <w:r>
          <w:rPr>
            <w:noProof/>
            <w:webHidden/>
          </w:rPr>
          <w:instrText xml:space="preserve"> PAGEREF _Toc38628720 \h </w:instrText>
        </w:r>
        <w:r>
          <w:rPr>
            <w:noProof/>
            <w:webHidden/>
          </w:rPr>
        </w:r>
        <w:r>
          <w:rPr>
            <w:noProof/>
            <w:webHidden/>
          </w:rPr>
          <w:fldChar w:fldCharType="separate"/>
        </w:r>
        <w:r>
          <w:rPr>
            <w:noProof/>
            <w:webHidden/>
          </w:rPr>
          <w:t>1</w:t>
        </w:r>
        <w:r>
          <w:rPr>
            <w:noProof/>
            <w:webHidden/>
          </w:rPr>
          <w:fldChar w:fldCharType="end"/>
        </w:r>
      </w:hyperlink>
    </w:p>
    <w:p w14:paraId="5FEF6189" w14:textId="4B5DAE2C"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21" w:history="1">
        <w:r w:rsidRPr="000029DA">
          <w:rPr>
            <w:rStyle w:val="Hyperlink"/>
            <w:noProof/>
          </w:rPr>
          <w:t>1.6.</w:t>
        </w:r>
        <w:r>
          <w:rPr>
            <w:rFonts w:asciiTheme="minorHAnsi" w:eastAsiaTheme="minorEastAsia" w:hAnsiTheme="minorHAnsi" w:cstheme="minorBidi"/>
            <w:b w:val="0"/>
            <w:bCs w:val="0"/>
            <w:smallCaps w:val="0"/>
            <w:noProof/>
            <w:sz w:val="22"/>
            <w:szCs w:val="22"/>
          </w:rPr>
          <w:tab/>
        </w:r>
        <w:r w:rsidRPr="000029DA">
          <w:rPr>
            <w:rStyle w:val="Hyperlink"/>
            <w:noProof/>
          </w:rPr>
          <w:t>References</w:t>
        </w:r>
        <w:r>
          <w:rPr>
            <w:noProof/>
            <w:webHidden/>
          </w:rPr>
          <w:tab/>
        </w:r>
        <w:r>
          <w:rPr>
            <w:noProof/>
            <w:webHidden/>
          </w:rPr>
          <w:fldChar w:fldCharType="begin"/>
        </w:r>
        <w:r>
          <w:rPr>
            <w:noProof/>
            <w:webHidden/>
          </w:rPr>
          <w:instrText xml:space="preserve"> PAGEREF _Toc38628721 \h </w:instrText>
        </w:r>
        <w:r>
          <w:rPr>
            <w:noProof/>
            <w:webHidden/>
          </w:rPr>
        </w:r>
        <w:r>
          <w:rPr>
            <w:noProof/>
            <w:webHidden/>
          </w:rPr>
          <w:fldChar w:fldCharType="separate"/>
        </w:r>
        <w:r>
          <w:rPr>
            <w:noProof/>
            <w:webHidden/>
          </w:rPr>
          <w:t>1</w:t>
        </w:r>
        <w:r>
          <w:rPr>
            <w:noProof/>
            <w:webHidden/>
          </w:rPr>
          <w:fldChar w:fldCharType="end"/>
        </w:r>
      </w:hyperlink>
    </w:p>
    <w:p w14:paraId="7D7DA187" w14:textId="68B72753" w:rsidR="00624EE3" w:rsidRDefault="00624EE3">
      <w:pPr>
        <w:pStyle w:val="TOC1"/>
        <w:tabs>
          <w:tab w:val="left" w:pos="400"/>
        </w:tabs>
        <w:rPr>
          <w:rFonts w:asciiTheme="minorHAnsi" w:eastAsiaTheme="minorEastAsia" w:hAnsiTheme="minorHAnsi" w:cstheme="minorBidi"/>
          <w:b w:val="0"/>
          <w:caps w:val="0"/>
          <w:noProof/>
          <w:sz w:val="22"/>
          <w:szCs w:val="22"/>
        </w:rPr>
      </w:pPr>
      <w:hyperlink w:anchor="_Toc38628722" w:history="1">
        <w:r w:rsidRPr="000029DA">
          <w:rPr>
            <w:rStyle w:val="Hyperlink"/>
            <w:noProof/>
          </w:rPr>
          <w:t>2.</w:t>
        </w:r>
        <w:r>
          <w:rPr>
            <w:rFonts w:asciiTheme="minorHAnsi" w:eastAsiaTheme="minorEastAsia" w:hAnsiTheme="minorHAnsi" w:cstheme="minorBidi"/>
            <w:b w:val="0"/>
            <w:caps w:val="0"/>
            <w:noProof/>
            <w:sz w:val="22"/>
            <w:szCs w:val="22"/>
          </w:rPr>
          <w:tab/>
        </w:r>
        <w:r w:rsidRPr="000029DA">
          <w:rPr>
            <w:rStyle w:val="Hyperlink"/>
            <w:noProof/>
          </w:rPr>
          <w:t>Test Items and Features</w:t>
        </w:r>
        <w:r>
          <w:rPr>
            <w:noProof/>
            <w:webHidden/>
          </w:rPr>
          <w:tab/>
        </w:r>
        <w:r>
          <w:rPr>
            <w:noProof/>
            <w:webHidden/>
          </w:rPr>
          <w:fldChar w:fldCharType="begin"/>
        </w:r>
        <w:r>
          <w:rPr>
            <w:noProof/>
            <w:webHidden/>
          </w:rPr>
          <w:instrText xml:space="preserve"> PAGEREF _Toc38628722 \h </w:instrText>
        </w:r>
        <w:r>
          <w:rPr>
            <w:noProof/>
            <w:webHidden/>
          </w:rPr>
        </w:r>
        <w:r>
          <w:rPr>
            <w:noProof/>
            <w:webHidden/>
          </w:rPr>
          <w:fldChar w:fldCharType="separate"/>
        </w:r>
        <w:r>
          <w:rPr>
            <w:noProof/>
            <w:webHidden/>
          </w:rPr>
          <w:t>2</w:t>
        </w:r>
        <w:r>
          <w:rPr>
            <w:noProof/>
            <w:webHidden/>
          </w:rPr>
          <w:fldChar w:fldCharType="end"/>
        </w:r>
      </w:hyperlink>
    </w:p>
    <w:p w14:paraId="57AAB34D" w14:textId="15D7D7C5" w:rsidR="00624EE3" w:rsidRDefault="00624EE3">
      <w:pPr>
        <w:pStyle w:val="TOC1"/>
        <w:tabs>
          <w:tab w:val="left" w:pos="400"/>
        </w:tabs>
        <w:rPr>
          <w:rFonts w:asciiTheme="minorHAnsi" w:eastAsiaTheme="minorEastAsia" w:hAnsiTheme="minorHAnsi" w:cstheme="minorBidi"/>
          <w:b w:val="0"/>
          <w:caps w:val="0"/>
          <w:noProof/>
          <w:sz w:val="22"/>
          <w:szCs w:val="22"/>
        </w:rPr>
      </w:pPr>
      <w:hyperlink w:anchor="_Toc38628723" w:history="1">
        <w:r w:rsidRPr="000029DA">
          <w:rPr>
            <w:rStyle w:val="Hyperlink"/>
            <w:noProof/>
          </w:rPr>
          <w:t>3.</w:t>
        </w:r>
        <w:r>
          <w:rPr>
            <w:rFonts w:asciiTheme="minorHAnsi" w:eastAsiaTheme="minorEastAsia" w:hAnsiTheme="minorHAnsi" w:cstheme="minorBidi"/>
            <w:b w:val="0"/>
            <w:caps w:val="0"/>
            <w:noProof/>
            <w:sz w:val="22"/>
            <w:szCs w:val="22"/>
          </w:rPr>
          <w:tab/>
        </w:r>
        <w:r w:rsidRPr="000029DA">
          <w:rPr>
            <w:rStyle w:val="Hyperlink"/>
            <w:noProof/>
          </w:rPr>
          <w:t>Testing Approach</w:t>
        </w:r>
        <w:r>
          <w:rPr>
            <w:noProof/>
            <w:webHidden/>
          </w:rPr>
          <w:tab/>
        </w:r>
        <w:r>
          <w:rPr>
            <w:noProof/>
            <w:webHidden/>
          </w:rPr>
          <w:fldChar w:fldCharType="begin"/>
        </w:r>
        <w:r>
          <w:rPr>
            <w:noProof/>
            <w:webHidden/>
          </w:rPr>
          <w:instrText xml:space="preserve"> PAGEREF _Toc38628723 \h </w:instrText>
        </w:r>
        <w:r>
          <w:rPr>
            <w:noProof/>
            <w:webHidden/>
          </w:rPr>
        </w:r>
        <w:r>
          <w:rPr>
            <w:noProof/>
            <w:webHidden/>
          </w:rPr>
          <w:fldChar w:fldCharType="separate"/>
        </w:r>
        <w:r>
          <w:rPr>
            <w:noProof/>
            <w:webHidden/>
          </w:rPr>
          <w:t>3</w:t>
        </w:r>
        <w:r>
          <w:rPr>
            <w:noProof/>
            <w:webHidden/>
          </w:rPr>
          <w:fldChar w:fldCharType="end"/>
        </w:r>
      </w:hyperlink>
    </w:p>
    <w:p w14:paraId="4AAD632B" w14:textId="059DD312" w:rsidR="00624EE3" w:rsidRDefault="00624EE3">
      <w:pPr>
        <w:pStyle w:val="TOC1"/>
        <w:tabs>
          <w:tab w:val="left" w:pos="400"/>
        </w:tabs>
        <w:rPr>
          <w:rFonts w:asciiTheme="minorHAnsi" w:eastAsiaTheme="minorEastAsia" w:hAnsiTheme="minorHAnsi" w:cstheme="minorBidi"/>
          <w:b w:val="0"/>
          <w:caps w:val="0"/>
          <w:noProof/>
          <w:sz w:val="22"/>
          <w:szCs w:val="22"/>
        </w:rPr>
      </w:pPr>
      <w:hyperlink w:anchor="_Toc38628724" w:history="1">
        <w:r w:rsidRPr="000029DA">
          <w:rPr>
            <w:rStyle w:val="Hyperlink"/>
            <w:noProof/>
          </w:rPr>
          <w:t>4.</w:t>
        </w:r>
        <w:r>
          <w:rPr>
            <w:rFonts w:asciiTheme="minorHAnsi" w:eastAsiaTheme="minorEastAsia" w:hAnsiTheme="minorHAnsi" w:cstheme="minorBidi"/>
            <w:b w:val="0"/>
            <w:caps w:val="0"/>
            <w:noProof/>
            <w:sz w:val="22"/>
            <w:szCs w:val="22"/>
          </w:rPr>
          <w:tab/>
        </w:r>
        <w:r w:rsidRPr="000029DA">
          <w:rPr>
            <w:rStyle w:val="Hyperlink"/>
            <w:noProof/>
          </w:rPr>
          <w:t>Test 1-6</w:t>
        </w:r>
        <w:r>
          <w:rPr>
            <w:noProof/>
            <w:webHidden/>
          </w:rPr>
          <w:tab/>
        </w:r>
        <w:r>
          <w:rPr>
            <w:noProof/>
            <w:webHidden/>
          </w:rPr>
          <w:fldChar w:fldCharType="begin"/>
        </w:r>
        <w:r>
          <w:rPr>
            <w:noProof/>
            <w:webHidden/>
          </w:rPr>
          <w:instrText xml:space="preserve"> PAGEREF _Toc38628724 \h </w:instrText>
        </w:r>
        <w:r>
          <w:rPr>
            <w:noProof/>
            <w:webHidden/>
          </w:rPr>
        </w:r>
        <w:r>
          <w:rPr>
            <w:noProof/>
            <w:webHidden/>
          </w:rPr>
          <w:fldChar w:fldCharType="separate"/>
        </w:r>
        <w:r>
          <w:rPr>
            <w:noProof/>
            <w:webHidden/>
          </w:rPr>
          <w:t>4</w:t>
        </w:r>
        <w:r>
          <w:rPr>
            <w:noProof/>
            <w:webHidden/>
          </w:rPr>
          <w:fldChar w:fldCharType="end"/>
        </w:r>
      </w:hyperlink>
    </w:p>
    <w:p w14:paraId="78C24C6C" w14:textId="6B8B2485"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25" w:history="1">
        <w:r w:rsidRPr="000029DA">
          <w:rPr>
            <w:rStyle w:val="Hyperlink"/>
            <w:noProof/>
          </w:rPr>
          <w:t>4.1.</w:t>
        </w:r>
        <w:r>
          <w:rPr>
            <w:rFonts w:asciiTheme="minorHAnsi" w:eastAsiaTheme="minorEastAsia" w:hAnsiTheme="minorHAnsi" w:cstheme="minorBidi"/>
            <w:b w:val="0"/>
            <w:bCs w:val="0"/>
            <w:smallCaps w:val="0"/>
            <w:noProof/>
            <w:sz w:val="22"/>
            <w:szCs w:val="22"/>
          </w:rPr>
          <w:tab/>
        </w:r>
        <w:r w:rsidRPr="000029DA">
          <w:rPr>
            <w:rStyle w:val="Hyperlink"/>
            <w:noProof/>
          </w:rPr>
          <w:t>Test 1</w:t>
        </w:r>
        <w:r>
          <w:rPr>
            <w:noProof/>
            <w:webHidden/>
          </w:rPr>
          <w:tab/>
        </w:r>
        <w:r>
          <w:rPr>
            <w:noProof/>
            <w:webHidden/>
          </w:rPr>
          <w:fldChar w:fldCharType="begin"/>
        </w:r>
        <w:r>
          <w:rPr>
            <w:noProof/>
            <w:webHidden/>
          </w:rPr>
          <w:instrText xml:space="preserve"> PAGEREF _Toc38628725 \h </w:instrText>
        </w:r>
        <w:r>
          <w:rPr>
            <w:noProof/>
            <w:webHidden/>
          </w:rPr>
        </w:r>
        <w:r>
          <w:rPr>
            <w:noProof/>
            <w:webHidden/>
          </w:rPr>
          <w:fldChar w:fldCharType="separate"/>
        </w:r>
        <w:r>
          <w:rPr>
            <w:noProof/>
            <w:webHidden/>
          </w:rPr>
          <w:t>4</w:t>
        </w:r>
        <w:r>
          <w:rPr>
            <w:noProof/>
            <w:webHidden/>
          </w:rPr>
          <w:fldChar w:fldCharType="end"/>
        </w:r>
      </w:hyperlink>
    </w:p>
    <w:p w14:paraId="50FAC957" w14:textId="2E39EFFE"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26" w:history="1">
        <w:r w:rsidRPr="000029DA">
          <w:rPr>
            <w:rStyle w:val="Hyperlink"/>
            <w:noProof/>
          </w:rPr>
          <w:t>4.2.</w:t>
        </w:r>
        <w:r>
          <w:rPr>
            <w:rFonts w:asciiTheme="minorHAnsi" w:eastAsiaTheme="minorEastAsia" w:hAnsiTheme="minorHAnsi" w:cstheme="minorBidi"/>
            <w:b w:val="0"/>
            <w:bCs w:val="0"/>
            <w:smallCaps w:val="0"/>
            <w:noProof/>
            <w:sz w:val="22"/>
            <w:szCs w:val="22"/>
          </w:rPr>
          <w:tab/>
        </w:r>
        <w:r w:rsidRPr="000029DA">
          <w:rPr>
            <w:rStyle w:val="Hyperlink"/>
            <w:noProof/>
          </w:rPr>
          <w:t>Test 2</w:t>
        </w:r>
        <w:r>
          <w:rPr>
            <w:noProof/>
            <w:webHidden/>
          </w:rPr>
          <w:tab/>
        </w:r>
        <w:r>
          <w:rPr>
            <w:noProof/>
            <w:webHidden/>
          </w:rPr>
          <w:fldChar w:fldCharType="begin"/>
        </w:r>
        <w:r>
          <w:rPr>
            <w:noProof/>
            <w:webHidden/>
          </w:rPr>
          <w:instrText xml:space="preserve"> PAGEREF _Toc38628726 \h </w:instrText>
        </w:r>
        <w:r>
          <w:rPr>
            <w:noProof/>
            <w:webHidden/>
          </w:rPr>
        </w:r>
        <w:r>
          <w:rPr>
            <w:noProof/>
            <w:webHidden/>
          </w:rPr>
          <w:fldChar w:fldCharType="separate"/>
        </w:r>
        <w:r>
          <w:rPr>
            <w:noProof/>
            <w:webHidden/>
          </w:rPr>
          <w:t>5</w:t>
        </w:r>
        <w:r>
          <w:rPr>
            <w:noProof/>
            <w:webHidden/>
          </w:rPr>
          <w:fldChar w:fldCharType="end"/>
        </w:r>
      </w:hyperlink>
    </w:p>
    <w:p w14:paraId="400ADD0E" w14:textId="2EBB5551"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27" w:history="1">
        <w:r w:rsidRPr="000029DA">
          <w:rPr>
            <w:rStyle w:val="Hyperlink"/>
            <w:noProof/>
          </w:rPr>
          <w:t>4.3.</w:t>
        </w:r>
        <w:r>
          <w:rPr>
            <w:rFonts w:asciiTheme="minorHAnsi" w:eastAsiaTheme="minorEastAsia" w:hAnsiTheme="minorHAnsi" w:cstheme="minorBidi"/>
            <w:b w:val="0"/>
            <w:bCs w:val="0"/>
            <w:smallCaps w:val="0"/>
            <w:noProof/>
            <w:sz w:val="22"/>
            <w:szCs w:val="22"/>
          </w:rPr>
          <w:tab/>
        </w:r>
        <w:r w:rsidRPr="000029DA">
          <w:rPr>
            <w:rStyle w:val="Hyperlink"/>
            <w:noProof/>
          </w:rPr>
          <w:t>Test 3</w:t>
        </w:r>
        <w:r>
          <w:rPr>
            <w:noProof/>
            <w:webHidden/>
          </w:rPr>
          <w:tab/>
        </w:r>
        <w:r>
          <w:rPr>
            <w:noProof/>
            <w:webHidden/>
          </w:rPr>
          <w:fldChar w:fldCharType="begin"/>
        </w:r>
        <w:r>
          <w:rPr>
            <w:noProof/>
            <w:webHidden/>
          </w:rPr>
          <w:instrText xml:space="preserve"> PAGEREF _Toc38628727 \h </w:instrText>
        </w:r>
        <w:r>
          <w:rPr>
            <w:noProof/>
            <w:webHidden/>
          </w:rPr>
        </w:r>
        <w:r>
          <w:rPr>
            <w:noProof/>
            <w:webHidden/>
          </w:rPr>
          <w:fldChar w:fldCharType="separate"/>
        </w:r>
        <w:r>
          <w:rPr>
            <w:noProof/>
            <w:webHidden/>
          </w:rPr>
          <w:t>6</w:t>
        </w:r>
        <w:r>
          <w:rPr>
            <w:noProof/>
            <w:webHidden/>
          </w:rPr>
          <w:fldChar w:fldCharType="end"/>
        </w:r>
      </w:hyperlink>
    </w:p>
    <w:p w14:paraId="7BCF42BD" w14:textId="4FA2B289"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28" w:history="1">
        <w:r w:rsidRPr="000029DA">
          <w:rPr>
            <w:rStyle w:val="Hyperlink"/>
            <w:noProof/>
          </w:rPr>
          <w:t>4.4.</w:t>
        </w:r>
        <w:r>
          <w:rPr>
            <w:rFonts w:asciiTheme="minorHAnsi" w:eastAsiaTheme="minorEastAsia" w:hAnsiTheme="minorHAnsi" w:cstheme="minorBidi"/>
            <w:b w:val="0"/>
            <w:bCs w:val="0"/>
            <w:smallCaps w:val="0"/>
            <w:noProof/>
            <w:sz w:val="22"/>
            <w:szCs w:val="22"/>
          </w:rPr>
          <w:tab/>
        </w:r>
        <w:r w:rsidRPr="000029DA">
          <w:rPr>
            <w:rStyle w:val="Hyperlink"/>
            <w:noProof/>
          </w:rPr>
          <w:t>Test 4</w:t>
        </w:r>
        <w:r>
          <w:rPr>
            <w:noProof/>
            <w:webHidden/>
          </w:rPr>
          <w:tab/>
        </w:r>
        <w:r>
          <w:rPr>
            <w:noProof/>
            <w:webHidden/>
          </w:rPr>
          <w:fldChar w:fldCharType="begin"/>
        </w:r>
        <w:r>
          <w:rPr>
            <w:noProof/>
            <w:webHidden/>
          </w:rPr>
          <w:instrText xml:space="preserve"> PAGEREF _Toc38628728 \h </w:instrText>
        </w:r>
        <w:r>
          <w:rPr>
            <w:noProof/>
            <w:webHidden/>
          </w:rPr>
        </w:r>
        <w:r>
          <w:rPr>
            <w:noProof/>
            <w:webHidden/>
          </w:rPr>
          <w:fldChar w:fldCharType="separate"/>
        </w:r>
        <w:r>
          <w:rPr>
            <w:noProof/>
            <w:webHidden/>
          </w:rPr>
          <w:t>7</w:t>
        </w:r>
        <w:r>
          <w:rPr>
            <w:noProof/>
            <w:webHidden/>
          </w:rPr>
          <w:fldChar w:fldCharType="end"/>
        </w:r>
      </w:hyperlink>
    </w:p>
    <w:p w14:paraId="59405900" w14:textId="6FDD6C28"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29" w:history="1">
        <w:r w:rsidRPr="000029DA">
          <w:rPr>
            <w:rStyle w:val="Hyperlink"/>
            <w:noProof/>
          </w:rPr>
          <w:t>4.5.</w:t>
        </w:r>
        <w:r>
          <w:rPr>
            <w:rFonts w:asciiTheme="minorHAnsi" w:eastAsiaTheme="minorEastAsia" w:hAnsiTheme="minorHAnsi" w:cstheme="minorBidi"/>
            <w:b w:val="0"/>
            <w:bCs w:val="0"/>
            <w:smallCaps w:val="0"/>
            <w:noProof/>
            <w:sz w:val="22"/>
            <w:szCs w:val="22"/>
          </w:rPr>
          <w:tab/>
        </w:r>
        <w:r w:rsidRPr="000029DA">
          <w:rPr>
            <w:rStyle w:val="Hyperlink"/>
            <w:noProof/>
          </w:rPr>
          <w:t>Test 5</w:t>
        </w:r>
        <w:r>
          <w:rPr>
            <w:noProof/>
            <w:webHidden/>
          </w:rPr>
          <w:tab/>
        </w:r>
        <w:r>
          <w:rPr>
            <w:noProof/>
            <w:webHidden/>
          </w:rPr>
          <w:fldChar w:fldCharType="begin"/>
        </w:r>
        <w:r>
          <w:rPr>
            <w:noProof/>
            <w:webHidden/>
          </w:rPr>
          <w:instrText xml:space="preserve"> PAGEREF _Toc38628729 \h </w:instrText>
        </w:r>
        <w:r>
          <w:rPr>
            <w:noProof/>
            <w:webHidden/>
          </w:rPr>
        </w:r>
        <w:r>
          <w:rPr>
            <w:noProof/>
            <w:webHidden/>
          </w:rPr>
          <w:fldChar w:fldCharType="separate"/>
        </w:r>
        <w:r>
          <w:rPr>
            <w:noProof/>
            <w:webHidden/>
          </w:rPr>
          <w:t>8</w:t>
        </w:r>
        <w:r>
          <w:rPr>
            <w:noProof/>
            <w:webHidden/>
          </w:rPr>
          <w:fldChar w:fldCharType="end"/>
        </w:r>
      </w:hyperlink>
    </w:p>
    <w:p w14:paraId="14A33716" w14:textId="2F8160B7" w:rsidR="00624EE3" w:rsidRDefault="00624EE3">
      <w:pPr>
        <w:pStyle w:val="TOC2"/>
        <w:tabs>
          <w:tab w:val="left" w:pos="1200"/>
        </w:tabs>
        <w:rPr>
          <w:rFonts w:asciiTheme="minorHAnsi" w:eastAsiaTheme="minorEastAsia" w:hAnsiTheme="minorHAnsi" w:cstheme="minorBidi"/>
          <w:b w:val="0"/>
          <w:bCs w:val="0"/>
          <w:smallCaps w:val="0"/>
          <w:noProof/>
          <w:sz w:val="22"/>
          <w:szCs w:val="22"/>
        </w:rPr>
      </w:pPr>
      <w:hyperlink w:anchor="_Toc38628730" w:history="1">
        <w:r w:rsidRPr="000029DA">
          <w:rPr>
            <w:rStyle w:val="Hyperlink"/>
            <w:noProof/>
          </w:rPr>
          <w:t>4.6.</w:t>
        </w:r>
        <w:r>
          <w:rPr>
            <w:rFonts w:asciiTheme="minorHAnsi" w:eastAsiaTheme="minorEastAsia" w:hAnsiTheme="minorHAnsi" w:cstheme="minorBidi"/>
            <w:b w:val="0"/>
            <w:bCs w:val="0"/>
            <w:smallCaps w:val="0"/>
            <w:noProof/>
            <w:sz w:val="22"/>
            <w:szCs w:val="22"/>
          </w:rPr>
          <w:tab/>
        </w:r>
        <w:r w:rsidRPr="000029DA">
          <w:rPr>
            <w:rStyle w:val="Hyperlink"/>
            <w:noProof/>
          </w:rPr>
          <w:t>Test 6</w:t>
        </w:r>
        <w:r>
          <w:rPr>
            <w:noProof/>
            <w:webHidden/>
          </w:rPr>
          <w:tab/>
        </w:r>
        <w:r>
          <w:rPr>
            <w:noProof/>
            <w:webHidden/>
          </w:rPr>
          <w:fldChar w:fldCharType="begin"/>
        </w:r>
        <w:r>
          <w:rPr>
            <w:noProof/>
            <w:webHidden/>
          </w:rPr>
          <w:instrText xml:space="preserve"> PAGEREF _Toc38628730 \h </w:instrText>
        </w:r>
        <w:r>
          <w:rPr>
            <w:noProof/>
            <w:webHidden/>
          </w:rPr>
        </w:r>
        <w:r>
          <w:rPr>
            <w:noProof/>
            <w:webHidden/>
          </w:rPr>
          <w:fldChar w:fldCharType="separate"/>
        </w:r>
        <w:r>
          <w:rPr>
            <w:noProof/>
            <w:webHidden/>
          </w:rPr>
          <w:t>10</w:t>
        </w:r>
        <w:r>
          <w:rPr>
            <w:noProof/>
            <w:webHidden/>
          </w:rPr>
          <w:fldChar w:fldCharType="end"/>
        </w:r>
      </w:hyperlink>
    </w:p>
    <w:p w14:paraId="5484F18D" w14:textId="43DE73C2" w:rsidR="00624EE3" w:rsidRDefault="00624EE3">
      <w:pPr>
        <w:pStyle w:val="TOC1"/>
        <w:tabs>
          <w:tab w:val="left" w:pos="400"/>
        </w:tabs>
        <w:rPr>
          <w:rFonts w:asciiTheme="minorHAnsi" w:eastAsiaTheme="minorEastAsia" w:hAnsiTheme="minorHAnsi" w:cstheme="minorBidi"/>
          <w:b w:val="0"/>
          <w:caps w:val="0"/>
          <w:noProof/>
          <w:sz w:val="22"/>
          <w:szCs w:val="22"/>
        </w:rPr>
      </w:pPr>
      <w:hyperlink w:anchor="_Toc38628731" w:history="1">
        <w:r w:rsidRPr="000029DA">
          <w:rPr>
            <w:rStyle w:val="Hyperlink"/>
            <w:noProof/>
          </w:rPr>
          <w:t>5.</w:t>
        </w:r>
        <w:r>
          <w:rPr>
            <w:rFonts w:asciiTheme="minorHAnsi" w:eastAsiaTheme="minorEastAsia" w:hAnsiTheme="minorHAnsi" w:cstheme="minorBidi"/>
            <w:b w:val="0"/>
            <w:caps w:val="0"/>
            <w:noProof/>
            <w:sz w:val="22"/>
            <w:szCs w:val="22"/>
          </w:rPr>
          <w:tab/>
        </w:r>
        <w:r w:rsidRPr="000029DA">
          <w:rPr>
            <w:rStyle w:val="Hyperlink"/>
            <w:noProof/>
          </w:rPr>
          <w:t>User Interface Testing</w:t>
        </w:r>
        <w:r>
          <w:rPr>
            <w:noProof/>
            <w:webHidden/>
          </w:rPr>
          <w:tab/>
        </w:r>
        <w:r>
          <w:rPr>
            <w:noProof/>
            <w:webHidden/>
          </w:rPr>
          <w:fldChar w:fldCharType="begin"/>
        </w:r>
        <w:r>
          <w:rPr>
            <w:noProof/>
            <w:webHidden/>
          </w:rPr>
          <w:instrText xml:space="preserve"> PAGEREF _Toc38628731 \h </w:instrText>
        </w:r>
        <w:r>
          <w:rPr>
            <w:noProof/>
            <w:webHidden/>
          </w:rPr>
        </w:r>
        <w:r>
          <w:rPr>
            <w:noProof/>
            <w:webHidden/>
          </w:rPr>
          <w:fldChar w:fldCharType="separate"/>
        </w:r>
        <w:r>
          <w:rPr>
            <w:noProof/>
            <w:webHidden/>
          </w:rPr>
          <w:t>11</w:t>
        </w:r>
        <w:r>
          <w:rPr>
            <w:noProof/>
            <w:webHidden/>
          </w:rPr>
          <w:fldChar w:fldCharType="end"/>
        </w:r>
      </w:hyperlink>
    </w:p>
    <w:p w14:paraId="0B338EA9" w14:textId="622781D1" w:rsidR="00624EE3" w:rsidRDefault="00624EE3">
      <w:pPr>
        <w:pStyle w:val="TOC1"/>
        <w:tabs>
          <w:tab w:val="left" w:pos="400"/>
        </w:tabs>
        <w:rPr>
          <w:rFonts w:asciiTheme="minorHAnsi" w:eastAsiaTheme="minorEastAsia" w:hAnsiTheme="minorHAnsi" w:cstheme="minorBidi"/>
          <w:b w:val="0"/>
          <w:caps w:val="0"/>
          <w:noProof/>
          <w:sz w:val="22"/>
          <w:szCs w:val="22"/>
        </w:rPr>
      </w:pPr>
      <w:hyperlink w:anchor="_Toc38628732" w:history="1">
        <w:r w:rsidRPr="000029DA">
          <w:rPr>
            <w:rStyle w:val="Hyperlink"/>
            <w:noProof/>
          </w:rPr>
          <w:t>6.</w:t>
        </w:r>
        <w:r>
          <w:rPr>
            <w:rFonts w:asciiTheme="minorHAnsi" w:eastAsiaTheme="minorEastAsia" w:hAnsiTheme="minorHAnsi" w:cstheme="minorBidi"/>
            <w:b w:val="0"/>
            <w:caps w:val="0"/>
            <w:noProof/>
            <w:sz w:val="22"/>
            <w:szCs w:val="22"/>
          </w:rPr>
          <w:tab/>
        </w:r>
        <w:r w:rsidRPr="000029DA">
          <w:rPr>
            <w:rStyle w:val="Hyperlink"/>
            <w:noProof/>
          </w:rPr>
          <w:t>Test Schedule</w:t>
        </w:r>
        <w:r>
          <w:rPr>
            <w:noProof/>
            <w:webHidden/>
          </w:rPr>
          <w:tab/>
        </w:r>
        <w:r>
          <w:rPr>
            <w:noProof/>
            <w:webHidden/>
          </w:rPr>
          <w:fldChar w:fldCharType="begin"/>
        </w:r>
        <w:r>
          <w:rPr>
            <w:noProof/>
            <w:webHidden/>
          </w:rPr>
          <w:instrText xml:space="preserve"> PAGEREF _Toc38628732 \h </w:instrText>
        </w:r>
        <w:r>
          <w:rPr>
            <w:noProof/>
            <w:webHidden/>
          </w:rPr>
        </w:r>
        <w:r>
          <w:rPr>
            <w:noProof/>
            <w:webHidden/>
          </w:rPr>
          <w:fldChar w:fldCharType="separate"/>
        </w:r>
        <w:r>
          <w:rPr>
            <w:noProof/>
            <w:webHidden/>
          </w:rPr>
          <w:t>12</w:t>
        </w:r>
        <w:r>
          <w:rPr>
            <w:noProof/>
            <w:webHidden/>
          </w:rPr>
          <w:fldChar w:fldCharType="end"/>
        </w:r>
      </w:hyperlink>
    </w:p>
    <w:p w14:paraId="53F4941A" w14:textId="590F1226" w:rsidR="00624EE3" w:rsidRDefault="00624EE3">
      <w:pPr>
        <w:pStyle w:val="TOC1"/>
        <w:tabs>
          <w:tab w:val="left" w:pos="400"/>
        </w:tabs>
        <w:rPr>
          <w:rFonts w:asciiTheme="minorHAnsi" w:eastAsiaTheme="minorEastAsia" w:hAnsiTheme="minorHAnsi" w:cstheme="minorBidi"/>
          <w:b w:val="0"/>
          <w:caps w:val="0"/>
          <w:noProof/>
          <w:sz w:val="22"/>
          <w:szCs w:val="22"/>
        </w:rPr>
      </w:pPr>
      <w:hyperlink w:anchor="_Toc38628733" w:history="1">
        <w:r w:rsidRPr="000029DA">
          <w:rPr>
            <w:rStyle w:val="Hyperlink"/>
            <w:noProof/>
          </w:rPr>
          <w:t>7.</w:t>
        </w:r>
        <w:r>
          <w:rPr>
            <w:rFonts w:asciiTheme="minorHAnsi" w:eastAsiaTheme="minorEastAsia" w:hAnsiTheme="minorHAnsi" w:cstheme="minorBidi"/>
            <w:b w:val="0"/>
            <w:caps w:val="0"/>
            <w:noProof/>
            <w:sz w:val="22"/>
            <w:szCs w:val="22"/>
          </w:rPr>
          <w:tab/>
        </w:r>
        <w:r w:rsidRPr="000029DA">
          <w:rPr>
            <w:rStyle w:val="Hyperlink"/>
            <w:noProof/>
          </w:rPr>
          <w:t>Other Sections</w:t>
        </w:r>
        <w:r>
          <w:rPr>
            <w:noProof/>
            <w:webHidden/>
          </w:rPr>
          <w:tab/>
        </w:r>
        <w:r>
          <w:rPr>
            <w:noProof/>
            <w:webHidden/>
          </w:rPr>
          <w:fldChar w:fldCharType="begin"/>
        </w:r>
        <w:r>
          <w:rPr>
            <w:noProof/>
            <w:webHidden/>
          </w:rPr>
          <w:instrText xml:space="preserve"> PAGEREF _Toc38628733 \h </w:instrText>
        </w:r>
        <w:r>
          <w:rPr>
            <w:noProof/>
            <w:webHidden/>
          </w:rPr>
        </w:r>
        <w:r>
          <w:rPr>
            <w:noProof/>
            <w:webHidden/>
          </w:rPr>
          <w:fldChar w:fldCharType="separate"/>
        </w:r>
        <w:r>
          <w:rPr>
            <w:noProof/>
            <w:webHidden/>
          </w:rPr>
          <w:t>13</w:t>
        </w:r>
        <w:r>
          <w:rPr>
            <w:noProof/>
            <w:webHidden/>
          </w:rPr>
          <w:fldChar w:fldCharType="end"/>
        </w:r>
      </w:hyperlink>
    </w:p>
    <w:p w14:paraId="68E297D0" w14:textId="7A7BD70C" w:rsidR="00624EE3" w:rsidRDefault="00624EE3">
      <w:pPr>
        <w:pStyle w:val="TOC1"/>
        <w:tabs>
          <w:tab w:val="left" w:pos="400"/>
        </w:tabs>
        <w:rPr>
          <w:rFonts w:asciiTheme="minorHAnsi" w:eastAsiaTheme="minorEastAsia" w:hAnsiTheme="minorHAnsi" w:cstheme="minorBidi"/>
          <w:b w:val="0"/>
          <w:caps w:val="0"/>
          <w:noProof/>
          <w:sz w:val="22"/>
          <w:szCs w:val="22"/>
        </w:rPr>
      </w:pPr>
      <w:hyperlink w:anchor="_Toc38628734" w:history="1">
        <w:r w:rsidRPr="000029DA">
          <w:rPr>
            <w:rStyle w:val="Hyperlink"/>
            <w:noProof/>
          </w:rPr>
          <w:t>8.</w:t>
        </w:r>
        <w:r>
          <w:rPr>
            <w:rFonts w:asciiTheme="minorHAnsi" w:eastAsiaTheme="minorEastAsia" w:hAnsiTheme="minorHAnsi" w:cstheme="minorBidi"/>
            <w:b w:val="0"/>
            <w:caps w:val="0"/>
            <w:noProof/>
            <w:sz w:val="22"/>
            <w:szCs w:val="22"/>
          </w:rPr>
          <w:tab/>
        </w:r>
        <w:r w:rsidRPr="000029DA">
          <w:rPr>
            <w:rStyle w:val="Hyperlink"/>
            <w:noProof/>
          </w:rPr>
          <w:t>Appendix</w:t>
        </w:r>
        <w:r>
          <w:rPr>
            <w:noProof/>
            <w:webHidden/>
          </w:rPr>
          <w:tab/>
        </w:r>
        <w:r>
          <w:rPr>
            <w:noProof/>
            <w:webHidden/>
          </w:rPr>
          <w:fldChar w:fldCharType="begin"/>
        </w:r>
        <w:r>
          <w:rPr>
            <w:noProof/>
            <w:webHidden/>
          </w:rPr>
          <w:instrText xml:space="preserve"> PAGEREF _Toc38628734 \h </w:instrText>
        </w:r>
        <w:r>
          <w:rPr>
            <w:noProof/>
            <w:webHidden/>
          </w:rPr>
        </w:r>
        <w:r>
          <w:rPr>
            <w:noProof/>
            <w:webHidden/>
          </w:rPr>
          <w:fldChar w:fldCharType="separate"/>
        </w:r>
        <w:r>
          <w:rPr>
            <w:noProof/>
            <w:webHidden/>
          </w:rPr>
          <w:t>14</w:t>
        </w:r>
        <w:r>
          <w:rPr>
            <w:noProof/>
            <w:webHidden/>
          </w:rPr>
          <w:fldChar w:fldCharType="end"/>
        </w:r>
      </w:hyperlink>
    </w:p>
    <w:p w14:paraId="5F76D50A" w14:textId="57E6F5C1" w:rsidR="00941D93" w:rsidRDefault="00941D93">
      <w:pPr>
        <w:pStyle w:val="TOC2"/>
      </w:pPr>
      <w:r>
        <w:fldChar w:fldCharType="end"/>
      </w:r>
    </w:p>
    <w:p w14:paraId="6CD7D78B" w14:textId="77777777" w:rsidR="00941D93" w:rsidRDefault="00941D93">
      <w:pPr>
        <w:sectPr w:rsidR="00941D93">
          <w:headerReference w:type="default" r:id="rId10"/>
          <w:footerReference w:type="default" r:id="rId11"/>
          <w:pgSz w:w="12240" w:h="15840" w:code="1"/>
          <w:pgMar w:top="1440" w:right="1440" w:bottom="1440" w:left="1800" w:header="720" w:footer="720" w:gutter="0"/>
          <w:pgNumType w:fmt="lowerRoman"/>
          <w:cols w:space="720"/>
        </w:sectPr>
      </w:pPr>
      <w:r>
        <w:t xml:space="preserve"> </w:t>
      </w:r>
    </w:p>
    <w:p w14:paraId="2F74D374" w14:textId="77777777" w:rsidR="00941D93" w:rsidRDefault="00941D93">
      <w:pPr>
        <w:pStyle w:val="Heading1"/>
      </w:pPr>
      <w:bookmarkStart w:id="20" w:name="_Toc38628715"/>
      <w:r>
        <w:lastRenderedPageBreak/>
        <w:t>Introduction</w:t>
      </w:r>
      <w:bookmarkEnd w:id="20"/>
    </w:p>
    <w:p w14:paraId="2FE0C89B" w14:textId="77777777" w:rsidR="00941D93" w:rsidRDefault="00941D93"/>
    <w:p w14:paraId="146D7970" w14:textId="600F0CF0" w:rsidR="00941D93" w:rsidRDefault="001415A8">
      <w:pPr>
        <w:pStyle w:val="Paragraph"/>
      </w:pPr>
      <w:r>
        <w:t>This test plan outlines test cases needed to evaluate “</w:t>
      </w:r>
      <w:proofErr w:type="spellStart"/>
      <w:r>
        <w:t>dbEdit</w:t>
      </w:r>
      <w:proofErr w:type="spellEnd"/>
      <w:r>
        <w:t xml:space="preserve">” program, per the requirements set forth by the stakeholders. </w:t>
      </w:r>
    </w:p>
    <w:p w14:paraId="46D87B21" w14:textId="77777777" w:rsidR="00941D93" w:rsidRDefault="00941D93">
      <w:pPr>
        <w:pStyle w:val="Paragraph"/>
      </w:pPr>
    </w:p>
    <w:p w14:paraId="79F878BA" w14:textId="77777777" w:rsidR="00941D93" w:rsidRDefault="00941D93">
      <w:pPr>
        <w:pStyle w:val="Heading2"/>
      </w:pPr>
      <w:bookmarkStart w:id="21" w:name="_Toc38628716"/>
      <w:r>
        <w:t>Purpose</w:t>
      </w:r>
      <w:bookmarkEnd w:id="21"/>
    </w:p>
    <w:p w14:paraId="4C3C6C4F" w14:textId="77777777" w:rsidR="00941D93" w:rsidRDefault="00941D93"/>
    <w:p w14:paraId="28663BCE" w14:textId="08652E59" w:rsidR="00941D93" w:rsidRDefault="001415A8">
      <w:r>
        <w:t>This test plan details the most critical test cases identified to evaluate the functionality of the “</w:t>
      </w:r>
      <w:proofErr w:type="spellStart"/>
      <w:r>
        <w:t>dbEdit</w:t>
      </w:r>
      <w:proofErr w:type="spellEnd"/>
      <w:r>
        <w:t>” program. The testers shall perform every test outlined in this test plan to ensure all requirements are met.</w:t>
      </w:r>
    </w:p>
    <w:p w14:paraId="75112739" w14:textId="77777777" w:rsidR="00941D93" w:rsidRDefault="00941D93"/>
    <w:p w14:paraId="2E1AAA4C" w14:textId="77777777" w:rsidR="00941D93" w:rsidRDefault="00941D93">
      <w:pPr>
        <w:pStyle w:val="Heading2"/>
      </w:pPr>
      <w:bookmarkStart w:id="22" w:name="_Toc38628717"/>
      <w:r>
        <w:t>Scope</w:t>
      </w:r>
      <w:bookmarkEnd w:id="22"/>
    </w:p>
    <w:p w14:paraId="5003F15C" w14:textId="434E450C" w:rsidR="00941D93" w:rsidRDefault="00526DF6">
      <w:r>
        <w:t>Testing shall performed on “</w:t>
      </w:r>
      <w:proofErr w:type="spellStart"/>
      <w:r>
        <w:t>dbEdit</w:t>
      </w:r>
      <w:proofErr w:type="spellEnd"/>
      <w:r>
        <w:t>” program version created on 04/02/2020.</w:t>
      </w:r>
    </w:p>
    <w:p w14:paraId="424F48C3" w14:textId="77777777" w:rsidR="00941D93" w:rsidRDefault="00941D93"/>
    <w:p w14:paraId="76A741B8" w14:textId="77777777" w:rsidR="00941D93" w:rsidRDefault="00941D93">
      <w:pPr>
        <w:pStyle w:val="Heading2"/>
      </w:pPr>
      <w:bookmarkStart w:id="23" w:name="_Toc38628718"/>
      <w:r>
        <w:t>System Overview</w:t>
      </w:r>
      <w:bookmarkEnd w:id="23"/>
    </w:p>
    <w:p w14:paraId="09912ABB" w14:textId="683528BE" w:rsidR="00941D93" w:rsidRDefault="00344C80">
      <w:r>
        <w:t xml:space="preserve">In this system, configuration data is stored in XML tables. </w:t>
      </w:r>
      <w:r w:rsidR="003A239B" w:rsidRPr="00E4595B">
        <w:rPr>
          <w:color w:val="0000FF"/>
        </w:rPr>
        <w:t xml:space="preserve">Dr. Roach </w:t>
      </w:r>
      <w:r w:rsidR="003A239B">
        <w:t>has</w:t>
      </w:r>
      <w:r>
        <w:t xml:space="preserve"> provided a simple editor to allow access to view and modify the data. The editor does not allow modification of the database schema.</w:t>
      </w:r>
    </w:p>
    <w:p w14:paraId="45F75F69" w14:textId="023D7326" w:rsidR="00344C80" w:rsidRDefault="00344C80">
      <w:r>
        <w:t xml:space="preserve">In this test plan we will focus </w:t>
      </w:r>
      <w:r w:rsidR="002A15B5">
        <w:t>on evaluating the EDIT operations, which are explained in section 2.0.</w:t>
      </w:r>
    </w:p>
    <w:p w14:paraId="2120F737" w14:textId="77777777" w:rsidR="00150787" w:rsidRDefault="00150787" w:rsidP="00150787">
      <w:pPr>
        <w:pStyle w:val="Heading2"/>
      </w:pPr>
      <w:bookmarkStart w:id="24" w:name="_Toc38628719"/>
      <w:r>
        <w:t>Suspension and Exit Criteria</w:t>
      </w:r>
      <w:bookmarkEnd w:id="24"/>
    </w:p>
    <w:p w14:paraId="08B8C410" w14:textId="35D74FE2" w:rsidR="00150787" w:rsidRPr="00013402" w:rsidRDefault="001415A8" w:rsidP="00150787">
      <w:r>
        <w:t xml:space="preserve">Tests 1 &amp; 2 as denoted in Section </w:t>
      </w:r>
      <w:r w:rsidR="00BF79EC">
        <w:t>3</w:t>
      </w:r>
      <w:r>
        <w:t>.0 are identified as the most critical tests in this plan. Failure during any of these two tests shall</w:t>
      </w:r>
      <w:r w:rsidR="00BF79EC">
        <w:t xml:space="preserve"> result in the suspension of all other tests until the failures are adequately addressed.</w:t>
      </w:r>
    </w:p>
    <w:p w14:paraId="33464D70" w14:textId="77777777" w:rsidR="00941D93" w:rsidRDefault="00941D93">
      <w:pPr>
        <w:pStyle w:val="Heading2"/>
      </w:pPr>
      <w:bookmarkStart w:id="25" w:name="_Toc38628720"/>
      <w:r>
        <w:t>Document Overview</w:t>
      </w:r>
      <w:bookmarkEnd w:id="25"/>
    </w:p>
    <w:p w14:paraId="74654131" w14:textId="459AF364" w:rsidR="00B12223" w:rsidRDefault="00B12223">
      <w:r>
        <w:t>Section 1.0 provides general information about his document and the overall project.</w:t>
      </w:r>
    </w:p>
    <w:p w14:paraId="197E5AB8" w14:textId="61FB466F" w:rsidR="00B12223" w:rsidRDefault="00B12223">
      <w:r>
        <w:t>Section 2.0 defines the features and items to be tested.</w:t>
      </w:r>
    </w:p>
    <w:p w14:paraId="7FCA0D3A" w14:textId="24DAC857" w:rsidR="00B12223" w:rsidRDefault="00B12223">
      <w:r>
        <w:t>Section 3.0 defines the tests to be performed per this test plan and the criticality level for each test.</w:t>
      </w:r>
    </w:p>
    <w:p w14:paraId="490E01CC" w14:textId="42EC658B" w:rsidR="00B12223" w:rsidRDefault="00B12223">
      <w:r>
        <w:t>Section 4.0 describes t</w:t>
      </w:r>
      <w:r w:rsidR="00BF79EC">
        <w:t xml:space="preserve">he procedure for conducting </w:t>
      </w:r>
      <w:r>
        <w:t>each of the tests.</w:t>
      </w:r>
    </w:p>
    <w:p w14:paraId="41BF8FC9" w14:textId="77777777" w:rsidR="00B12223" w:rsidRDefault="00B12223">
      <w:r>
        <w:t>Section 5.0 defines the user interface testing.</w:t>
      </w:r>
    </w:p>
    <w:p w14:paraId="2D22ADFA" w14:textId="77777777" w:rsidR="00B12223" w:rsidRDefault="00B12223">
      <w:r>
        <w:t>Section 6.0 defines the test schedule for every test.</w:t>
      </w:r>
    </w:p>
    <w:p w14:paraId="372DEA0E" w14:textId="77777777" w:rsidR="00B12223" w:rsidRDefault="00B12223">
      <w:r>
        <w:t>Section 7.0 provides any additional documentation to support this test plan.</w:t>
      </w:r>
    </w:p>
    <w:p w14:paraId="2B15A14C" w14:textId="7F5A4877" w:rsidR="00941D93" w:rsidRDefault="00B12223">
      <w:r>
        <w:t>Section 8.0 provides relevant information and clarifications about the program execution.</w:t>
      </w:r>
    </w:p>
    <w:p w14:paraId="77D9B1C1" w14:textId="77777777" w:rsidR="00941D93" w:rsidRDefault="007E0AF8">
      <w:pPr>
        <w:pStyle w:val="Heading2"/>
      </w:pPr>
      <w:bookmarkStart w:id="26" w:name="_Toc38628721"/>
      <w:r>
        <w:t>References</w:t>
      </w:r>
      <w:bookmarkEnd w:id="26"/>
    </w:p>
    <w:p w14:paraId="1F9D57B5" w14:textId="02005573" w:rsidR="002A15B5" w:rsidRDefault="002A15B5" w:rsidP="007A4335"/>
    <w:tbl>
      <w:tblPr>
        <w:tblStyle w:val="TableGrid"/>
        <w:tblW w:w="9445" w:type="dxa"/>
        <w:tblLook w:val="04A0" w:firstRow="1" w:lastRow="0" w:firstColumn="1" w:lastColumn="0" w:noHBand="0" w:noVBand="1"/>
      </w:tblPr>
      <w:tblGrid>
        <w:gridCol w:w="2875"/>
        <w:gridCol w:w="6570"/>
      </w:tblGrid>
      <w:tr w:rsidR="002A15B5" w:rsidRPr="003A239B" w14:paraId="5C58B640" w14:textId="77777777" w:rsidTr="003A239B">
        <w:tc>
          <w:tcPr>
            <w:tcW w:w="2875" w:type="dxa"/>
          </w:tcPr>
          <w:p w14:paraId="2D065DCD" w14:textId="28AD1648" w:rsidR="002A15B5" w:rsidRPr="003A239B" w:rsidRDefault="002A15B5" w:rsidP="007A4335">
            <w:pPr>
              <w:rPr>
                <w:b/>
                <w:bCs/>
              </w:rPr>
            </w:pPr>
            <w:r w:rsidRPr="003A239B">
              <w:rPr>
                <w:b/>
                <w:bCs/>
              </w:rPr>
              <w:t>Reference</w:t>
            </w:r>
          </w:p>
        </w:tc>
        <w:tc>
          <w:tcPr>
            <w:tcW w:w="6570" w:type="dxa"/>
          </w:tcPr>
          <w:p w14:paraId="68493A91" w14:textId="57A6832E" w:rsidR="002A15B5" w:rsidRPr="003A239B" w:rsidRDefault="002A15B5" w:rsidP="007A4335">
            <w:pPr>
              <w:rPr>
                <w:b/>
                <w:bCs/>
              </w:rPr>
            </w:pPr>
            <w:r w:rsidRPr="003A239B">
              <w:rPr>
                <w:b/>
                <w:bCs/>
              </w:rPr>
              <w:t>Purpose</w:t>
            </w:r>
          </w:p>
        </w:tc>
      </w:tr>
      <w:tr w:rsidR="002A15B5" w14:paraId="096566C3" w14:textId="77777777" w:rsidTr="003A239B">
        <w:tc>
          <w:tcPr>
            <w:tcW w:w="2875" w:type="dxa"/>
          </w:tcPr>
          <w:p w14:paraId="52548C77" w14:textId="6A0992E2" w:rsidR="002A15B5" w:rsidRDefault="002A15B5" w:rsidP="007A4335">
            <w:r>
              <w:t>Spec.docx</w:t>
            </w:r>
          </w:p>
        </w:tc>
        <w:tc>
          <w:tcPr>
            <w:tcW w:w="6570" w:type="dxa"/>
          </w:tcPr>
          <w:p w14:paraId="109D9B8F" w14:textId="55D79950" w:rsidR="002A15B5" w:rsidRDefault="002A15B5" w:rsidP="007A4335">
            <w:r>
              <w:t xml:space="preserve">Defines functionality of </w:t>
            </w:r>
          </w:p>
        </w:tc>
      </w:tr>
      <w:tr w:rsidR="002A15B5" w14:paraId="61602B92" w14:textId="77777777" w:rsidTr="003A239B">
        <w:tc>
          <w:tcPr>
            <w:tcW w:w="2875" w:type="dxa"/>
          </w:tcPr>
          <w:p w14:paraId="122407F5" w14:textId="6B74A6AE" w:rsidR="002A15B5" w:rsidRDefault="002A15B5" w:rsidP="007A4335">
            <w:r>
              <w:t>DbEditTestPlanAssign.pdf</w:t>
            </w:r>
          </w:p>
        </w:tc>
        <w:tc>
          <w:tcPr>
            <w:tcW w:w="6570" w:type="dxa"/>
          </w:tcPr>
          <w:p w14:paraId="0B51EF90" w14:textId="0C8876F1" w:rsidR="002A15B5" w:rsidRDefault="00F55798" w:rsidP="007A4335">
            <w:r>
              <w:t>Defines the tasks to be addressed and accomplished in this test plan.</w:t>
            </w:r>
          </w:p>
        </w:tc>
      </w:tr>
      <w:tr w:rsidR="002A15B5" w14:paraId="413FBEF7" w14:textId="77777777" w:rsidTr="003A239B">
        <w:tc>
          <w:tcPr>
            <w:tcW w:w="2875" w:type="dxa"/>
          </w:tcPr>
          <w:p w14:paraId="41746C16" w14:textId="61D9B567" w:rsidR="002A15B5" w:rsidRDefault="00F55798" w:rsidP="007A4335">
            <w:r>
              <w:t>TestPlanTemplate2019.docx</w:t>
            </w:r>
          </w:p>
        </w:tc>
        <w:tc>
          <w:tcPr>
            <w:tcW w:w="6570" w:type="dxa"/>
          </w:tcPr>
          <w:p w14:paraId="2A635EFC" w14:textId="31FC23DF" w:rsidR="002A15B5" w:rsidRDefault="00F55798" w:rsidP="007A4335">
            <w:r>
              <w:t>Template layout for a test plan.</w:t>
            </w:r>
          </w:p>
        </w:tc>
      </w:tr>
    </w:tbl>
    <w:p w14:paraId="1153DD01" w14:textId="77777777" w:rsidR="00941D93" w:rsidRDefault="00941D93"/>
    <w:p w14:paraId="59522024" w14:textId="77777777" w:rsidR="007A4335" w:rsidRDefault="007A4335" w:rsidP="007A4335">
      <w:pPr>
        <w:pStyle w:val="Heading1"/>
        <w:pageBreakBefore w:val="0"/>
      </w:pPr>
      <w:bookmarkStart w:id="27" w:name="_Toc227033591"/>
      <w:r>
        <w:br w:type="page"/>
      </w:r>
      <w:bookmarkStart w:id="28" w:name="_Toc38628722"/>
      <w:r>
        <w:lastRenderedPageBreak/>
        <w:t>Test Items and Features</w:t>
      </w:r>
      <w:bookmarkEnd w:id="27"/>
      <w:bookmarkEnd w:id="28"/>
    </w:p>
    <w:p w14:paraId="3EA7E86F" w14:textId="534EB1DA" w:rsidR="007A4335" w:rsidRDefault="00841F63" w:rsidP="00841F63">
      <w:pPr>
        <w:spacing w:before="120" w:after="120"/>
      </w:pPr>
      <w:r>
        <w:t>This test plan is strictly concerned with evaluating the EDIT features of the “</w:t>
      </w:r>
      <w:proofErr w:type="spellStart"/>
      <w:r>
        <w:t>dbEdit</w:t>
      </w:r>
      <w:proofErr w:type="spellEnd"/>
      <w:r>
        <w:t>” program. The table below lists the specific features to be evaluated and defines their functionality.</w:t>
      </w:r>
    </w:p>
    <w:tbl>
      <w:tblPr>
        <w:tblStyle w:val="TableGrid"/>
        <w:tblW w:w="0" w:type="auto"/>
        <w:tblLook w:val="04A0" w:firstRow="1" w:lastRow="0" w:firstColumn="1" w:lastColumn="0" w:noHBand="0" w:noVBand="1"/>
      </w:tblPr>
      <w:tblGrid>
        <w:gridCol w:w="1615"/>
        <w:gridCol w:w="7200"/>
      </w:tblGrid>
      <w:tr w:rsidR="00841F63" w:rsidRPr="00841F63" w14:paraId="079F10C1" w14:textId="77777777" w:rsidTr="00841F63">
        <w:tc>
          <w:tcPr>
            <w:tcW w:w="1615" w:type="dxa"/>
          </w:tcPr>
          <w:p w14:paraId="73A71631" w14:textId="36D25A2A" w:rsidR="00841F63" w:rsidRPr="00841F63" w:rsidRDefault="00841F63" w:rsidP="007A4335">
            <w:pPr>
              <w:rPr>
                <w:b/>
                <w:bCs/>
              </w:rPr>
            </w:pPr>
            <w:r w:rsidRPr="00841F63">
              <w:rPr>
                <w:b/>
                <w:bCs/>
              </w:rPr>
              <w:t>Operation</w:t>
            </w:r>
          </w:p>
        </w:tc>
        <w:tc>
          <w:tcPr>
            <w:tcW w:w="7200" w:type="dxa"/>
          </w:tcPr>
          <w:p w14:paraId="6C0B4691" w14:textId="0FECC653" w:rsidR="00841F63" w:rsidRPr="00841F63" w:rsidRDefault="00841F63" w:rsidP="007A4335">
            <w:pPr>
              <w:rPr>
                <w:b/>
                <w:bCs/>
              </w:rPr>
            </w:pPr>
            <w:r w:rsidRPr="00841F63">
              <w:rPr>
                <w:b/>
                <w:bCs/>
              </w:rPr>
              <w:t>Functionality</w:t>
            </w:r>
          </w:p>
        </w:tc>
      </w:tr>
      <w:tr w:rsidR="00841F63" w14:paraId="59F55898" w14:textId="77777777" w:rsidTr="00841F63">
        <w:tc>
          <w:tcPr>
            <w:tcW w:w="1615" w:type="dxa"/>
          </w:tcPr>
          <w:p w14:paraId="7C527B20" w14:textId="11E71D70" w:rsidR="00841F63" w:rsidRDefault="00841F63" w:rsidP="007A4335">
            <w:r>
              <w:t>INSERT</w:t>
            </w:r>
          </w:p>
        </w:tc>
        <w:tc>
          <w:tcPr>
            <w:tcW w:w="7200" w:type="dxa"/>
          </w:tcPr>
          <w:p w14:paraId="034A719D" w14:textId="6E27978F" w:rsidR="00841F63" w:rsidRDefault="00841F63" w:rsidP="007A4335">
            <w:r>
              <w:t>Inserts a new row after the last row in the table</w:t>
            </w:r>
          </w:p>
        </w:tc>
      </w:tr>
      <w:tr w:rsidR="00841F63" w14:paraId="4038DFB0" w14:textId="77777777" w:rsidTr="00841F63">
        <w:tc>
          <w:tcPr>
            <w:tcW w:w="1615" w:type="dxa"/>
          </w:tcPr>
          <w:p w14:paraId="3454A0C7" w14:textId="0DF0AAFB" w:rsidR="00841F63" w:rsidRDefault="00841F63" w:rsidP="007A4335">
            <w:r>
              <w:t>DELETE</w:t>
            </w:r>
          </w:p>
        </w:tc>
        <w:tc>
          <w:tcPr>
            <w:tcW w:w="7200" w:type="dxa"/>
          </w:tcPr>
          <w:p w14:paraId="2DA8CFCE" w14:textId="037267D0" w:rsidR="00841F63" w:rsidRDefault="00841F63" w:rsidP="007A4335">
            <w:r>
              <w:t>Removes the current row from the table</w:t>
            </w:r>
          </w:p>
        </w:tc>
      </w:tr>
      <w:tr w:rsidR="00841F63" w14:paraId="5B4DDD89" w14:textId="77777777" w:rsidTr="00841F63">
        <w:tc>
          <w:tcPr>
            <w:tcW w:w="1615" w:type="dxa"/>
          </w:tcPr>
          <w:p w14:paraId="60EA3236" w14:textId="291CAA08" w:rsidR="00841F63" w:rsidRDefault="00841F63" w:rsidP="007A4335">
            <w:r>
              <w:t>UNDO</w:t>
            </w:r>
          </w:p>
        </w:tc>
        <w:tc>
          <w:tcPr>
            <w:tcW w:w="7200" w:type="dxa"/>
          </w:tcPr>
          <w:p w14:paraId="13952234" w14:textId="77A138DE" w:rsidR="00841F63" w:rsidRDefault="00841F63" w:rsidP="007A4335">
            <w:r>
              <w:t>Reverses the last data operation performed on the table</w:t>
            </w:r>
          </w:p>
        </w:tc>
      </w:tr>
      <w:tr w:rsidR="00841F63" w14:paraId="10C7836E" w14:textId="77777777" w:rsidTr="00841F63">
        <w:tc>
          <w:tcPr>
            <w:tcW w:w="1615" w:type="dxa"/>
          </w:tcPr>
          <w:p w14:paraId="5538B6E5" w14:textId="60B65A66" w:rsidR="00841F63" w:rsidRDefault="00841F63" w:rsidP="007A4335">
            <w:r>
              <w:t>COPY</w:t>
            </w:r>
          </w:p>
        </w:tc>
        <w:tc>
          <w:tcPr>
            <w:tcW w:w="7200" w:type="dxa"/>
          </w:tcPr>
          <w:p w14:paraId="7BCD5F22" w14:textId="18A45E38" w:rsidR="00841F63" w:rsidRDefault="001415A8" w:rsidP="007A4335">
            <w:r>
              <w:t>Copies the values of the current row into temporary memory. Used in conjunction with the PASTE operation</w:t>
            </w:r>
          </w:p>
        </w:tc>
      </w:tr>
      <w:tr w:rsidR="00841F63" w14:paraId="41EDBDF9" w14:textId="77777777" w:rsidTr="00841F63">
        <w:tc>
          <w:tcPr>
            <w:tcW w:w="1615" w:type="dxa"/>
          </w:tcPr>
          <w:p w14:paraId="5109D1FA" w14:textId="558CCF3C" w:rsidR="00841F63" w:rsidRDefault="00841F63" w:rsidP="007A4335">
            <w:r>
              <w:t>PASTE</w:t>
            </w:r>
          </w:p>
        </w:tc>
        <w:tc>
          <w:tcPr>
            <w:tcW w:w="7200" w:type="dxa"/>
          </w:tcPr>
          <w:p w14:paraId="00C93473" w14:textId="149915A9" w:rsidR="00841F63" w:rsidRDefault="001415A8" w:rsidP="007A4335">
            <w:r>
              <w:t>Inserts new row with all the values from a previously copied row. Values must have been previously stored in temporary memory by using the COPY operation.</w:t>
            </w:r>
          </w:p>
        </w:tc>
      </w:tr>
    </w:tbl>
    <w:p w14:paraId="0D09DD5A" w14:textId="77777777" w:rsidR="00841F63" w:rsidRPr="00123BB7" w:rsidRDefault="00841F63" w:rsidP="007A4335"/>
    <w:p w14:paraId="4A8CBE9E" w14:textId="77777777" w:rsidR="00941D93" w:rsidRDefault="00941D93"/>
    <w:p w14:paraId="14799A81" w14:textId="77777777" w:rsidR="00941D93" w:rsidRDefault="00941D93">
      <w:pPr>
        <w:pStyle w:val="Heading1"/>
      </w:pPr>
      <w:bookmarkStart w:id="29" w:name="_Toc38628723"/>
      <w:r>
        <w:lastRenderedPageBreak/>
        <w:t>Testing Approach</w:t>
      </w:r>
      <w:bookmarkEnd w:id="29"/>
    </w:p>
    <w:p w14:paraId="1828F7F2" w14:textId="77777777" w:rsidR="00941D93" w:rsidRDefault="00941D93"/>
    <w:p w14:paraId="565F9482" w14:textId="61DAC8FC" w:rsidR="005730AC" w:rsidRDefault="001338CC" w:rsidP="00B34944">
      <w:r>
        <w:t>In order to verify each of the EDIT operations (UNDO, COPY, PASTE, INSERT, DELETE) each of these operations shall be evaluated independentl</w:t>
      </w:r>
      <w:r w:rsidR="00841F63">
        <w:t>y, with the exception of the COPY and PASTE operations, which are performance dependent.</w:t>
      </w:r>
      <w:r w:rsidR="005730AC">
        <w:t xml:space="preserve"> </w:t>
      </w:r>
    </w:p>
    <w:p w14:paraId="72D7694F" w14:textId="09E1DC69" w:rsidR="00841F63" w:rsidRDefault="005730AC" w:rsidP="00B34944">
      <w:r>
        <w:t>Since no specific criteria about the criticality of each function is provided this project, the functionality of all EDIT operations is considered equally important.</w:t>
      </w:r>
    </w:p>
    <w:p w14:paraId="3FEF19AE" w14:textId="77777777" w:rsidR="009069AE" w:rsidRDefault="009069AE">
      <w:pPr>
        <w:pStyle w:val="ListBullet"/>
        <w:numPr>
          <w:ilvl w:val="0"/>
          <w:numId w:val="0"/>
        </w:numPr>
      </w:pPr>
    </w:p>
    <w:p w14:paraId="52B910E3" w14:textId="77777777" w:rsidR="009069AE" w:rsidRDefault="009069AE" w:rsidP="009069AE">
      <w:pPr>
        <w:pStyle w:val="Caption"/>
        <w:keepNext/>
      </w:pPr>
      <w:bookmarkStart w:id="30" w:name="_Ref234215049"/>
      <w:r>
        <w:t>Table 1: Test Plan</w:t>
      </w:r>
      <w:bookmarkEnd w:id="30"/>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57217600" w14:textId="77777777" w:rsidTr="009162F5">
        <w:trPr>
          <w:trHeight w:val="360"/>
        </w:trPr>
        <w:tc>
          <w:tcPr>
            <w:tcW w:w="9306" w:type="dxa"/>
            <w:gridSpan w:val="3"/>
            <w:shd w:val="clear" w:color="auto" w:fill="E0E0E0"/>
          </w:tcPr>
          <w:p w14:paraId="20C9A4CA" w14:textId="77777777" w:rsidR="007A4335" w:rsidRDefault="007A4335" w:rsidP="009162F5">
            <w:pPr>
              <w:jc w:val="center"/>
              <w:rPr>
                <w:b/>
              </w:rPr>
            </w:pPr>
          </w:p>
          <w:p w14:paraId="72C3A86E" w14:textId="45FA7B4D" w:rsidR="007A4335" w:rsidRDefault="007A4335" w:rsidP="009162F5">
            <w:pPr>
              <w:jc w:val="center"/>
              <w:rPr>
                <w:b/>
              </w:rPr>
            </w:pPr>
            <w:r>
              <w:rPr>
                <w:b/>
              </w:rPr>
              <w:t xml:space="preserve">TEST SUITE </w:t>
            </w:r>
            <w:r w:rsidR="001B7AC1">
              <w:rPr>
                <w:b/>
              </w:rPr>
              <w:t>Group 3 Test Cases</w:t>
            </w:r>
          </w:p>
        </w:tc>
      </w:tr>
      <w:tr w:rsidR="007A4335" w14:paraId="0CE93DE2" w14:textId="77777777" w:rsidTr="009162F5">
        <w:trPr>
          <w:trHeight w:val="360"/>
        </w:trPr>
        <w:tc>
          <w:tcPr>
            <w:tcW w:w="2290" w:type="dxa"/>
            <w:shd w:val="clear" w:color="auto" w:fill="auto"/>
          </w:tcPr>
          <w:p w14:paraId="39B8C986" w14:textId="77777777" w:rsidR="007A4335" w:rsidRDefault="007A4335" w:rsidP="009162F5">
            <w:pPr>
              <w:jc w:val="center"/>
              <w:rPr>
                <w:b/>
              </w:rPr>
            </w:pPr>
            <w:r>
              <w:rPr>
                <w:b/>
              </w:rPr>
              <w:t>Description of Test Suite</w:t>
            </w:r>
          </w:p>
        </w:tc>
        <w:tc>
          <w:tcPr>
            <w:tcW w:w="7016" w:type="dxa"/>
            <w:gridSpan w:val="2"/>
            <w:shd w:val="clear" w:color="auto" w:fill="auto"/>
          </w:tcPr>
          <w:p w14:paraId="0117E643" w14:textId="4450BEDE" w:rsidR="007A4335" w:rsidRDefault="00210C12" w:rsidP="009162F5">
            <w:pPr>
              <w:jc w:val="center"/>
              <w:rPr>
                <w:b/>
              </w:rPr>
            </w:pPr>
            <w:r w:rsidRPr="003077F1">
              <w:rPr>
                <w:b/>
                <w:color w:val="0000FF"/>
              </w:rPr>
              <w:t xml:space="preserve">Test </w:t>
            </w:r>
            <w:r w:rsidR="001B7AC1" w:rsidRPr="003077F1">
              <w:rPr>
                <w:b/>
                <w:color w:val="0000FF"/>
              </w:rPr>
              <w:t xml:space="preserve">suite is intended to test </w:t>
            </w:r>
            <w:r w:rsidRPr="003077F1">
              <w:rPr>
                <w:b/>
                <w:color w:val="0000FF"/>
              </w:rPr>
              <w:t xml:space="preserve">the </w:t>
            </w:r>
            <w:r>
              <w:rPr>
                <w:b/>
              </w:rPr>
              <w:t>edit features for Undo, Copy, Paste,</w:t>
            </w:r>
            <w:r w:rsidR="003E16C9">
              <w:rPr>
                <w:b/>
              </w:rPr>
              <w:t xml:space="preserve"> Insert,</w:t>
            </w:r>
            <w:r>
              <w:rPr>
                <w:b/>
              </w:rPr>
              <w:t xml:space="preserve"> and Delete</w:t>
            </w:r>
          </w:p>
        </w:tc>
      </w:tr>
      <w:tr w:rsidR="007A4335" w14:paraId="514C9EB7" w14:textId="77777777" w:rsidTr="00013402">
        <w:trPr>
          <w:trHeight w:val="360"/>
        </w:trPr>
        <w:tc>
          <w:tcPr>
            <w:tcW w:w="2290" w:type="dxa"/>
            <w:shd w:val="clear" w:color="auto" w:fill="E0E0E0"/>
          </w:tcPr>
          <w:p w14:paraId="6AF7BAA7" w14:textId="77777777" w:rsidR="007A4335" w:rsidRDefault="007A4335" w:rsidP="009162F5">
            <w:pPr>
              <w:jc w:val="center"/>
              <w:rPr>
                <w:b/>
              </w:rPr>
            </w:pPr>
            <w:r>
              <w:rPr>
                <w:b/>
              </w:rPr>
              <w:t>Test Case Identifier</w:t>
            </w:r>
          </w:p>
        </w:tc>
        <w:tc>
          <w:tcPr>
            <w:tcW w:w="5378" w:type="dxa"/>
            <w:shd w:val="clear" w:color="auto" w:fill="E0E0E0"/>
          </w:tcPr>
          <w:p w14:paraId="3CC07CCF" w14:textId="77777777" w:rsidR="007A4335" w:rsidRDefault="007A4335" w:rsidP="009162F5">
            <w:pPr>
              <w:jc w:val="center"/>
              <w:rPr>
                <w:b/>
              </w:rPr>
            </w:pPr>
            <w:r>
              <w:rPr>
                <w:b/>
              </w:rPr>
              <w:t>Objective</w:t>
            </w:r>
          </w:p>
        </w:tc>
        <w:tc>
          <w:tcPr>
            <w:tcW w:w="1638" w:type="dxa"/>
            <w:shd w:val="clear" w:color="auto" w:fill="E0E0E0"/>
          </w:tcPr>
          <w:p w14:paraId="3F80F53B" w14:textId="1EE682B0" w:rsidR="007A4335" w:rsidRDefault="00013402" w:rsidP="009162F5">
            <w:pPr>
              <w:jc w:val="center"/>
              <w:rPr>
                <w:b/>
              </w:rPr>
            </w:pPr>
            <w:r>
              <w:rPr>
                <w:b/>
              </w:rPr>
              <w:t>Criticality</w:t>
            </w:r>
            <w:r w:rsidR="00620D73">
              <w:rPr>
                <w:b/>
              </w:rPr>
              <w:t>*</w:t>
            </w:r>
          </w:p>
        </w:tc>
      </w:tr>
      <w:tr w:rsidR="007A4335" w14:paraId="1570708B" w14:textId="77777777" w:rsidTr="00013402">
        <w:trPr>
          <w:trHeight w:val="378"/>
        </w:trPr>
        <w:tc>
          <w:tcPr>
            <w:tcW w:w="2290" w:type="dxa"/>
          </w:tcPr>
          <w:p w14:paraId="0371BADC" w14:textId="6D8614B9" w:rsidR="007A4335" w:rsidRDefault="00210C12" w:rsidP="009162F5">
            <w:pPr>
              <w:jc w:val="center"/>
            </w:pPr>
            <w:r>
              <w:t>1</w:t>
            </w:r>
          </w:p>
        </w:tc>
        <w:tc>
          <w:tcPr>
            <w:tcW w:w="5378" w:type="dxa"/>
            <w:shd w:val="clear" w:color="auto" w:fill="auto"/>
          </w:tcPr>
          <w:p w14:paraId="3D1A3E5F" w14:textId="3D1CA35C" w:rsidR="007A4335" w:rsidRDefault="003E16C9" w:rsidP="009162F5">
            <w:pPr>
              <w:jc w:val="center"/>
              <w:rPr>
                <w:b/>
              </w:rPr>
            </w:pPr>
            <w:r>
              <w:rPr>
                <w:b/>
              </w:rPr>
              <w:t xml:space="preserve">Test functionality of </w:t>
            </w:r>
            <w:r w:rsidR="001338CC">
              <w:rPr>
                <w:b/>
              </w:rPr>
              <w:t>INSERT</w:t>
            </w:r>
            <w:r>
              <w:rPr>
                <w:b/>
              </w:rPr>
              <w:t xml:space="preserve"> edit feature</w:t>
            </w:r>
            <w:r w:rsidR="00620D73">
              <w:rPr>
                <w:b/>
              </w:rPr>
              <w:t xml:space="preserve"> on an empty table</w:t>
            </w:r>
          </w:p>
        </w:tc>
        <w:tc>
          <w:tcPr>
            <w:tcW w:w="1638" w:type="dxa"/>
            <w:shd w:val="clear" w:color="auto" w:fill="auto"/>
          </w:tcPr>
          <w:p w14:paraId="32D7A20C" w14:textId="772B34F2" w:rsidR="007A4335" w:rsidRPr="003077F1" w:rsidRDefault="00A577B7" w:rsidP="009162F5">
            <w:pPr>
              <w:jc w:val="center"/>
              <w:rPr>
                <w:b/>
                <w:color w:val="0000FF"/>
              </w:rPr>
            </w:pPr>
            <w:r w:rsidRPr="003077F1">
              <w:rPr>
                <w:b/>
                <w:color w:val="0000FF"/>
              </w:rPr>
              <w:t>1</w:t>
            </w:r>
            <w:r w:rsidR="00620D73" w:rsidRPr="003077F1">
              <w:rPr>
                <w:b/>
                <w:color w:val="0000FF"/>
              </w:rPr>
              <w:t>**</w:t>
            </w:r>
          </w:p>
        </w:tc>
      </w:tr>
      <w:tr w:rsidR="0015587C" w14:paraId="402D4BE9" w14:textId="77777777" w:rsidTr="00013402">
        <w:trPr>
          <w:trHeight w:val="378"/>
        </w:trPr>
        <w:tc>
          <w:tcPr>
            <w:tcW w:w="2290" w:type="dxa"/>
          </w:tcPr>
          <w:p w14:paraId="24E3723F" w14:textId="5B912330" w:rsidR="0015587C" w:rsidRDefault="0015587C" w:rsidP="0015587C">
            <w:pPr>
              <w:jc w:val="center"/>
            </w:pPr>
            <w:r>
              <w:t>2</w:t>
            </w:r>
          </w:p>
        </w:tc>
        <w:tc>
          <w:tcPr>
            <w:tcW w:w="5378" w:type="dxa"/>
            <w:shd w:val="clear" w:color="auto" w:fill="auto"/>
          </w:tcPr>
          <w:p w14:paraId="44A2AFEE" w14:textId="4FFC1E12" w:rsidR="0015587C" w:rsidRDefault="0015587C" w:rsidP="0015587C">
            <w:pPr>
              <w:jc w:val="center"/>
              <w:rPr>
                <w:b/>
              </w:rPr>
            </w:pPr>
            <w:r>
              <w:rPr>
                <w:b/>
              </w:rPr>
              <w:t>Test functionality of INSERT edit feature</w:t>
            </w:r>
            <w:r w:rsidR="00620D73">
              <w:rPr>
                <w:b/>
              </w:rPr>
              <w:t xml:space="preserve"> on a populated table</w:t>
            </w:r>
          </w:p>
        </w:tc>
        <w:tc>
          <w:tcPr>
            <w:tcW w:w="1638" w:type="dxa"/>
            <w:shd w:val="clear" w:color="auto" w:fill="auto"/>
          </w:tcPr>
          <w:p w14:paraId="30441D85" w14:textId="0DC95F60" w:rsidR="0015587C" w:rsidRPr="003077F1" w:rsidRDefault="00A577B7" w:rsidP="0015587C">
            <w:pPr>
              <w:jc w:val="center"/>
              <w:rPr>
                <w:b/>
                <w:color w:val="0000FF"/>
              </w:rPr>
            </w:pPr>
            <w:r w:rsidRPr="003077F1">
              <w:rPr>
                <w:b/>
                <w:color w:val="0000FF"/>
              </w:rPr>
              <w:t>1</w:t>
            </w:r>
            <w:r w:rsidR="00620D73" w:rsidRPr="003077F1">
              <w:rPr>
                <w:b/>
                <w:color w:val="0000FF"/>
              </w:rPr>
              <w:t>**</w:t>
            </w:r>
          </w:p>
        </w:tc>
      </w:tr>
      <w:tr w:rsidR="0015587C" w14:paraId="6906627B" w14:textId="77777777" w:rsidTr="00013402">
        <w:trPr>
          <w:trHeight w:val="378"/>
        </w:trPr>
        <w:tc>
          <w:tcPr>
            <w:tcW w:w="2290" w:type="dxa"/>
          </w:tcPr>
          <w:p w14:paraId="7CCE5354" w14:textId="69FFC486" w:rsidR="0015587C" w:rsidRDefault="0015587C" w:rsidP="0015587C">
            <w:pPr>
              <w:jc w:val="center"/>
            </w:pPr>
            <w:r>
              <w:t>3</w:t>
            </w:r>
          </w:p>
        </w:tc>
        <w:tc>
          <w:tcPr>
            <w:tcW w:w="5378" w:type="dxa"/>
            <w:shd w:val="clear" w:color="auto" w:fill="auto"/>
          </w:tcPr>
          <w:p w14:paraId="125FBEFF" w14:textId="4E83651C" w:rsidR="0015587C" w:rsidRDefault="0015587C" w:rsidP="0015587C">
            <w:pPr>
              <w:jc w:val="center"/>
              <w:rPr>
                <w:b/>
              </w:rPr>
            </w:pPr>
            <w:r>
              <w:rPr>
                <w:b/>
              </w:rPr>
              <w:t>Test functionality of INSERT edit feature</w:t>
            </w:r>
            <w:r w:rsidR="00620D73">
              <w:rPr>
                <w:b/>
              </w:rPr>
              <w:t xml:space="preserve"> on a filtered table</w:t>
            </w:r>
          </w:p>
        </w:tc>
        <w:tc>
          <w:tcPr>
            <w:tcW w:w="1638" w:type="dxa"/>
            <w:shd w:val="clear" w:color="auto" w:fill="auto"/>
          </w:tcPr>
          <w:p w14:paraId="7E2EEB50" w14:textId="570C9388" w:rsidR="0015587C" w:rsidRPr="003077F1" w:rsidRDefault="00A577B7" w:rsidP="0015587C">
            <w:pPr>
              <w:jc w:val="center"/>
              <w:rPr>
                <w:b/>
                <w:color w:val="0000FF"/>
              </w:rPr>
            </w:pPr>
            <w:r w:rsidRPr="003077F1">
              <w:rPr>
                <w:b/>
                <w:color w:val="0000FF"/>
              </w:rPr>
              <w:t>1</w:t>
            </w:r>
            <w:r w:rsidR="00620D73" w:rsidRPr="003077F1">
              <w:rPr>
                <w:b/>
                <w:color w:val="0000FF"/>
              </w:rPr>
              <w:t>**</w:t>
            </w:r>
          </w:p>
        </w:tc>
      </w:tr>
      <w:tr w:rsidR="003E16C9" w14:paraId="6351A936" w14:textId="77777777" w:rsidTr="00013402">
        <w:trPr>
          <w:trHeight w:val="378"/>
        </w:trPr>
        <w:tc>
          <w:tcPr>
            <w:tcW w:w="2290" w:type="dxa"/>
          </w:tcPr>
          <w:p w14:paraId="159A313B" w14:textId="38D15181" w:rsidR="003E16C9" w:rsidRDefault="0015587C" w:rsidP="003E16C9">
            <w:pPr>
              <w:jc w:val="center"/>
            </w:pPr>
            <w:r>
              <w:t>4</w:t>
            </w:r>
          </w:p>
        </w:tc>
        <w:tc>
          <w:tcPr>
            <w:tcW w:w="5378" w:type="dxa"/>
            <w:shd w:val="clear" w:color="auto" w:fill="auto"/>
          </w:tcPr>
          <w:p w14:paraId="575F68C4" w14:textId="03194B09" w:rsidR="003E16C9" w:rsidRDefault="003E16C9" w:rsidP="003E16C9">
            <w:pPr>
              <w:jc w:val="center"/>
              <w:rPr>
                <w:b/>
              </w:rPr>
            </w:pPr>
            <w:r>
              <w:rPr>
                <w:b/>
              </w:rPr>
              <w:t xml:space="preserve">Test functionality of </w:t>
            </w:r>
            <w:r w:rsidR="001338CC">
              <w:rPr>
                <w:b/>
              </w:rPr>
              <w:t>DELETE</w:t>
            </w:r>
            <w:r>
              <w:rPr>
                <w:b/>
              </w:rPr>
              <w:t xml:space="preserve"> edit feature</w:t>
            </w:r>
          </w:p>
        </w:tc>
        <w:tc>
          <w:tcPr>
            <w:tcW w:w="1638" w:type="dxa"/>
            <w:shd w:val="clear" w:color="auto" w:fill="auto"/>
          </w:tcPr>
          <w:p w14:paraId="02431A39" w14:textId="35B56C7A" w:rsidR="003E16C9" w:rsidRPr="003077F1" w:rsidRDefault="00A577B7" w:rsidP="003E16C9">
            <w:pPr>
              <w:jc w:val="center"/>
              <w:rPr>
                <w:b/>
                <w:color w:val="0000FF"/>
              </w:rPr>
            </w:pPr>
            <w:r w:rsidRPr="003077F1">
              <w:rPr>
                <w:b/>
                <w:color w:val="0000FF"/>
              </w:rPr>
              <w:t>1</w:t>
            </w:r>
            <w:r w:rsidR="00620D73" w:rsidRPr="003077F1">
              <w:rPr>
                <w:b/>
                <w:color w:val="0000FF"/>
              </w:rPr>
              <w:t>**</w:t>
            </w:r>
          </w:p>
        </w:tc>
      </w:tr>
      <w:tr w:rsidR="003E16C9" w14:paraId="01B50CC5" w14:textId="77777777" w:rsidTr="00013402">
        <w:trPr>
          <w:trHeight w:val="378"/>
        </w:trPr>
        <w:tc>
          <w:tcPr>
            <w:tcW w:w="2290" w:type="dxa"/>
          </w:tcPr>
          <w:p w14:paraId="5E940A1E" w14:textId="5130A5E4" w:rsidR="003E16C9" w:rsidRDefault="0015587C" w:rsidP="003E16C9">
            <w:pPr>
              <w:jc w:val="center"/>
            </w:pPr>
            <w:r>
              <w:t>5</w:t>
            </w:r>
          </w:p>
        </w:tc>
        <w:tc>
          <w:tcPr>
            <w:tcW w:w="5378" w:type="dxa"/>
            <w:shd w:val="clear" w:color="auto" w:fill="auto"/>
          </w:tcPr>
          <w:p w14:paraId="7054FE8E" w14:textId="6F1C9451" w:rsidR="003E16C9" w:rsidRDefault="003E16C9" w:rsidP="003E16C9">
            <w:pPr>
              <w:jc w:val="center"/>
              <w:rPr>
                <w:b/>
              </w:rPr>
            </w:pPr>
            <w:r>
              <w:rPr>
                <w:b/>
              </w:rPr>
              <w:t xml:space="preserve">Test functionality of </w:t>
            </w:r>
            <w:r w:rsidR="001338CC">
              <w:rPr>
                <w:b/>
              </w:rPr>
              <w:t>UNDO</w:t>
            </w:r>
            <w:r>
              <w:rPr>
                <w:b/>
              </w:rPr>
              <w:t xml:space="preserve"> edit feature</w:t>
            </w:r>
          </w:p>
        </w:tc>
        <w:tc>
          <w:tcPr>
            <w:tcW w:w="1638" w:type="dxa"/>
            <w:shd w:val="clear" w:color="auto" w:fill="auto"/>
          </w:tcPr>
          <w:p w14:paraId="07B68FBD" w14:textId="4406A34B" w:rsidR="003E16C9" w:rsidRPr="003077F1" w:rsidRDefault="00A577B7" w:rsidP="003E16C9">
            <w:pPr>
              <w:jc w:val="center"/>
              <w:rPr>
                <w:b/>
                <w:color w:val="0000FF"/>
              </w:rPr>
            </w:pPr>
            <w:r w:rsidRPr="003077F1">
              <w:rPr>
                <w:b/>
                <w:color w:val="0000FF"/>
              </w:rPr>
              <w:t>1</w:t>
            </w:r>
            <w:r w:rsidR="00620D73" w:rsidRPr="003077F1">
              <w:rPr>
                <w:b/>
                <w:color w:val="0000FF"/>
              </w:rPr>
              <w:t>**</w:t>
            </w:r>
          </w:p>
        </w:tc>
      </w:tr>
      <w:tr w:rsidR="003E16C9" w14:paraId="76081E44" w14:textId="77777777" w:rsidTr="00013402">
        <w:trPr>
          <w:trHeight w:val="378"/>
        </w:trPr>
        <w:tc>
          <w:tcPr>
            <w:tcW w:w="2290" w:type="dxa"/>
          </w:tcPr>
          <w:p w14:paraId="2BDE46FA" w14:textId="3CA6F255" w:rsidR="003E16C9" w:rsidRDefault="0015587C" w:rsidP="003E16C9">
            <w:pPr>
              <w:jc w:val="center"/>
            </w:pPr>
            <w:r>
              <w:t>6</w:t>
            </w:r>
          </w:p>
        </w:tc>
        <w:tc>
          <w:tcPr>
            <w:tcW w:w="5378" w:type="dxa"/>
            <w:shd w:val="clear" w:color="auto" w:fill="auto"/>
          </w:tcPr>
          <w:p w14:paraId="09559F58" w14:textId="35873CFC" w:rsidR="003E16C9" w:rsidRDefault="003E16C9" w:rsidP="003E16C9">
            <w:pPr>
              <w:jc w:val="center"/>
              <w:rPr>
                <w:b/>
              </w:rPr>
            </w:pPr>
            <w:r>
              <w:rPr>
                <w:b/>
              </w:rPr>
              <w:t xml:space="preserve">Test functionality of </w:t>
            </w:r>
            <w:r w:rsidR="001338CC">
              <w:rPr>
                <w:b/>
              </w:rPr>
              <w:t>COPY/PASTE</w:t>
            </w:r>
            <w:r>
              <w:rPr>
                <w:b/>
              </w:rPr>
              <w:t xml:space="preserve"> edit feature</w:t>
            </w:r>
          </w:p>
        </w:tc>
        <w:tc>
          <w:tcPr>
            <w:tcW w:w="1638" w:type="dxa"/>
            <w:shd w:val="clear" w:color="auto" w:fill="auto"/>
          </w:tcPr>
          <w:p w14:paraId="34CEA120" w14:textId="04D4A5E8" w:rsidR="003E16C9" w:rsidRPr="003077F1" w:rsidRDefault="00A577B7" w:rsidP="003E16C9">
            <w:pPr>
              <w:jc w:val="center"/>
              <w:rPr>
                <w:b/>
                <w:color w:val="0000FF"/>
              </w:rPr>
            </w:pPr>
            <w:r w:rsidRPr="003077F1">
              <w:rPr>
                <w:b/>
                <w:color w:val="0000FF"/>
              </w:rPr>
              <w:t>1</w:t>
            </w:r>
            <w:r w:rsidR="00620D73" w:rsidRPr="003077F1">
              <w:rPr>
                <w:b/>
                <w:color w:val="0000FF"/>
              </w:rPr>
              <w:t>**</w:t>
            </w:r>
          </w:p>
        </w:tc>
      </w:tr>
    </w:tbl>
    <w:p w14:paraId="00F7DBF0" w14:textId="5276494A" w:rsidR="00827D8A" w:rsidRPr="003077F1" w:rsidRDefault="00620D73" w:rsidP="00827D8A">
      <w:pPr>
        <w:rPr>
          <w:color w:val="0000FF"/>
        </w:rPr>
      </w:pPr>
      <w:r w:rsidRPr="003077F1">
        <w:rPr>
          <w:color w:val="0000FF"/>
        </w:rPr>
        <w:t>*The critical score is based on a 1-5 scale. 5 being the most critical.</w:t>
      </w:r>
    </w:p>
    <w:p w14:paraId="5B929EB3" w14:textId="194071C3" w:rsidR="00620D73" w:rsidRPr="003077F1" w:rsidRDefault="00620D73" w:rsidP="00827D8A">
      <w:pPr>
        <w:rPr>
          <w:color w:val="0000FF"/>
        </w:rPr>
      </w:pPr>
      <w:r w:rsidRPr="003077F1">
        <w:rPr>
          <w:color w:val="0000FF"/>
        </w:rPr>
        <w:t>**</w:t>
      </w:r>
      <w:r w:rsidR="00A577B7" w:rsidRPr="003077F1">
        <w:rPr>
          <w:color w:val="0000FF"/>
        </w:rPr>
        <w:t>These tests are considered non-critical tests since it is only for the purpose of a class assignment.</w:t>
      </w:r>
    </w:p>
    <w:p w14:paraId="57F87056" w14:textId="22DF2048" w:rsidR="00827D8A" w:rsidRPr="003077F1" w:rsidRDefault="00827D8A" w:rsidP="003A239B">
      <w:pPr>
        <w:tabs>
          <w:tab w:val="left" w:pos="7200"/>
        </w:tabs>
        <w:rPr>
          <w:color w:val="0000FF"/>
        </w:rPr>
      </w:pPr>
    </w:p>
    <w:p w14:paraId="5343B8AF" w14:textId="48FA37C9" w:rsidR="00941D93" w:rsidRDefault="00941D93">
      <w:pPr>
        <w:pStyle w:val="Heading1"/>
      </w:pPr>
      <w:bookmarkStart w:id="31" w:name="_Toc37943542"/>
      <w:bookmarkStart w:id="32" w:name="_Toc37943543"/>
      <w:bookmarkStart w:id="33" w:name="_Toc37943544"/>
      <w:bookmarkStart w:id="34" w:name="_Toc38628724"/>
      <w:bookmarkEnd w:id="31"/>
      <w:bookmarkEnd w:id="32"/>
      <w:bookmarkEnd w:id="33"/>
      <w:r>
        <w:lastRenderedPageBreak/>
        <w:t xml:space="preserve">Test </w:t>
      </w:r>
      <w:r w:rsidR="003E16C9">
        <w:t>1</w:t>
      </w:r>
      <w:r w:rsidR="00227075">
        <w:t>-</w:t>
      </w:r>
      <w:r w:rsidR="00620D73" w:rsidRPr="003077F1">
        <w:rPr>
          <w:color w:val="0000FF"/>
        </w:rPr>
        <w:t>6</w:t>
      </w:r>
      <w:bookmarkEnd w:id="34"/>
    </w:p>
    <w:p w14:paraId="7DB1DB04" w14:textId="47F1A85C" w:rsidR="00E90D66" w:rsidRDefault="00E90D66" w:rsidP="00E90D66">
      <w:pPr>
        <w:spacing w:before="120"/>
      </w:pPr>
      <w:r>
        <w:t>This section outlines the setup and steps needed to complete the test cases highlighted in the previous section.</w:t>
      </w:r>
    </w:p>
    <w:p w14:paraId="42B093A9" w14:textId="5C62292E" w:rsidR="009B1896" w:rsidRDefault="009B1896" w:rsidP="009B1896">
      <w:pPr>
        <w:spacing w:before="120"/>
      </w:pPr>
      <w:r>
        <w:t>Each of the tests will be performed in the order denoted. Any abnormal behavior should be noted in the comment section for each step or in the concluding remarks.</w:t>
      </w:r>
    </w:p>
    <w:p w14:paraId="0B1D9908" w14:textId="77777777" w:rsidR="009B1896" w:rsidRDefault="009B1896" w:rsidP="009B1896">
      <w:pPr>
        <w:spacing w:before="120"/>
      </w:pPr>
      <w:r>
        <w:t xml:space="preserve">Some tests are grouped together, since they follow the same procedure but operate on multiple data. For these special cases, an explanation is provided in the “Test Approach” Section of the test procedure. </w:t>
      </w:r>
    </w:p>
    <w:p w14:paraId="2E97A0C9" w14:textId="7CA492AB" w:rsidR="00526DF6" w:rsidRDefault="00E62AFC" w:rsidP="00E90D66">
      <w:pPr>
        <w:spacing w:before="120"/>
      </w:pPr>
      <w:r>
        <w:t xml:space="preserve">The </w:t>
      </w:r>
      <w:r w:rsidR="00DB7E90">
        <w:t>Appendix (Section 8.0)</w:t>
      </w:r>
      <w:r>
        <w:t xml:space="preserve"> provides guidance and a general layout of the program window, as well as provides a</w:t>
      </w:r>
      <w:r w:rsidR="00526DF6">
        <w:t xml:space="preserve"> list</w:t>
      </w:r>
      <w:r>
        <w:t xml:space="preserve"> of</w:t>
      </w:r>
      <w:r w:rsidR="00526DF6">
        <w:t xml:space="preserve"> some shortcut keys which may be used to perform certain operations with more ease. Use of these tools is completely optional and to the discretion of the test personnel. </w:t>
      </w:r>
    </w:p>
    <w:p w14:paraId="6D8D953A" w14:textId="2C01C6C5" w:rsidR="00941D93" w:rsidRDefault="00B34944" w:rsidP="00B34944">
      <w:pPr>
        <w:pStyle w:val="Heading2"/>
      </w:pPr>
      <w:bookmarkStart w:id="35" w:name="_Toc38628725"/>
      <w:r>
        <w:t xml:space="preserve">Test </w:t>
      </w:r>
      <w:r w:rsidR="003E16C9">
        <w:t>1</w:t>
      </w:r>
      <w:bookmarkEnd w:id="35"/>
    </w:p>
    <w:p w14:paraId="6BA2D292" w14:textId="77777777" w:rsidR="00B34944" w:rsidRDefault="00B34944"/>
    <w:p w14:paraId="607518A8" w14:textId="55DFD3F0" w:rsidR="00941D93" w:rsidRPr="00B34944" w:rsidRDefault="00941D93">
      <w:r w:rsidRPr="00B34944">
        <w:rPr>
          <w:b/>
          <w:bCs/>
        </w:rPr>
        <w:t xml:space="preserve">Objective: </w:t>
      </w:r>
      <w:r w:rsidR="00D0305C">
        <w:t>This test will identify the independent functionality of the INSERT operation</w:t>
      </w:r>
      <w:r w:rsidR="003077F1">
        <w:t xml:space="preserve"> </w:t>
      </w:r>
      <w:r w:rsidR="003077F1" w:rsidRPr="003077F1">
        <w:rPr>
          <w:color w:val="0000FF"/>
        </w:rPr>
        <w:t>on an empty table</w:t>
      </w:r>
      <w:r w:rsidR="00D0305C">
        <w:t>.</w:t>
      </w:r>
    </w:p>
    <w:p w14:paraId="645A8448" w14:textId="509BAEE5" w:rsidR="00941D93" w:rsidRDefault="00941D93" w:rsidP="00D0305C">
      <w:r w:rsidRPr="00B34944">
        <w:rPr>
          <w:b/>
          <w:bCs/>
        </w:rPr>
        <w:t>Notes:</w:t>
      </w:r>
      <w:r w:rsidRPr="00B34944">
        <w:t xml:space="preserve"> </w:t>
      </w:r>
      <w:r w:rsidR="00DB7E90">
        <w:t>See Appendix (Section 8.0) on general setup</w:t>
      </w:r>
      <w:r w:rsidR="00DB7E90" w:rsidDel="00DB7E90">
        <w:t xml:space="preserve"> </w:t>
      </w:r>
      <w:r w:rsidR="00DB7E90">
        <w:t>before starting the test.</w:t>
      </w:r>
    </w:p>
    <w:p w14:paraId="10BE84FC" w14:textId="77777777" w:rsidR="00D0305C" w:rsidRDefault="00D0305C" w:rsidP="00D0305C"/>
    <w:p w14:paraId="0AB23B6B" w14:textId="3498C8C2" w:rsidR="00D0305C" w:rsidRDefault="00D0305C" w:rsidP="00D0305C">
      <w:pPr>
        <w:sectPr w:rsidR="00D0305C" w:rsidSect="00E97A39">
          <w:headerReference w:type="default" r:id="rId12"/>
          <w:footerReference w:type="default" r:id="rId13"/>
          <w:type w:val="continuous"/>
          <w:pgSz w:w="12240" w:h="15840" w:code="1"/>
          <w:pgMar w:top="1440" w:right="1440" w:bottom="1440" w:left="1800" w:header="720" w:footer="720" w:gutter="0"/>
          <w:pgNumType w:start="1"/>
          <w:cols w:space="720"/>
        </w:sectPr>
      </w:pPr>
    </w:p>
    <w:p w14:paraId="729E3B01"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941D93" w14:paraId="3CCCF696" w14:textId="77777777" w:rsidTr="00DE111F">
        <w:trPr>
          <w:cantSplit/>
          <w:trHeight w:val="300"/>
        </w:trPr>
        <w:tc>
          <w:tcPr>
            <w:tcW w:w="4507" w:type="dxa"/>
            <w:gridSpan w:val="4"/>
          </w:tcPr>
          <w:p w14:paraId="3B4A8BFA" w14:textId="0680CA60" w:rsidR="00941D93" w:rsidRDefault="00941D93">
            <w:r>
              <w:t xml:space="preserve">Test No.: </w:t>
            </w:r>
            <w:r w:rsidR="00357D63">
              <w:t>1</w:t>
            </w:r>
          </w:p>
        </w:tc>
        <w:tc>
          <w:tcPr>
            <w:tcW w:w="4483" w:type="dxa"/>
            <w:gridSpan w:val="3"/>
          </w:tcPr>
          <w:p w14:paraId="35E8BDFA" w14:textId="2CDC506E" w:rsidR="00941D93" w:rsidRDefault="00941D93">
            <w:r>
              <w:t xml:space="preserve">Current Status: </w:t>
            </w:r>
            <w:r w:rsidR="00D0305C">
              <w:t>Pending</w:t>
            </w:r>
          </w:p>
        </w:tc>
      </w:tr>
      <w:tr w:rsidR="00941D93" w14:paraId="544C4B96" w14:textId="77777777" w:rsidTr="00DE111F">
        <w:trPr>
          <w:cantSplit/>
          <w:trHeight w:val="300"/>
        </w:trPr>
        <w:tc>
          <w:tcPr>
            <w:tcW w:w="8990" w:type="dxa"/>
            <w:gridSpan w:val="7"/>
          </w:tcPr>
          <w:p w14:paraId="1E1CBF5F" w14:textId="65000995" w:rsidR="00941D93" w:rsidRPr="00E47986" w:rsidRDefault="00941D93">
            <w:r w:rsidRPr="00E47986">
              <w:t xml:space="preserve">Test title:  </w:t>
            </w:r>
            <w:r w:rsidR="00DE111F">
              <w:t xml:space="preserve">Test </w:t>
            </w:r>
            <w:r w:rsidR="007E052E">
              <w:t>INSERT operation</w:t>
            </w:r>
            <w:r w:rsidR="003077F1">
              <w:t xml:space="preserve"> </w:t>
            </w:r>
            <w:r w:rsidR="003077F1" w:rsidRPr="003077F1">
              <w:rPr>
                <w:color w:val="0000FF"/>
              </w:rPr>
              <w:t>on empty table</w:t>
            </w:r>
          </w:p>
          <w:p w14:paraId="4FE6620C" w14:textId="77777777" w:rsidR="00941D93" w:rsidRPr="00E47986" w:rsidRDefault="00941D93"/>
        </w:tc>
      </w:tr>
      <w:tr w:rsidR="009B1896" w14:paraId="512AF36A" w14:textId="77777777" w:rsidTr="00DE111F">
        <w:trPr>
          <w:cantSplit/>
          <w:trHeight w:val="1070"/>
        </w:trPr>
        <w:tc>
          <w:tcPr>
            <w:tcW w:w="8990" w:type="dxa"/>
            <w:gridSpan w:val="7"/>
          </w:tcPr>
          <w:p w14:paraId="684F3FE2" w14:textId="77777777" w:rsidR="009B1896" w:rsidRDefault="009B1896" w:rsidP="009B1896">
            <w:r w:rsidRPr="00E47986">
              <w:t xml:space="preserve">Testing approach: </w:t>
            </w:r>
          </w:p>
          <w:p w14:paraId="2FF47B4D" w14:textId="0FFA4E0E" w:rsidR="009B1896" w:rsidRPr="00E47986" w:rsidRDefault="009B1896" w:rsidP="009B1896">
            <w:r>
              <w:t xml:space="preserve">The test shall be performed </w:t>
            </w:r>
            <w:r w:rsidR="00357D63">
              <w:t xml:space="preserve">in </w:t>
            </w:r>
            <w:r>
              <w:t>an empty table</w:t>
            </w:r>
            <w:r w:rsidR="00357D63">
              <w:t>.</w:t>
            </w:r>
            <w:r w:rsidR="00DB7E90">
              <w:t xml:space="preserve"> This will test the functionality when no other values or rows are present on the table. This will confirm the consistent functionality of the operation.</w:t>
            </w:r>
          </w:p>
        </w:tc>
      </w:tr>
      <w:tr w:rsidR="009B1896" w14:paraId="67AFA7CE" w14:textId="77777777" w:rsidTr="00DE111F">
        <w:trPr>
          <w:cantSplit/>
          <w:trHeight w:val="40"/>
        </w:trPr>
        <w:tc>
          <w:tcPr>
            <w:tcW w:w="987" w:type="dxa"/>
          </w:tcPr>
          <w:p w14:paraId="6E3FD4DA" w14:textId="31603714" w:rsidR="009B1896" w:rsidRDefault="009B1896" w:rsidP="009B1896">
            <w:r>
              <w:t>STEP</w:t>
            </w:r>
          </w:p>
        </w:tc>
        <w:tc>
          <w:tcPr>
            <w:tcW w:w="2273" w:type="dxa"/>
          </w:tcPr>
          <w:p w14:paraId="204C4802" w14:textId="76C4EDAF" w:rsidR="009B1896" w:rsidRDefault="009B1896" w:rsidP="009B1896">
            <w:r>
              <w:t>OPERATOR ACTION</w:t>
            </w:r>
          </w:p>
        </w:tc>
        <w:tc>
          <w:tcPr>
            <w:tcW w:w="1755" w:type="dxa"/>
            <w:gridSpan w:val="3"/>
          </w:tcPr>
          <w:p w14:paraId="32B2F3A0" w14:textId="03830708" w:rsidR="009B1896" w:rsidRDefault="009B1896" w:rsidP="009B1896">
            <w:r>
              <w:t>PURPOSE</w:t>
            </w:r>
          </w:p>
        </w:tc>
        <w:tc>
          <w:tcPr>
            <w:tcW w:w="2162" w:type="dxa"/>
          </w:tcPr>
          <w:p w14:paraId="5CCA104B" w14:textId="758444BD" w:rsidR="009B1896" w:rsidRDefault="009B1896" w:rsidP="009B1896">
            <w:r>
              <w:t>EXEPCTED RESULTS</w:t>
            </w:r>
          </w:p>
        </w:tc>
        <w:tc>
          <w:tcPr>
            <w:tcW w:w="1813" w:type="dxa"/>
          </w:tcPr>
          <w:p w14:paraId="05AA0C89" w14:textId="6E4E0789" w:rsidR="009B1896" w:rsidRDefault="009B1896" w:rsidP="009B1896">
            <w:r>
              <w:t>COMMENTS</w:t>
            </w:r>
          </w:p>
        </w:tc>
      </w:tr>
      <w:tr w:rsidR="009B1896" w14:paraId="6487B981" w14:textId="77777777" w:rsidTr="0072625F">
        <w:trPr>
          <w:cantSplit/>
          <w:trHeight w:val="40"/>
        </w:trPr>
        <w:tc>
          <w:tcPr>
            <w:tcW w:w="987" w:type="dxa"/>
          </w:tcPr>
          <w:p w14:paraId="7B0719F8" w14:textId="77777777" w:rsidR="009B1896" w:rsidRDefault="009B1896" w:rsidP="009B1896">
            <w:r>
              <w:t>1</w:t>
            </w:r>
          </w:p>
        </w:tc>
        <w:tc>
          <w:tcPr>
            <w:tcW w:w="2273" w:type="dxa"/>
          </w:tcPr>
          <w:p w14:paraId="5A7C2FEF" w14:textId="102FD8F8" w:rsidR="009B1896" w:rsidRDefault="009B1896" w:rsidP="009B1896">
            <w:r>
              <w:t>Select and double-click the &lt;BIG_TABLE&gt; table</w:t>
            </w:r>
          </w:p>
        </w:tc>
        <w:tc>
          <w:tcPr>
            <w:tcW w:w="1755" w:type="dxa"/>
            <w:gridSpan w:val="3"/>
          </w:tcPr>
          <w:p w14:paraId="6947D2F1" w14:textId="77777777" w:rsidR="009B1896" w:rsidRDefault="009B1896" w:rsidP="009B1896">
            <w:r>
              <w:t xml:space="preserve">Open Table </w:t>
            </w:r>
          </w:p>
        </w:tc>
        <w:tc>
          <w:tcPr>
            <w:tcW w:w="2162" w:type="dxa"/>
          </w:tcPr>
          <w:p w14:paraId="03744FB5" w14:textId="77777777" w:rsidR="009B1896" w:rsidRDefault="009B1896" w:rsidP="009B1896">
            <w:r>
              <w:t>Table is opened on a new window.</w:t>
            </w:r>
          </w:p>
        </w:tc>
        <w:tc>
          <w:tcPr>
            <w:tcW w:w="1813" w:type="dxa"/>
          </w:tcPr>
          <w:p w14:paraId="2022724D" w14:textId="77777777" w:rsidR="009B1896" w:rsidRDefault="009B1896" w:rsidP="009B1896"/>
        </w:tc>
      </w:tr>
      <w:tr w:rsidR="009B1896" w14:paraId="3667B7C7" w14:textId="77777777" w:rsidTr="0072625F">
        <w:trPr>
          <w:cantSplit/>
          <w:trHeight w:val="40"/>
        </w:trPr>
        <w:tc>
          <w:tcPr>
            <w:tcW w:w="987" w:type="dxa"/>
          </w:tcPr>
          <w:p w14:paraId="45E47948" w14:textId="77777777" w:rsidR="009B1896" w:rsidRDefault="009B1896" w:rsidP="009B1896">
            <w:r>
              <w:t>2</w:t>
            </w:r>
          </w:p>
        </w:tc>
        <w:tc>
          <w:tcPr>
            <w:tcW w:w="2273" w:type="dxa"/>
          </w:tcPr>
          <w:p w14:paraId="690D9CD0" w14:textId="77777777" w:rsidR="009B1896" w:rsidRDefault="009B1896" w:rsidP="009B1896">
            <w:r>
              <w:t>Click on the first cell of the first row</w:t>
            </w:r>
          </w:p>
        </w:tc>
        <w:tc>
          <w:tcPr>
            <w:tcW w:w="1755" w:type="dxa"/>
            <w:gridSpan w:val="3"/>
          </w:tcPr>
          <w:p w14:paraId="4A45D9B6" w14:textId="77777777" w:rsidR="009B1896" w:rsidRDefault="009B1896" w:rsidP="009B1896">
            <w:r>
              <w:t>To select row</w:t>
            </w:r>
          </w:p>
        </w:tc>
        <w:tc>
          <w:tcPr>
            <w:tcW w:w="2162" w:type="dxa"/>
          </w:tcPr>
          <w:p w14:paraId="74BE0882" w14:textId="30440AA1" w:rsidR="009B1896" w:rsidRPr="003077F1" w:rsidRDefault="00A577B7" w:rsidP="009B1896">
            <w:pPr>
              <w:rPr>
                <w:color w:val="0000FF"/>
              </w:rPr>
            </w:pPr>
            <w:r w:rsidRPr="003077F1">
              <w:rPr>
                <w:color w:val="0000FF"/>
              </w:rPr>
              <w:t>Cell is selected.</w:t>
            </w:r>
          </w:p>
        </w:tc>
        <w:tc>
          <w:tcPr>
            <w:tcW w:w="1813" w:type="dxa"/>
          </w:tcPr>
          <w:p w14:paraId="39596AEC" w14:textId="77777777" w:rsidR="009B1896" w:rsidRDefault="009B1896" w:rsidP="009B1896"/>
        </w:tc>
      </w:tr>
      <w:tr w:rsidR="009B1896" w14:paraId="0C07D713" w14:textId="77777777" w:rsidTr="0072625F">
        <w:trPr>
          <w:cantSplit/>
          <w:trHeight w:val="40"/>
        </w:trPr>
        <w:tc>
          <w:tcPr>
            <w:tcW w:w="987" w:type="dxa"/>
          </w:tcPr>
          <w:p w14:paraId="4402112E" w14:textId="77777777" w:rsidR="009B1896" w:rsidRDefault="009B1896" w:rsidP="009B1896">
            <w:r>
              <w:t>3</w:t>
            </w:r>
          </w:p>
        </w:tc>
        <w:tc>
          <w:tcPr>
            <w:tcW w:w="2273" w:type="dxa"/>
          </w:tcPr>
          <w:p w14:paraId="1E59DAEB" w14:textId="77777777" w:rsidR="009B1896" w:rsidRDefault="009B1896" w:rsidP="009B1896">
            <w:r>
              <w:t>On the top left menu select</w:t>
            </w:r>
          </w:p>
          <w:p w14:paraId="78302E9A" w14:textId="77777777" w:rsidR="009B1896" w:rsidRDefault="009B1896" w:rsidP="009B1896">
            <w:r>
              <w:t>EDIT-&gt; DELETE ROW</w:t>
            </w:r>
          </w:p>
        </w:tc>
        <w:tc>
          <w:tcPr>
            <w:tcW w:w="1755" w:type="dxa"/>
            <w:gridSpan w:val="3"/>
          </w:tcPr>
          <w:p w14:paraId="6B78C3DA" w14:textId="77777777" w:rsidR="009B1896" w:rsidRDefault="009B1896" w:rsidP="009B1896">
            <w:r>
              <w:t>To remove all rows from the table</w:t>
            </w:r>
          </w:p>
        </w:tc>
        <w:tc>
          <w:tcPr>
            <w:tcW w:w="2162" w:type="dxa"/>
          </w:tcPr>
          <w:p w14:paraId="12FE706B" w14:textId="77777777" w:rsidR="009B1896" w:rsidRDefault="009B1896" w:rsidP="009B1896">
            <w:r>
              <w:t>Table is now empty</w:t>
            </w:r>
          </w:p>
        </w:tc>
        <w:tc>
          <w:tcPr>
            <w:tcW w:w="1813" w:type="dxa"/>
          </w:tcPr>
          <w:p w14:paraId="462B73D7" w14:textId="77777777" w:rsidR="009B1896" w:rsidRDefault="009B1896" w:rsidP="009B1896"/>
        </w:tc>
      </w:tr>
      <w:tr w:rsidR="009B1896" w14:paraId="418F1404" w14:textId="77777777" w:rsidTr="0072625F">
        <w:trPr>
          <w:cantSplit/>
          <w:trHeight w:val="40"/>
        </w:trPr>
        <w:tc>
          <w:tcPr>
            <w:tcW w:w="987" w:type="dxa"/>
          </w:tcPr>
          <w:p w14:paraId="23D2B0D2" w14:textId="77777777" w:rsidR="009B1896" w:rsidRDefault="009B1896" w:rsidP="009B1896">
            <w:r>
              <w:t>4</w:t>
            </w:r>
          </w:p>
        </w:tc>
        <w:tc>
          <w:tcPr>
            <w:tcW w:w="2273" w:type="dxa"/>
          </w:tcPr>
          <w:p w14:paraId="64D6359D" w14:textId="77777777" w:rsidR="009B1896" w:rsidRDefault="009B1896" w:rsidP="009B1896">
            <w:r>
              <w:t>Click inside the Table space</w:t>
            </w:r>
          </w:p>
        </w:tc>
        <w:tc>
          <w:tcPr>
            <w:tcW w:w="1755" w:type="dxa"/>
            <w:gridSpan w:val="3"/>
          </w:tcPr>
          <w:p w14:paraId="08D3B343" w14:textId="77777777" w:rsidR="009B1896" w:rsidRDefault="009B1896" w:rsidP="009B1896">
            <w:r>
              <w:t>Ensure table space is selected.</w:t>
            </w:r>
          </w:p>
        </w:tc>
        <w:tc>
          <w:tcPr>
            <w:tcW w:w="2162" w:type="dxa"/>
          </w:tcPr>
          <w:p w14:paraId="3C90C20B" w14:textId="34DD0E3E" w:rsidR="009B1896" w:rsidRPr="00552548" w:rsidRDefault="00A577B7" w:rsidP="009B1896">
            <w:pPr>
              <w:rPr>
                <w:color w:val="0000FF"/>
              </w:rPr>
            </w:pPr>
            <w:r w:rsidRPr="00552548">
              <w:rPr>
                <w:color w:val="0000FF"/>
              </w:rPr>
              <w:t>Table area is selected</w:t>
            </w:r>
          </w:p>
        </w:tc>
        <w:tc>
          <w:tcPr>
            <w:tcW w:w="1813" w:type="dxa"/>
          </w:tcPr>
          <w:p w14:paraId="1870FC63" w14:textId="77777777" w:rsidR="009B1896" w:rsidRDefault="009B1896" w:rsidP="009B1896"/>
        </w:tc>
      </w:tr>
      <w:tr w:rsidR="009B1896" w14:paraId="24ED4957" w14:textId="77777777" w:rsidTr="0072625F">
        <w:trPr>
          <w:cantSplit/>
          <w:trHeight w:val="40"/>
        </w:trPr>
        <w:tc>
          <w:tcPr>
            <w:tcW w:w="987" w:type="dxa"/>
          </w:tcPr>
          <w:p w14:paraId="28FFC42E" w14:textId="77777777" w:rsidR="009B1896" w:rsidRDefault="009B1896" w:rsidP="009B1896">
            <w:r>
              <w:t>5</w:t>
            </w:r>
          </w:p>
        </w:tc>
        <w:tc>
          <w:tcPr>
            <w:tcW w:w="2273" w:type="dxa"/>
          </w:tcPr>
          <w:p w14:paraId="7715F3AC" w14:textId="77777777" w:rsidR="009B1896" w:rsidRDefault="009B1896" w:rsidP="009B1896">
            <w:r>
              <w:t>On the top left menu select</w:t>
            </w:r>
          </w:p>
          <w:p w14:paraId="2031FAF5" w14:textId="77777777" w:rsidR="009B1896" w:rsidRDefault="009B1896" w:rsidP="009B1896">
            <w:r>
              <w:t>EDIT-&gt; INSERT ROW</w:t>
            </w:r>
          </w:p>
        </w:tc>
        <w:tc>
          <w:tcPr>
            <w:tcW w:w="1755" w:type="dxa"/>
            <w:gridSpan w:val="3"/>
          </w:tcPr>
          <w:p w14:paraId="38754B04" w14:textId="77777777" w:rsidR="009B1896" w:rsidRDefault="009B1896" w:rsidP="009B1896">
            <w:r>
              <w:t>Insert new row</w:t>
            </w:r>
          </w:p>
        </w:tc>
        <w:tc>
          <w:tcPr>
            <w:tcW w:w="2162" w:type="dxa"/>
          </w:tcPr>
          <w:p w14:paraId="06CBB345" w14:textId="77777777" w:rsidR="009B1896" w:rsidRDefault="009B1896" w:rsidP="009B1896">
            <w:r>
              <w:t>New blank row should appear at the end of the table</w:t>
            </w:r>
          </w:p>
        </w:tc>
        <w:tc>
          <w:tcPr>
            <w:tcW w:w="1813" w:type="dxa"/>
          </w:tcPr>
          <w:p w14:paraId="4FA9173C" w14:textId="77777777" w:rsidR="009B1896" w:rsidRDefault="009B1896" w:rsidP="009B1896"/>
        </w:tc>
      </w:tr>
      <w:tr w:rsidR="009B1896" w14:paraId="2A985676" w14:textId="77777777" w:rsidTr="00DE111F">
        <w:trPr>
          <w:trHeight w:val="1250"/>
        </w:trPr>
        <w:tc>
          <w:tcPr>
            <w:tcW w:w="8990" w:type="dxa"/>
            <w:gridSpan w:val="7"/>
            <w:tcBorders>
              <w:bottom w:val="single" w:sz="4" w:space="0" w:color="auto"/>
            </w:tcBorders>
          </w:tcPr>
          <w:p w14:paraId="58C577F8" w14:textId="4111EDF8" w:rsidR="009B1896" w:rsidRDefault="009B1896" w:rsidP="009B1896">
            <w:r>
              <w:t>Concluding Remarks:</w:t>
            </w:r>
          </w:p>
        </w:tc>
      </w:tr>
      <w:tr w:rsidR="009B1896" w14:paraId="069A02B0" w14:textId="77777777" w:rsidTr="00DE111F">
        <w:trPr>
          <w:trHeight w:val="890"/>
        </w:trPr>
        <w:tc>
          <w:tcPr>
            <w:tcW w:w="4495" w:type="dxa"/>
            <w:gridSpan w:val="3"/>
          </w:tcPr>
          <w:p w14:paraId="3139BFE4" w14:textId="77777777" w:rsidR="009B1896" w:rsidRDefault="009B1896" w:rsidP="009B1896">
            <w:r>
              <w:t xml:space="preserve">Testing Team: </w:t>
            </w:r>
          </w:p>
          <w:p w14:paraId="0F834B33" w14:textId="1DA41D3E" w:rsidR="009B1896" w:rsidRDefault="00E2332A" w:rsidP="009B1896">
            <w:r w:rsidRPr="00552548">
              <w:rPr>
                <w:color w:val="0000FF"/>
              </w:rPr>
              <w:t>TBA</w:t>
            </w:r>
          </w:p>
        </w:tc>
        <w:tc>
          <w:tcPr>
            <w:tcW w:w="4495" w:type="dxa"/>
            <w:gridSpan w:val="4"/>
          </w:tcPr>
          <w:p w14:paraId="47EADDB5" w14:textId="77777777" w:rsidR="009B1896" w:rsidRDefault="009B1896" w:rsidP="009B1896">
            <w:r>
              <w:t>Date Completed:</w:t>
            </w:r>
          </w:p>
          <w:p w14:paraId="3AE88DF0" w14:textId="4DAECABF" w:rsidR="00E2332A" w:rsidRDefault="00E2332A" w:rsidP="009B1896">
            <w:r w:rsidRPr="00552548">
              <w:rPr>
                <w:color w:val="0000FF"/>
              </w:rPr>
              <w:t>TBA</w:t>
            </w:r>
          </w:p>
        </w:tc>
      </w:tr>
    </w:tbl>
    <w:p w14:paraId="73B3085B" w14:textId="5771B63E" w:rsidR="00277C43" w:rsidRDefault="00277C43"/>
    <w:p w14:paraId="40695A6A" w14:textId="77777777" w:rsidR="00277C43" w:rsidRDefault="00277C43">
      <w:pPr>
        <w:overflowPunct/>
        <w:autoSpaceDE/>
        <w:autoSpaceDN/>
        <w:adjustRightInd/>
        <w:textAlignment w:val="auto"/>
      </w:pPr>
      <w:r>
        <w:br w:type="page"/>
      </w:r>
    </w:p>
    <w:p w14:paraId="54623DCC" w14:textId="2FC0D52A" w:rsidR="00357D63" w:rsidRDefault="00357D63" w:rsidP="00357D63">
      <w:pPr>
        <w:pStyle w:val="Heading2"/>
      </w:pPr>
      <w:bookmarkStart w:id="36" w:name="_Toc38628726"/>
      <w:r>
        <w:lastRenderedPageBreak/>
        <w:t>Test 2</w:t>
      </w:r>
      <w:bookmarkEnd w:id="36"/>
    </w:p>
    <w:p w14:paraId="57E99566" w14:textId="77777777" w:rsidR="00357D63" w:rsidRDefault="00357D63" w:rsidP="00357D63"/>
    <w:p w14:paraId="37153F2D" w14:textId="2CE958F2" w:rsidR="00357D63" w:rsidRPr="003077F1" w:rsidRDefault="00357D63" w:rsidP="00357D63">
      <w:pPr>
        <w:rPr>
          <w:color w:val="0000FF"/>
        </w:rPr>
      </w:pPr>
      <w:r w:rsidRPr="00B34944">
        <w:rPr>
          <w:b/>
          <w:bCs/>
        </w:rPr>
        <w:t xml:space="preserve">Objective: </w:t>
      </w:r>
      <w:r>
        <w:t>This test will identify the independent functionality of the INSERT operation</w:t>
      </w:r>
      <w:r w:rsidR="00E2332A">
        <w:t xml:space="preserve"> </w:t>
      </w:r>
      <w:r w:rsidR="00E2332A" w:rsidRPr="003077F1">
        <w:rPr>
          <w:color w:val="0000FF"/>
        </w:rPr>
        <w:t>on an already populated table</w:t>
      </w:r>
      <w:r w:rsidRPr="003077F1">
        <w:rPr>
          <w:color w:val="0000FF"/>
        </w:rPr>
        <w:t>.</w:t>
      </w:r>
    </w:p>
    <w:p w14:paraId="45256203" w14:textId="3004FB66" w:rsidR="00357D63" w:rsidRDefault="00357D63" w:rsidP="00357D63">
      <w:r w:rsidRPr="00B34944">
        <w:rPr>
          <w:b/>
          <w:bCs/>
        </w:rPr>
        <w:t>Notes:</w:t>
      </w:r>
      <w:r w:rsidRPr="00B34944">
        <w:t xml:space="preserve"> </w:t>
      </w:r>
      <w:r w:rsidR="00DB7E90">
        <w:t>See Appendix (Section 8.0) on general setup</w:t>
      </w:r>
      <w:r w:rsidR="00DB7E90" w:rsidDel="00DB7E90">
        <w:t xml:space="preserve"> </w:t>
      </w:r>
      <w:r w:rsidR="00DB7E90">
        <w:t>before starting the test.</w:t>
      </w:r>
    </w:p>
    <w:p w14:paraId="462DDD90" w14:textId="77777777" w:rsidR="00357D63" w:rsidRDefault="00357D63" w:rsidP="00357D63"/>
    <w:p w14:paraId="6899BA4C" w14:textId="77777777" w:rsidR="00357D63" w:rsidRDefault="00357D63" w:rsidP="00357D63">
      <w:pPr>
        <w:sectPr w:rsidR="00357D63">
          <w:headerReference w:type="default" r:id="rId14"/>
          <w:footerReference w:type="default" r:id="rId15"/>
          <w:type w:val="continuous"/>
          <w:pgSz w:w="12240" w:h="15840" w:code="1"/>
          <w:pgMar w:top="1440" w:right="1440" w:bottom="1440" w:left="1800" w:header="720" w:footer="720" w:gutter="0"/>
          <w:cols w:space="720"/>
        </w:sectPr>
      </w:pPr>
    </w:p>
    <w:p w14:paraId="6C8CDF68" w14:textId="77777777" w:rsidR="00357D63" w:rsidRDefault="00357D63" w:rsidP="00357D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1549BBFC" w14:textId="77777777" w:rsidTr="00C660ED">
        <w:trPr>
          <w:cantSplit/>
          <w:trHeight w:val="300"/>
        </w:trPr>
        <w:tc>
          <w:tcPr>
            <w:tcW w:w="4507" w:type="dxa"/>
            <w:gridSpan w:val="4"/>
          </w:tcPr>
          <w:p w14:paraId="736384E6" w14:textId="6F2474B9" w:rsidR="00357D63" w:rsidRDefault="00357D63" w:rsidP="00C660ED">
            <w:r>
              <w:t>Test No.: 2</w:t>
            </w:r>
          </w:p>
        </w:tc>
        <w:tc>
          <w:tcPr>
            <w:tcW w:w="4483" w:type="dxa"/>
            <w:gridSpan w:val="3"/>
          </w:tcPr>
          <w:p w14:paraId="4BEE6FF4" w14:textId="77777777" w:rsidR="00357D63" w:rsidRDefault="00357D63" w:rsidP="00C660ED">
            <w:r>
              <w:t>Current Status: Pending</w:t>
            </w:r>
          </w:p>
        </w:tc>
      </w:tr>
      <w:tr w:rsidR="00357D63" w14:paraId="0B10C2F3" w14:textId="77777777" w:rsidTr="00C660ED">
        <w:trPr>
          <w:cantSplit/>
          <w:trHeight w:val="300"/>
        </w:trPr>
        <w:tc>
          <w:tcPr>
            <w:tcW w:w="8990" w:type="dxa"/>
            <w:gridSpan w:val="7"/>
          </w:tcPr>
          <w:p w14:paraId="48BD6BF1" w14:textId="132E8CC8" w:rsidR="00357D63" w:rsidRPr="00E47986" w:rsidRDefault="00357D63" w:rsidP="00C660ED">
            <w:r w:rsidRPr="00E47986">
              <w:t xml:space="preserve">Test title:  </w:t>
            </w:r>
            <w:r>
              <w:t>Test INSERT operation</w:t>
            </w:r>
            <w:r w:rsidR="00E2332A">
              <w:t xml:space="preserve"> </w:t>
            </w:r>
            <w:r w:rsidR="00E2332A" w:rsidRPr="003077F1">
              <w:rPr>
                <w:color w:val="0000FF"/>
              </w:rPr>
              <w:t>on a populated table</w:t>
            </w:r>
          </w:p>
          <w:p w14:paraId="25E2DBA3" w14:textId="77777777" w:rsidR="00357D63" w:rsidRPr="00E47986" w:rsidRDefault="00357D63" w:rsidP="00C660ED"/>
        </w:tc>
      </w:tr>
      <w:tr w:rsidR="00357D63" w14:paraId="31FDF3D7" w14:textId="77777777" w:rsidTr="00C660ED">
        <w:trPr>
          <w:cantSplit/>
          <w:trHeight w:val="1070"/>
        </w:trPr>
        <w:tc>
          <w:tcPr>
            <w:tcW w:w="8990" w:type="dxa"/>
            <w:gridSpan w:val="7"/>
          </w:tcPr>
          <w:p w14:paraId="1D13A9BD" w14:textId="77777777" w:rsidR="00357D63" w:rsidRDefault="00357D63" w:rsidP="00C660ED">
            <w:r w:rsidRPr="00E47986">
              <w:t xml:space="preserve">Testing approach: </w:t>
            </w:r>
          </w:p>
          <w:p w14:paraId="66CBC2D3" w14:textId="4A0D20C1" w:rsidR="00357D63" w:rsidRPr="00E47986" w:rsidRDefault="00DB7E90" w:rsidP="00C660ED">
            <w:r>
              <w:t>The test shall be performed in a populated table. This will test the functionality when other values or rows are already present in the table. This will confirm the consistent functionality of the operation.</w:t>
            </w:r>
          </w:p>
        </w:tc>
      </w:tr>
      <w:tr w:rsidR="00357D63" w14:paraId="70DDE99B" w14:textId="77777777" w:rsidTr="00C660ED">
        <w:trPr>
          <w:cantSplit/>
          <w:trHeight w:val="40"/>
        </w:trPr>
        <w:tc>
          <w:tcPr>
            <w:tcW w:w="987" w:type="dxa"/>
          </w:tcPr>
          <w:p w14:paraId="76805B1D" w14:textId="77777777" w:rsidR="00357D63" w:rsidRDefault="00357D63" w:rsidP="00C660ED">
            <w:r>
              <w:t>STEP</w:t>
            </w:r>
          </w:p>
        </w:tc>
        <w:tc>
          <w:tcPr>
            <w:tcW w:w="2273" w:type="dxa"/>
          </w:tcPr>
          <w:p w14:paraId="353469D6" w14:textId="77777777" w:rsidR="00357D63" w:rsidRDefault="00357D63" w:rsidP="00C660ED">
            <w:r>
              <w:t>OPERATOR ACTION</w:t>
            </w:r>
          </w:p>
        </w:tc>
        <w:tc>
          <w:tcPr>
            <w:tcW w:w="1755" w:type="dxa"/>
            <w:gridSpan w:val="3"/>
          </w:tcPr>
          <w:p w14:paraId="36CD0BC9" w14:textId="77777777" w:rsidR="00357D63" w:rsidRDefault="00357D63" w:rsidP="00C660ED">
            <w:r>
              <w:t>PURPOSE</w:t>
            </w:r>
          </w:p>
        </w:tc>
        <w:tc>
          <w:tcPr>
            <w:tcW w:w="2162" w:type="dxa"/>
          </w:tcPr>
          <w:p w14:paraId="7349FE13" w14:textId="77777777" w:rsidR="00357D63" w:rsidRDefault="00357D63" w:rsidP="00C660ED">
            <w:r>
              <w:t>EXEPCTED RESULTS</w:t>
            </w:r>
          </w:p>
        </w:tc>
        <w:tc>
          <w:tcPr>
            <w:tcW w:w="1813" w:type="dxa"/>
          </w:tcPr>
          <w:p w14:paraId="78A519DB" w14:textId="77777777" w:rsidR="00357D63" w:rsidRDefault="00357D63" w:rsidP="00C660ED">
            <w:r>
              <w:t>COMMENTS</w:t>
            </w:r>
          </w:p>
        </w:tc>
      </w:tr>
      <w:tr w:rsidR="00357D63" w14:paraId="50016E2B" w14:textId="77777777" w:rsidTr="00C660ED">
        <w:trPr>
          <w:cantSplit/>
          <w:trHeight w:val="40"/>
        </w:trPr>
        <w:tc>
          <w:tcPr>
            <w:tcW w:w="987" w:type="dxa"/>
          </w:tcPr>
          <w:p w14:paraId="1033765D" w14:textId="77777777" w:rsidR="00357D63" w:rsidRDefault="00357D63" w:rsidP="00C660ED">
            <w:r>
              <w:t>1</w:t>
            </w:r>
          </w:p>
        </w:tc>
        <w:tc>
          <w:tcPr>
            <w:tcW w:w="2273" w:type="dxa"/>
          </w:tcPr>
          <w:p w14:paraId="215085AF" w14:textId="77777777" w:rsidR="00357D63" w:rsidRDefault="00357D63" w:rsidP="00C660ED">
            <w:r>
              <w:t>Select and double-click the &lt;TYPE_TABLE&gt;</w:t>
            </w:r>
          </w:p>
        </w:tc>
        <w:tc>
          <w:tcPr>
            <w:tcW w:w="1755" w:type="dxa"/>
            <w:gridSpan w:val="3"/>
          </w:tcPr>
          <w:p w14:paraId="29255162" w14:textId="77777777" w:rsidR="00357D63" w:rsidRDefault="00357D63" w:rsidP="00C660ED">
            <w:r>
              <w:t xml:space="preserve">Open Table </w:t>
            </w:r>
          </w:p>
        </w:tc>
        <w:tc>
          <w:tcPr>
            <w:tcW w:w="2162" w:type="dxa"/>
          </w:tcPr>
          <w:p w14:paraId="17AFE908" w14:textId="77777777" w:rsidR="00357D63" w:rsidRDefault="00357D63" w:rsidP="00C660ED">
            <w:r>
              <w:t>Table is opened on a new window.</w:t>
            </w:r>
          </w:p>
        </w:tc>
        <w:tc>
          <w:tcPr>
            <w:tcW w:w="1813" w:type="dxa"/>
          </w:tcPr>
          <w:p w14:paraId="528B95DF" w14:textId="77777777" w:rsidR="00357D63" w:rsidRDefault="00357D63" w:rsidP="00C660ED"/>
        </w:tc>
      </w:tr>
      <w:tr w:rsidR="00357D63" w14:paraId="1EF86BC2" w14:textId="77777777" w:rsidTr="00C660ED">
        <w:trPr>
          <w:cantSplit/>
          <w:trHeight w:val="40"/>
        </w:trPr>
        <w:tc>
          <w:tcPr>
            <w:tcW w:w="987" w:type="dxa"/>
          </w:tcPr>
          <w:p w14:paraId="61EC3F83" w14:textId="77777777" w:rsidR="00357D63" w:rsidRDefault="00357D63" w:rsidP="00C660ED">
            <w:r>
              <w:t>2</w:t>
            </w:r>
          </w:p>
        </w:tc>
        <w:tc>
          <w:tcPr>
            <w:tcW w:w="2273" w:type="dxa"/>
          </w:tcPr>
          <w:p w14:paraId="3F4D60E7" w14:textId="77777777" w:rsidR="00357D63" w:rsidRDefault="00357D63" w:rsidP="00C660ED">
            <w:r>
              <w:t>Click inside the Table space</w:t>
            </w:r>
          </w:p>
        </w:tc>
        <w:tc>
          <w:tcPr>
            <w:tcW w:w="1755" w:type="dxa"/>
            <w:gridSpan w:val="3"/>
          </w:tcPr>
          <w:p w14:paraId="168B4F5E" w14:textId="77777777" w:rsidR="00357D63" w:rsidRDefault="00357D63" w:rsidP="00C660ED">
            <w:r>
              <w:t>Ensure table space is selected.</w:t>
            </w:r>
          </w:p>
        </w:tc>
        <w:tc>
          <w:tcPr>
            <w:tcW w:w="2162" w:type="dxa"/>
          </w:tcPr>
          <w:p w14:paraId="79708DA1" w14:textId="3786DCA1" w:rsidR="00357D63" w:rsidRPr="00552548" w:rsidRDefault="00A44109" w:rsidP="00C660ED">
            <w:pPr>
              <w:rPr>
                <w:color w:val="0000FF"/>
              </w:rPr>
            </w:pPr>
            <w:r w:rsidRPr="00552548">
              <w:rPr>
                <w:color w:val="0000FF"/>
              </w:rPr>
              <w:t>Table area is selected.</w:t>
            </w:r>
          </w:p>
        </w:tc>
        <w:tc>
          <w:tcPr>
            <w:tcW w:w="1813" w:type="dxa"/>
          </w:tcPr>
          <w:p w14:paraId="6DF65A70" w14:textId="77777777" w:rsidR="00357D63" w:rsidRDefault="00357D63" w:rsidP="00C660ED"/>
        </w:tc>
      </w:tr>
      <w:tr w:rsidR="00357D63" w14:paraId="48F4EBCC" w14:textId="77777777" w:rsidTr="00C660ED">
        <w:trPr>
          <w:cantSplit/>
          <w:trHeight w:val="40"/>
        </w:trPr>
        <w:tc>
          <w:tcPr>
            <w:tcW w:w="987" w:type="dxa"/>
          </w:tcPr>
          <w:p w14:paraId="3B4AA8B3" w14:textId="77777777" w:rsidR="00357D63" w:rsidRDefault="00357D63" w:rsidP="00C660ED">
            <w:r>
              <w:t>3</w:t>
            </w:r>
          </w:p>
        </w:tc>
        <w:tc>
          <w:tcPr>
            <w:tcW w:w="2273" w:type="dxa"/>
          </w:tcPr>
          <w:p w14:paraId="3A36AFD9" w14:textId="77777777" w:rsidR="00357D63" w:rsidRDefault="00357D63" w:rsidP="00C660ED">
            <w:r>
              <w:t>On the top left menu select</w:t>
            </w:r>
          </w:p>
          <w:p w14:paraId="5F04E2FC" w14:textId="77777777" w:rsidR="00357D63" w:rsidRDefault="00357D63" w:rsidP="00C660ED">
            <w:r>
              <w:t>EDIT-&gt; INSERT ROW</w:t>
            </w:r>
          </w:p>
        </w:tc>
        <w:tc>
          <w:tcPr>
            <w:tcW w:w="1755" w:type="dxa"/>
            <w:gridSpan w:val="3"/>
          </w:tcPr>
          <w:p w14:paraId="5984BE81" w14:textId="77777777" w:rsidR="00357D63" w:rsidRDefault="00357D63" w:rsidP="00C660ED">
            <w:r>
              <w:t>Insert new row</w:t>
            </w:r>
          </w:p>
        </w:tc>
        <w:tc>
          <w:tcPr>
            <w:tcW w:w="2162" w:type="dxa"/>
          </w:tcPr>
          <w:p w14:paraId="548D365A" w14:textId="77777777" w:rsidR="00357D63" w:rsidRDefault="00357D63" w:rsidP="00C660ED">
            <w:r>
              <w:t>New blank row should appear at the end of the table</w:t>
            </w:r>
          </w:p>
        </w:tc>
        <w:tc>
          <w:tcPr>
            <w:tcW w:w="1813" w:type="dxa"/>
          </w:tcPr>
          <w:p w14:paraId="486AEC38" w14:textId="77777777" w:rsidR="00357D63" w:rsidRDefault="00357D63" w:rsidP="00C660ED"/>
        </w:tc>
      </w:tr>
      <w:tr w:rsidR="00357D63" w14:paraId="5A2343C5" w14:textId="77777777" w:rsidTr="00C660ED">
        <w:trPr>
          <w:trHeight w:val="1250"/>
        </w:trPr>
        <w:tc>
          <w:tcPr>
            <w:tcW w:w="8990" w:type="dxa"/>
            <w:gridSpan w:val="7"/>
            <w:tcBorders>
              <w:bottom w:val="single" w:sz="4" w:space="0" w:color="auto"/>
            </w:tcBorders>
          </w:tcPr>
          <w:p w14:paraId="7706C793" w14:textId="77777777" w:rsidR="00357D63" w:rsidRDefault="00357D63" w:rsidP="00C660ED">
            <w:r>
              <w:t>Concluding Remarks:</w:t>
            </w:r>
          </w:p>
        </w:tc>
      </w:tr>
      <w:tr w:rsidR="00357D63" w14:paraId="792CD961" w14:textId="77777777" w:rsidTr="00C660ED">
        <w:trPr>
          <w:trHeight w:val="890"/>
        </w:trPr>
        <w:tc>
          <w:tcPr>
            <w:tcW w:w="4495" w:type="dxa"/>
            <w:gridSpan w:val="3"/>
          </w:tcPr>
          <w:p w14:paraId="15EBAFAA" w14:textId="77777777" w:rsidR="00357D63" w:rsidRDefault="00357D63" w:rsidP="00C660ED">
            <w:r>
              <w:t xml:space="preserve">Testing Team: </w:t>
            </w:r>
          </w:p>
          <w:p w14:paraId="0DBED119" w14:textId="50E57C9C" w:rsidR="00357D63" w:rsidRDefault="00E2332A" w:rsidP="00C660ED">
            <w:r w:rsidRPr="00552548">
              <w:rPr>
                <w:color w:val="0000FF"/>
              </w:rPr>
              <w:t>TBA</w:t>
            </w:r>
          </w:p>
        </w:tc>
        <w:tc>
          <w:tcPr>
            <w:tcW w:w="4495" w:type="dxa"/>
            <w:gridSpan w:val="4"/>
          </w:tcPr>
          <w:p w14:paraId="4D0A3C7A" w14:textId="77777777" w:rsidR="00357D63" w:rsidRDefault="00357D63" w:rsidP="00C660ED">
            <w:r>
              <w:t>Date Completed:</w:t>
            </w:r>
          </w:p>
          <w:p w14:paraId="6C68525E" w14:textId="5F15B54C" w:rsidR="00E2332A" w:rsidRDefault="00E2332A" w:rsidP="00C660ED">
            <w:r w:rsidRPr="00552548">
              <w:rPr>
                <w:color w:val="0000FF"/>
              </w:rPr>
              <w:t>TBA</w:t>
            </w:r>
          </w:p>
        </w:tc>
      </w:tr>
    </w:tbl>
    <w:p w14:paraId="489C5A8B" w14:textId="77777777" w:rsidR="00357D63" w:rsidRDefault="00357D63" w:rsidP="00357D63"/>
    <w:p w14:paraId="314A6D86" w14:textId="77777777" w:rsidR="00357D63" w:rsidRDefault="00357D63" w:rsidP="00357D63">
      <w:pPr>
        <w:overflowPunct/>
        <w:autoSpaceDE/>
        <w:autoSpaceDN/>
        <w:adjustRightInd/>
        <w:textAlignment w:val="auto"/>
      </w:pPr>
      <w:r>
        <w:br w:type="page"/>
      </w:r>
    </w:p>
    <w:p w14:paraId="7AC3FAAA" w14:textId="696A5B4B" w:rsidR="00357D63" w:rsidRDefault="00357D63" w:rsidP="00357D63">
      <w:pPr>
        <w:pStyle w:val="Heading2"/>
      </w:pPr>
      <w:bookmarkStart w:id="37" w:name="_Toc38628727"/>
      <w:r>
        <w:lastRenderedPageBreak/>
        <w:t>Test 3</w:t>
      </w:r>
      <w:bookmarkEnd w:id="37"/>
    </w:p>
    <w:p w14:paraId="4B743DA6" w14:textId="77777777" w:rsidR="00357D63" w:rsidRDefault="00357D63" w:rsidP="00357D63"/>
    <w:p w14:paraId="456DE6BE" w14:textId="3F1E7D96" w:rsidR="00357D63" w:rsidRPr="00552548" w:rsidRDefault="00357D63" w:rsidP="00357D63">
      <w:pPr>
        <w:rPr>
          <w:color w:val="0000FF"/>
        </w:rPr>
      </w:pPr>
      <w:r w:rsidRPr="00B34944">
        <w:rPr>
          <w:b/>
          <w:bCs/>
        </w:rPr>
        <w:t xml:space="preserve">Objective: </w:t>
      </w:r>
      <w:r>
        <w:t>This test will identify the independent functionality of the INSERT operation</w:t>
      </w:r>
      <w:r w:rsidR="00E2332A">
        <w:t xml:space="preserve"> </w:t>
      </w:r>
      <w:r w:rsidR="00E2332A" w:rsidRPr="00552548">
        <w:rPr>
          <w:color w:val="0000FF"/>
        </w:rPr>
        <w:t>when a table has been filtered</w:t>
      </w:r>
      <w:r w:rsidRPr="00552548">
        <w:rPr>
          <w:color w:val="0000FF"/>
        </w:rPr>
        <w:t>.</w:t>
      </w:r>
    </w:p>
    <w:p w14:paraId="2439CDE8" w14:textId="2649D3C4" w:rsidR="00357D63" w:rsidRDefault="00357D63" w:rsidP="00357D63">
      <w:r w:rsidRPr="00B34944">
        <w:rPr>
          <w:b/>
          <w:bCs/>
        </w:rPr>
        <w:t>Notes:</w:t>
      </w:r>
      <w:r w:rsidR="00DB7E90">
        <w:t xml:space="preserve"> See Appendix (Section 8.0) on general setup</w:t>
      </w:r>
      <w:r w:rsidR="00DB7E90" w:rsidDel="00DB7E90">
        <w:t xml:space="preserve"> </w:t>
      </w:r>
      <w:r w:rsidR="00DB7E90">
        <w:t>before starting the test.</w:t>
      </w:r>
    </w:p>
    <w:p w14:paraId="589D10AD" w14:textId="77777777" w:rsidR="00357D63" w:rsidRDefault="00357D63" w:rsidP="00357D63"/>
    <w:p w14:paraId="1C959D0F" w14:textId="77777777" w:rsidR="00357D63" w:rsidRDefault="00357D63" w:rsidP="00357D63">
      <w:pPr>
        <w:sectPr w:rsidR="00357D63">
          <w:headerReference w:type="default" r:id="rId16"/>
          <w:footerReference w:type="default" r:id="rId17"/>
          <w:type w:val="continuous"/>
          <w:pgSz w:w="12240" w:h="15840" w:code="1"/>
          <w:pgMar w:top="1440" w:right="1440" w:bottom="1440" w:left="1800" w:header="720" w:footer="720" w:gutter="0"/>
          <w:cols w:space="720"/>
        </w:sectPr>
      </w:pPr>
    </w:p>
    <w:p w14:paraId="32B7049E" w14:textId="77777777" w:rsidR="00357D63" w:rsidRDefault="00357D63" w:rsidP="00357D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077CA6C1" w14:textId="77777777" w:rsidTr="00C660ED">
        <w:trPr>
          <w:cantSplit/>
          <w:trHeight w:val="300"/>
        </w:trPr>
        <w:tc>
          <w:tcPr>
            <w:tcW w:w="4507" w:type="dxa"/>
            <w:gridSpan w:val="4"/>
          </w:tcPr>
          <w:p w14:paraId="3238F5C5" w14:textId="05C93994" w:rsidR="00357D63" w:rsidRDefault="00357D63" w:rsidP="00C660ED">
            <w:r>
              <w:t xml:space="preserve">Test No.: </w:t>
            </w:r>
            <w:r w:rsidR="00E2332A" w:rsidRPr="003077F1">
              <w:rPr>
                <w:color w:val="0000FF"/>
              </w:rPr>
              <w:t>3</w:t>
            </w:r>
          </w:p>
        </w:tc>
        <w:tc>
          <w:tcPr>
            <w:tcW w:w="4483" w:type="dxa"/>
            <w:gridSpan w:val="3"/>
          </w:tcPr>
          <w:p w14:paraId="4E394E46" w14:textId="77777777" w:rsidR="00357D63" w:rsidRDefault="00357D63" w:rsidP="00C660ED">
            <w:r>
              <w:t>Current Status: Pending</w:t>
            </w:r>
          </w:p>
        </w:tc>
      </w:tr>
      <w:tr w:rsidR="00357D63" w14:paraId="4FEA444E" w14:textId="77777777" w:rsidTr="00C660ED">
        <w:trPr>
          <w:cantSplit/>
          <w:trHeight w:val="300"/>
        </w:trPr>
        <w:tc>
          <w:tcPr>
            <w:tcW w:w="8990" w:type="dxa"/>
            <w:gridSpan w:val="7"/>
          </w:tcPr>
          <w:p w14:paraId="5415ECFD" w14:textId="52A81274" w:rsidR="00357D63" w:rsidRPr="00552548" w:rsidRDefault="00357D63" w:rsidP="00C660ED">
            <w:pPr>
              <w:rPr>
                <w:color w:val="0000FF"/>
              </w:rPr>
            </w:pPr>
            <w:r w:rsidRPr="00E47986">
              <w:t xml:space="preserve">Test title:  </w:t>
            </w:r>
            <w:r>
              <w:t>Test INSERT operation</w:t>
            </w:r>
            <w:r w:rsidR="00E2332A">
              <w:t xml:space="preserve"> </w:t>
            </w:r>
            <w:r w:rsidR="00E2332A" w:rsidRPr="00552548">
              <w:rPr>
                <w:color w:val="0000FF"/>
              </w:rPr>
              <w:t>on filtered table</w:t>
            </w:r>
          </w:p>
          <w:p w14:paraId="68318C8F" w14:textId="77777777" w:rsidR="00357D63" w:rsidRPr="00E47986" w:rsidRDefault="00357D63" w:rsidP="00C660ED"/>
        </w:tc>
      </w:tr>
      <w:tr w:rsidR="00357D63" w14:paraId="6FE46A01" w14:textId="77777777" w:rsidTr="00C660ED">
        <w:trPr>
          <w:cantSplit/>
          <w:trHeight w:val="1070"/>
        </w:trPr>
        <w:tc>
          <w:tcPr>
            <w:tcW w:w="8990" w:type="dxa"/>
            <w:gridSpan w:val="7"/>
          </w:tcPr>
          <w:p w14:paraId="694B55ED" w14:textId="77777777" w:rsidR="00357D63" w:rsidRDefault="00357D63" w:rsidP="00C660ED">
            <w:r w:rsidRPr="00E47986">
              <w:t xml:space="preserve">Testing approach: </w:t>
            </w:r>
          </w:p>
          <w:p w14:paraId="2610DC69" w14:textId="70A5CC29" w:rsidR="00357D63" w:rsidRPr="00E47986" w:rsidRDefault="00DB7E90" w:rsidP="00C660ED">
            <w:r>
              <w:t>The test shall be performed in a populated</w:t>
            </w:r>
            <w:r w:rsidR="00A44109">
              <w:t xml:space="preserve"> table</w:t>
            </w:r>
            <w:r>
              <w:t xml:space="preserve"> with filter functionality already active on the table. Since only filtered values should appear on the screen, all newly inserted rows should match the filtered requirements. And the values/rows should remain even after the filter has been removed. This will confirm the consistent functionality of the operation.</w:t>
            </w:r>
          </w:p>
        </w:tc>
      </w:tr>
      <w:tr w:rsidR="00357D63" w14:paraId="2A8ACAF3" w14:textId="77777777" w:rsidTr="00C660ED">
        <w:trPr>
          <w:cantSplit/>
          <w:trHeight w:val="40"/>
        </w:trPr>
        <w:tc>
          <w:tcPr>
            <w:tcW w:w="987" w:type="dxa"/>
          </w:tcPr>
          <w:p w14:paraId="28C39B9B" w14:textId="77777777" w:rsidR="00357D63" w:rsidRDefault="00357D63" w:rsidP="00C660ED">
            <w:r>
              <w:t>STEP</w:t>
            </w:r>
          </w:p>
        </w:tc>
        <w:tc>
          <w:tcPr>
            <w:tcW w:w="2273" w:type="dxa"/>
          </w:tcPr>
          <w:p w14:paraId="73354ADE" w14:textId="77777777" w:rsidR="00357D63" w:rsidRDefault="00357D63" w:rsidP="00C660ED">
            <w:r>
              <w:t>OPERATOR ACTION</w:t>
            </w:r>
          </w:p>
        </w:tc>
        <w:tc>
          <w:tcPr>
            <w:tcW w:w="1755" w:type="dxa"/>
            <w:gridSpan w:val="3"/>
          </w:tcPr>
          <w:p w14:paraId="5E862460" w14:textId="77777777" w:rsidR="00357D63" w:rsidRDefault="00357D63" w:rsidP="00C660ED">
            <w:r>
              <w:t>PURPOSE</w:t>
            </w:r>
          </w:p>
        </w:tc>
        <w:tc>
          <w:tcPr>
            <w:tcW w:w="2162" w:type="dxa"/>
          </w:tcPr>
          <w:p w14:paraId="5B2E6F49" w14:textId="77777777" w:rsidR="00357D63" w:rsidRDefault="00357D63" w:rsidP="00C660ED">
            <w:r>
              <w:t>EXEPCTED RESULTS</w:t>
            </w:r>
          </w:p>
        </w:tc>
        <w:tc>
          <w:tcPr>
            <w:tcW w:w="1813" w:type="dxa"/>
          </w:tcPr>
          <w:p w14:paraId="1F701964" w14:textId="77777777" w:rsidR="00357D63" w:rsidRDefault="00357D63" w:rsidP="00C660ED">
            <w:r>
              <w:t>COMMENTS</w:t>
            </w:r>
          </w:p>
        </w:tc>
      </w:tr>
      <w:tr w:rsidR="00357D63" w14:paraId="0FFAC36D" w14:textId="77777777" w:rsidTr="00C660ED">
        <w:trPr>
          <w:cantSplit/>
          <w:trHeight w:val="40"/>
        </w:trPr>
        <w:tc>
          <w:tcPr>
            <w:tcW w:w="987" w:type="dxa"/>
          </w:tcPr>
          <w:p w14:paraId="00DFB441" w14:textId="77777777" w:rsidR="00357D63" w:rsidRDefault="00357D63" w:rsidP="00C660ED">
            <w:r>
              <w:t>1</w:t>
            </w:r>
          </w:p>
        </w:tc>
        <w:tc>
          <w:tcPr>
            <w:tcW w:w="2273" w:type="dxa"/>
          </w:tcPr>
          <w:p w14:paraId="2112D923" w14:textId="77777777" w:rsidR="00357D63" w:rsidRDefault="00357D63" w:rsidP="00C660ED">
            <w:r>
              <w:t>Select and double-click the &lt;BIG_TABLE&gt; table</w:t>
            </w:r>
          </w:p>
        </w:tc>
        <w:tc>
          <w:tcPr>
            <w:tcW w:w="1755" w:type="dxa"/>
            <w:gridSpan w:val="3"/>
          </w:tcPr>
          <w:p w14:paraId="6B20DE0B" w14:textId="77777777" w:rsidR="00357D63" w:rsidRDefault="00357D63" w:rsidP="00C660ED">
            <w:r>
              <w:t xml:space="preserve">Open Table </w:t>
            </w:r>
          </w:p>
        </w:tc>
        <w:tc>
          <w:tcPr>
            <w:tcW w:w="2162" w:type="dxa"/>
          </w:tcPr>
          <w:p w14:paraId="66F33887" w14:textId="77777777" w:rsidR="00357D63" w:rsidRDefault="00357D63" w:rsidP="00C660ED">
            <w:r>
              <w:t>Table is opened on a new window.</w:t>
            </w:r>
          </w:p>
        </w:tc>
        <w:tc>
          <w:tcPr>
            <w:tcW w:w="1813" w:type="dxa"/>
          </w:tcPr>
          <w:p w14:paraId="1BCC8443" w14:textId="77777777" w:rsidR="00357D63" w:rsidRDefault="00357D63" w:rsidP="00C660ED"/>
        </w:tc>
      </w:tr>
      <w:tr w:rsidR="0015587C" w14:paraId="43B003D8" w14:textId="77777777" w:rsidTr="00C660ED">
        <w:trPr>
          <w:cantSplit/>
          <w:trHeight w:val="40"/>
        </w:trPr>
        <w:tc>
          <w:tcPr>
            <w:tcW w:w="987" w:type="dxa"/>
          </w:tcPr>
          <w:p w14:paraId="2227F235" w14:textId="77777777" w:rsidR="0015587C" w:rsidRDefault="0015587C" w:rsidP="0015587C">
            <w:r>
              <w:t>2</w:t>
            </w:r>
          </w:p>
        </w:tc>
        <w:tc>
          <w:tcPr>
            <w:tcW w:w="2273" w:type="dxa"/>
          </w:tcPr>
          <w:p w14:paraId="7183AB46" w14:textId="0CEA6DC4" w:rsidR="0015587C" w:rsidRDefault="0015587C" w:rsidP="0015587C">
            <w:r>
              <w:t>Click on the first cell of the FILTER row</w:t>
            </w:r>
          </w:p>
        </w:tc>
        <w:tc>
          <w:tcPr>
            <w:tcW w:w="1755" w:type="dxa"/>
            <w:gridSpan w:val="3"/>
          </w:tcPr>
          <w:p w14:paraId="634E9C55" w14:textId="77777777" w:rsidR="0015587C" w:rsidRDefault="0015587C" w:rsidP="0015587C">
            <w:r>
              <w:t>To select row</w:t>
            </w:r>
          </w:p>
        </w:tc>
        <w:tc>
          <w:tcPr>
            <w:tcW w:w="2162" w:type="dxa"/>
          </w:tcPr>
          <w:p w14:paraId="59D0451D" w14:textId="57C550E4" w:rsidR="0015587C" w:rsidRPr="00552548" w:rsidRDefault="00A44109" w:rsidP="0015587C">
            <w:pPr>
              <w:rPr>
                <w:color w:val="0000FF"/>
              </w:rPr>
            </w:pPr>
            <w:r w:rsidRPr="00552548">
              <w:rPr>
                <w:color w:val="0000FF"/>
              </w:rPr>
              <w:t>Cell is selected.</w:t>
            </w:r>
          </w:p>
        </w:tc>
        <w:tc>
          <w:tcPr>
            <w:tcW w:w="1813" w:type="dxa"/>
          </w:tcPr>
          <w:p w14:paraId="25F85A61" w14:textId="77777777" w:rsidR="0015587C" w:rsidRDefault="0015587C" w:rsidP="0015587C"/>
        </w:tc>
      </w:tr>
      <w:tr w:rsidR="00357D63" w14:paraId="0BCDB7BC" w14:textId="77777777" w:rsidTr="00C660ED">
        <w:trPr>
          <w:cantSplit/>
          <w:trHeight w:val="40"/>
        </w:trPr>
        <w:tc>
          <w:tcPr>
            <w:tcW w:w="987" w:type="dxa"/>
          </w:tcPr>
          <w:p w14:paraId="52904FAE" w14:textId="77777777" w:rsidR="00357D63" w:rsidRDefault="00357D63" w:rsidP="00C660ED">
            <w:r>
              <w:t>3</w:t>
            </w:r>
          </w:p>
        </w:tc>
        <w:tc>
          <w:tcPr>
            <w:tcW w:w="2273" w:type="dxa"/>
          </w:tcPr>
          <w:p w14:paraId="1201365C" w14:textId="0C385441" w:rsidR="00357D63" w:rsidRDefault="00357D63" w:rsidP="00C660ED">
            <w:r>
              <w:t>Enter the value “12345” and press ENTER</w:t>
            </w:r>
          </w:p>
        </w:tc>
        <w:tc>
          <w:tcPr>
            <w:tcW w:w="1755" w:type="dxa"/>
            <w:gridSpan w:val="3"/>
          </w:tcPr>
          <w:p w14:paraId="538F1128" w14:textId="1B8C3CB5" w:rsidR="00357D63" w:rsidRDefault="00357D63" w:rsidP="00C660ED">
            <w:r>
              <w:t>Filter the values to be displayed</w:t>
            </w:r>
          </w:p>
        </w:tc>
        <w:tc>
          <w:tcPr>
            <w:tcW w:w="2162" w:type="dxa"/>
          </w:tcPr>
          <w:p w14:paraId="32920C0A" w14:textId="5AFFF81B" w:rsidR="00357D63" w:rsidRDefault="00357D63" w:rsidP="00C660ED">
            <w:r>
              <w:t>No rows should be displayed</w:t>
            </w:r>
          </w:p>
        </w:tc>
        <w:tc>
          <w:tcPr>
            <w:tcW w:w="1813" w:type="dxa"/>
          </w:tcPr>
          <w:p w14:paraId="27E4B3AD" w14:textId="77777777" w:rsidR="00357D63" w:rsidRDefault="00357D63" w:rsidP="00C660ED"/>
        </w:tc>
      </w:tr>
      <w:tr w:rsidR="00357D63" w14:paraId="62A0040E" w14:textId="77777777" w:rsidTr="00C660ED">
        <w:trPr>
          <w:cantSplit/>
          <w:trHeight w:val="40"/>
        </w:trPr>
        <w:tc>
          <w:tcPr>
            <w:tcW w:w="987" w:type="dxa"/>
          </w:tcPr>
          <w:p w14:paraId="735A725F" w14:textId="62A4B186" w:rsidR="00357D63" w:rsidRDefault="0015587C" w:rsidP="00C660ED">
            <w:r>
              <w:t>4</w:t>
            </w:r>
          </w:p>
        </w:tc>
        <w:tc>
          <w:tcPr>
            <w:tcW w:w="2273" w:type="dxa"/>
          </w:tcPr>
          <w:p w14:paraId="6FE29D58" w14:textId="77777777" w:rsidR="00357D63" w:rsidRDefault="00357D63" w:rsidP="00C660ED">
            <w:r>
              <w:t>On the top left menu select</w:t>
            </w:r>
          </w:p>
          <w:p w14:paraId="63BB3C77" w14:textId="77777777" w:rsidR="00357D63" w:rsidRDefault="00357D63" w:rsidP="00C660ED">
            <w:r>
              <w:t>EDIT-&gt; INSERT ROW</w:t>
            </w:r>
          </w:p>
        </w:tc>
        <w:tc>
          <w:tcPr>
            <w:tcW w:w="1755" w:type="dxa"/>
            <w:gridSpan w:val="3"/>
          </w:tcPr>
          <w:p w14:paraId="210B990B" w14:textId="77777777" w:rsidR="00357D63" w:rsidRDefault="00357D63" w:rsidP="00C660ED">
            <w:r>
              <w:t>Insert new row</w:t>
            </w:r>
          </w:p>
        </w:tc>
        <w:tc>
          <w:tcPr>
            <w:tcW w:w="2162" w:type="dxa"/>
          </w:tcPr>
          <w:p w14:paraId="54FAFF7B" w14:textId="025B7BCA" w:rsidR="00357D63" w:rsidRDefault="00357D63" w:rsidP="00C660ED">
            <w:r>
              <w:t>New row with the fil</w:t>
            </w:r>
            <w:r w:rsidR="0015587C">
              <w:t>ter values</w:t>
            </w:r>
            <w:r>
              <w:t xml:space="preserve"> should appear at the end of the table</w:t>
            </w:r>
          </w:p>
        </w:tc>
        <w:tc>
          <w:tcPr>
            <w:tcW w:w="1813" w:type="dxa"/>
          </w:tcPr>
          <w:p w14:paraId="3C27EC46" w14:textId="77777777" w:rsidR="00357D63" w:rsidRDefault="00357D63" w:rsidP="00C660ED"/>
        </w:tc>
      </w:tr>
      <w:tr w:rsidR="0015587C" w14:paraId="4151A19A" w14:textId="77777777" w:rsidTr="00C660ED">
        <w:trPr>
          <w:cantSplit/>
          <w:trHeight w:val="40"/>
        </w:trPr>
        <w:tc>
          <w:tcPr>
            <w:tcW w:w="987" w:type="dxa"/>
          </w:tcPr>
          <w:p w14:paraId="52B6EAC9" w14:textId="7712F930" w:rsidR="0015587C" w:rsidRDefault="0015587C" w:rsidP="0015587C">
            <w:r>
              <w:t>5</w:t>
            </w:r>
          </w:p>
        </w:tc>
        <w:tc>
          <w:tcPr>
            <w:tcW w:w="2273" w:type="dxa"/>
          </w:tcPr>
          <w:p w14:paraId="4E5A0520" w14:textId="00838CE0" w:rsidR="0015587C" w:rsidRDefault="0015587C" w:rsidP="0015587C">
            <w:r>
              <w:t>Click on the first cell of the FILTER row</w:t>
            </w:r>
          </w:p>
        </w:tc>
        <w:tc>
          <w:tcPr>
            <w:tcW w:w="1755" w:type="dxa"/>
            <w:gridSpan w:val="3"/>
          </w:tcPr>
          <w:p w14:paraId="6E8369E0" w14:textId="50B3B425" w:rsidR="0015587C" w:rsidRDefault="0015587C" w:rsidP="0015587C">
            <w:r>
              <w:t>To select row</w:t>
            </w:r>
          </w:p>
        </w:tc>
        <w:tc>
          <w:tcPr>
            <w:tcW w:w="2162" w:type="dxa"/>
          </w:tcPr>
          <w:p w14:paraId="42819AA1" w14:textId="33F68EC2" w:rsidR="0015587C" w:rsidRPr="00552548" w:rsidRDefault="00A44109" w:rsidP="0015587C">
            <w:pPr>
              <w:rPr>
                <w:color w:val="0000FF"/>
              </w:rPr>
            </w:pPr>
            <w:r w:rsidRPr="00552548">
              <w:rPr>
                <w:color w:val="0000FF"/>
              </w:rPr>
              <w:t>Select filter cell.</w:t>
            </w:r>
          </w:p>
        </w:tc>
        <w:tc>
          <w:tcPr>
            <w:tcW w:w="1813" w:type="dxa"/>
          </w:tcPr>
          <w:p w14:paraId="0115EDD4" w14:textId="77777777" w:rsidR="0015587C" w:rsidRDefault="0015587C" w:rsidP="0015587C"/>
        </w:tc>
      </w:tr>
      <w:tr w:rsidR="00357D63" w14:paraId="179A5042" w14:textId="77777777" w:rsidTr="00C660ED">
        <w:trPr>
          <w:cantSplit/>
          <w:trHeight w:val="40"/>
        </w:trPr>
        <w:tc>
          <w:tcPr>
            <w:tcW w:w="987" w:type="dxa"/>
          </w:tcPr>
          <w:p w14:paraId="73B164A3" w14:textId="3376A1A0" w:rsidR="00357D63" w:rsidRDefault="0015587C" w:rsidP="00C660ED">
            <w:r>
              <w:t>6</w:t>
            </w:r>
          </w:p>
        </w:tc>
        <w:tc>
          <w:tcPr>
            <w:tcW w:w="2273" w:type="dxa"/>
          </w:tcPr>
          <w:p w14:paraId="776EC8C2" w14:textId="54D2E700" w:rsidR="00357D63" w:rsidRDefault="0015587C" w:rsidP="00C660ED">
            <w:r>
              <w:t>Delete value from FILTER row and press ENTER</w:t>
            </w:r>
          </w:p>
        </w:tc>
        <w:tc>
          <w:tcPr>
            <w:tcW w:w="1755" w:type="dxa"/>
            <w:gridSpan w:val="3"/>
          </w:tcPr>
          <w:p w14:paraId="7018AAF1" w14:textId="5CFD0721" w:rsidR="00357D63" w:rsidRDefault="0015587C" w:rsidP="00C660ED">
            <w:r>
              <w:t>Clear filter</w:t>
            </w:r>
          </w:p>
        </w:tc>
        <w:tc>
          <w:tcPr>
            <w:tcW w:w="2162" w:type="dxa"/>
          </w:tcPr>
          <w:p w14:paraId="7D62D21D" w14:textId="4612F44B" w:rsidR="00357D63" w:rsidRDefault="0015587C" w:rsidP="00C660ED">
            <w:r>
              <w:t>All previously hidden rows should be displayed, including inserted row from Step 5</w:t>
            </w:r>
          </w:p>
        </w:tc>
        <w:tc>
          <w:tcPr>
            <w:tcW w:w="1813" w:type="dxa"/>
          </w:tcPr>
          <w:p w14:paraId="53239866" w14:textId="77777777" w:rsidR="00357D63" w:rsidRDefault="00357D63" w:rsidP="00C660ED"/>
        </w:tc>
      </w:tr>
      <w:tr w:rsidR="00357D63" w14:paraId="17ECC8E0" w14:textId="77777777" w:rsidTr="00C660ED">
        <w:trPr>
          <w:trHeight w:val="1250"/>
        </w:trPr>
        <w:tc>
          <w:tcPr>
            <w:tcW w:w="8990" w:type="dxa"/>
            <w:gridSpan w:val="7"/>
            <w:tcBorders>
              <w:bottom w:val="single" w:sz="4" w:space="0" w:color="auto"/>
            </w:tcBorders>
          </w:tcPr>
          <w:p w14:paraId="61265DE3" w14:textId="77777777" w:rsidR="00357D63" w:rsidRDefault="00357D63" w:rsidP="00C660ED">
            <w:r>
              <w:t>Concluding Remarks:</w:t>
            </w:r>
          </w:p>
        </w:tc>
      </w:tr>
      <w:tr w:rsidR="00357D63" w14:paraId="5A150C8F" w14:textId="77777777" w:rsidTr="00C660ED">
        <w:trPr>
          <w:trHeight w:val="890"/>
        </w:trPr>
        <w:tc>
          <w:tcPr>
            <w:tcW w:w="4495" w:type="dxa"/>
            <w:gridSpan w:val="3"/>
          </w:tcPr>
          <w:p w14:paraId="71E2F311" w14:textId="77777777" w:rsidR="00357D63" w:rsidRDefault="00357D63" w:rsidP="00C660ED">
            <w:r>
              <w:t xml:space="preserve">Testing Team: </w:t>
            </w:r>
          </w:p>
          <w:p w14:paraId="2A93CE22" w14:textId="227A2A6F" w:rsidR="00357D63" w:rsidRDefault="00E2332A" w:rsidP="00C660ED">
            <w:r w:rsidRPr="00552548">
              <w:rPr>
                <w:color w:val="0000FF"/>
              </w:rPr>
              <w:t>TBA</w:t>
            </w:r>
          </w:p>
        </w:tc>
        <w:tc>
          <w:tcPr>
            <w:tcW w:w="4495" w:type="dxa"/>
            <w:gridSpan w:val="4"/>
          </w:tcPr>
          <w:p w14:paraId="6D43ACC2" w14:textId="77777777" w:rsidR="00357D63" w:rsidRDefault="00357D63" w:rsidP="00C660ED">
            <w:r>
              <w:t>Date Completed:</w:t>
            </w:r>
          </w:p>
          <w:p w14:paraId="0357CB0B" w14:textId="60CF64D0" w:rsidR="00E2332A" w:rsidRDefault="00E2332A" w:rsidP="00C660ED">
            <w:r w:rsidRPr="00552548">
              <w:rPr>
                <w:color w:val="0000FF"/>
              </w:rPr>
              <w:t>TBA</w:t>
            </w:r>
          </w:p>
        </w:tc>
      </w:tr>
    </w:tbl>
    <w:p w14:paraId="748FA030" w14:textId="77777777" w:rsidR="00357D63" w:rsidRDefault="00357D63" w:rsidP="00357D63"/>
    <w:p w14:paraId="45015443" w14:textId="77777777" w:rsidR="00357D63" w:rsidRDefault="00357D63" w:rsidP="00357D63">
      <w:pPr>
        <w:overflowPunct/>
        <w:autoSpaceDE/>
        <w:autoSpaceDN/>
        <w:adjustRightInd/>
        <w:textAlignment w:val="auto"/>
      </w:pPr>
      <w:r>
        <w:br w:type="page"/>
      </w:r>
    </w:p>
    <w:p w14:paraId="2B2F65D4" w14:textId="77777777" w:rsidR="00357D63" w:rsidRDefault="00357D63" w:rsidP="00277C43">
      <w:pPr>
        <w:pStyle w:val="Paragraph"/>
      </w:pPr>
    </w:p>
    <w:p w14:paraId="58641EDF" w14:textId="223F9CC7" w:rsidR="00277C43" w:rsidRDefault="00277C43" w:rsidP="00277C43">
      <w:pPr>
        <w:pStyle w:val="Heading2"/>
      </w:pPr>
      <w:bookmarkStart w:id="38" w:name="_Toc38628728"/>
      <w:r>
        <w:t xml:space="preserve">Test </w:t>
      </w:r>
      <w:r w:rsidR="00357D63">
        <w:t>4</w:t>
      </w:r>
      <w:bookmarkEnd w:id="38"/>
    </w:p>
    <w:p w14:paraId="14013F3C" w14:textId="77777777" w:rsidR="00277C43" w:rsidRDefault="00277C43" w:rsidP="00277C43"/>
    <w:p w14:paraId="44CA22C1" w14:textId="0F096393" w:rsidR="00D558C2" w:rsidRPr="00B34944" w:rsidRDefault="00D558C2" w:rsidP="00D558C2">
      <w:r w:rsidRPr="00B34944">
        <w:rPr>
          <w:b/>
          <w:bCs/>
        </w:rPr>
        <w:t xml:space="preserve">Objective: </w:t>
      </w:r>
      <w:r>
        <w:t>This test will identify the independent functionality of the DELETE operation.</w:t>
      </w:r>
    </w:p>
    <w:p w14:paraId="19A4171D" w14:textId="077DE3FC" w:rsidR="00D558C2" w:rsidRDefault="00D558C2" w:rsidP="00D558C2">
      <w:r w:rsidRPr="00B34944">
        <w:rPr>
          <w:b/>
          <w:bCs/>
        </w:rPr>
        <w:t>Notes:</w:t>
      </w:r>
      <w:r w:rsidRPr="00B34944">
        <w:t xml:space="preserve"> </w:t>
      </w:r>
      <w:r w:rsidR="00DB7E90">
        <w:t>See Appendix (Section 8.0) on general setup</w:t>
      </w:r>
      <w:r w:rsidR="00DB7E90" w:rsidDel="00DB7E90">
        <w:t xml:space="preserve"> </w:t>
      </w:r>
      <w:r w:rsidR="00DB7E90">
        <w:t>before starting the test.</w:t>
      </w:r>
    </w:p>
    <w:p w14:paraId="434494C8" w14:textId="77777777" w:rsidR="00D0305C" w:rsidRPr="00B34944" w:rsidRDefault="00D0305C" w:rsidP="00277C43"/>
    <w:p w14:paraId="30AAD50B" w14:textId="77777777" w:rsidR="00277C43" w:rsidRDefault="00277C43" w:rsidP="00277C43">
      <w:pPr>
        <w:pStyle w:val="Paragraph"/>
        <w:sectPr w:rsidR="00277C43">
          <w:headerReference w:type="default" r:id="rId18"/>
          <w:footerReference w:type="default" r:id="rId19"/>
          <w:type w:val="continuous"/>
          <w:pgSz w:w="12240" w:h="15840" w:code="1"/>
          <w:pgMar w:top="1440" w:right="1440" w:bottom="1440" w:left="1800" w:header="720" w:footer="720" w:gutter="0"/>
          <w:cols w:space="720"/>
        </w:sectPr>
      </w:pPr>
    </w:p>
    <w:p w14:paraId="24BBCF61"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2D6CD089" w14:textId="77777777" w:rsidTr="00841F63">
        <w:trPr>
          <w:cantSplit/>
          <w:trHeight w:val="300"/>
        </w:trPr>
        <w:tc>
          <w:tcPr>
            <w:tcW w:w="4507" w:type="dxa"/>
            <w:gridSpan w:val="4"/>
          </w:tcPr>
          <w:p w14:paraId="540F818C" w14:textId="282DBCDB" w:rsidR="00277C43" w:rsidRDefault="00277C43" w:rsidP="00841F63">
            <w:r>
              <w:t xml:space="preserve">Test No.: </w:t>
            </w:r>
            <w:r w:rsidR="00357D63">
              <w:t>4</w:t>
            </w:r>
          </w:p>
        </w:tc>
        <w:tc>
          <w:tcPr>
            <w:tcW w:w="4483" w:type="dxa"/>
            <w:gridSpan w:val="3"/>
          </w:tcPr>
          <w:p w14:paraId="71E9B25F" w14:textId="4C66760B" w:rsidR="00277C43" w:rsidRDefault="00277C43" w:rsidP="00841F63">
            <w:r>
              <w:t xml:space="preserve">Current Status: </w:t>
            </w:r>
            <w:r w:rsidR="00D0305C">
              <w:t>Pending</w:t>
            </w:r>
          </w:p>
        </w:tc>
      </w:tr>
      <w:tr w:rsidR="00277C43" w14:paraId="286B630C" w14:textId="77777777" w:rsidTr="00841F63">
        <w:trPr>
          <w:cantSplit/>
          <w:trHeight w:val="300"/>
        </w:trPr>
        <w:tc>
          <w:tcPr>
            <w:tcW w:w="8990" w:type="dxa"/>
            <w:gridSpan w:val="7"/>
          </w:tcPr>
          <w:p w14:paraId="4288F282" w14:textId="636788C5" w:rsidR="00277C43" w:rsidRPr="00E47986" w:rsidRDefault="00277C43" w:rsidP="00841F63">
            <w:r w:rsidRPr="00E47986">
              <w:t xml:space="preserve">Test title:  </w:t>
            </w:r>
            <w:r>
              <w:t xml:space="preserve">Test </w:t>
            </w:r>
            <w:r w:rsidR="00227075">
              <w:t>DELETE operation</w:t>
            </w:r>
          </w:p>
          <w:p w14:paraId="1ACC3DCB" w14:textId="77777777" w:rsidR="00277C43" w:rsidRPr="00E47986" w:rsidRDefault="00277C43" w:rsidP="00841F63"/>
        </w:tc>
      </w:tr>
      <w:tr w:rsidR="00D0305C" w14:paraId="4065554E" w14:textId="77777777" w:rsidTr="00841F63">
        <w:trPr>
          <w:cantSplit/>
          <w:trHeight w:val="1070"/>
        </w:trPr>
        <w:tc>
          <w:tcPr>
            <w:tcW w:w="8990" w:type="dxa"/>
            <w:gridSpan w:val="7"/>
          </w:tcPr>
          <w:p w14:paraId="5BF9D614" w14:textId="77777777" w:rsidR="00DB7E90" w:rsidRDefault="00D0305C" w:rsidP="00D0305C">
            <w:r w:rsidRPr="00E47986">
              <w:t xml:space="preserve">Testing approach: </w:t>
            </w:r>
          </w:p>
          <w:p w14:paraId="7C616B7B" w14:textId="67DB34D9" w:rsidR="00D0305C" w:rsidRPr="00E47986" w:rsidRDefault="002D32FF" w:rsidP="00552548">
            <w:r>
              <w:t>This test will evaluate the DELETE operation.</w:t>
            </w:r>
          </w:p>
        </w:tc>
      </w:tr>
      <w:tr w:rsidR="00277C43" w14:paraId="49C1E885" w14:textId="77777777" w:rsidTr="00841F63">
        <w:trPr>
          <w:cantSplit/>
          <w:trHeight w:val="40"/>
        </w:trPr>
        <w:tc>
          <w:tcPr>
            <w:tcW w:w="987" w:type="dxa"/>
          </w:tcPr>
          <w:p w14:paraId="0A86627D" w14:textId="77777777" w:rsidR="00277C43" w:rsidRDefault="00277C43" w:rsidP="00841F63">
            <w:r>
              <w:t>STEP</w:t>
            </w:r>
          </w:p>
        </w:tc>
        <w:tc>
          <w:tcPr>
            <w:tcW w:w="2273" w:type="dxa"/>
          </w:tcPr>
          <w:p w14:paraId="607CFE05" w14:textId="77777777" w:rsidR="00277C43" w:rsidRDefault="00277C43" w:rsidP="00841F63">
            <w:r>
              <w:t>OPERATOR ACTION</w:t>
            </w:r>
          </w:p>
        </w:tc>
        <w:tc>
          <w:tcPr>
            <w:tcW w:w="1755" w:type="dxa"/>
            <w:gridSpan w:val="3"/>
          </w:tcPr>
          <w:p w14:paraId="3629F0E4" w14:textId="77777777" w:rsidR="00277C43" w:rsidRDefault="00277C43" w:rsidP="00841F63">
            <w:r>
              <w:t>PURPOSE</w:t>
            </w:r>
          </w:p>
        </w:tc>
        <w:tc>
          <w:tcPr>
            <w:tcW w:w="2162" w:type="dxa"/>
          </w:tcPr>
          <w:p w14:paraId="020B23F6" w14:textId="77777777" w:rsidR="00277C43" w:rsidRDefault="00277C43" w:rsidP="00841F63">
            <w:r>
              <w:t>EXEPCTED RESULTS</w:t>
            </w:r>
          </w:p>
        </w:tc>
        <w:tc>
          <w:tcPr>
            <w:tcW w:w="1813" w:type="dxa"/>
          </w:tcPr>
          <w:p w14:paraId="006F52A3" w14:textId="77777777" w:rsidR="00277C43" w:rsidRDefault="00277C43" w:rsidP="00841F63">
            <w:r>
              <w:t>COMMENTS</w:t>
            </w:r>
          </w:p>
        </w:tc>
      </w:tr>
      <w:tr w:rsidR="009B1896" w14:paraId="5C116159" w14:textId="77777777" w:rsidTr="00841F63">
        <w:trPr>
          <w:cantSplit/>
          <w:trHeight w:val="40"/>
        </w:trPr>
        <w:tc>
          <w:tcPr>
            <w:tcW w:w="987" w:type="dxa"/>
          </w:tcPr>
          <w:p w14:paraId="2F0214B9" w14:textId="236EDD4F" w:rsidR="009B1896" w:rsidRDefault="009B1896" w:rsidP="009B1896">
            <w:r>
              <w:t>1</w:t>
            </w:r>
          </w:p>
        </w:tc>
        <w:tc>
          <w:tcPr>
            <w:tcW w:w="2273" w:type="dxa"/>
          </w:tcPr>
          <w:p w14:paraId="7DE1BED7" w14:textId="6F2CDA25" w:rsidR="009B1896" w:rsidRDefault="009B1896" w:rsidP="009B1896">
            <w:r>
              <w:t>Select and double-click the &lt;TYPE_TABLE&gt; table</w:t>
            </w:r>
          </w:p>
        </w:tc>
        <w:tc>
          <w:tcPr>
            <w:tcW w:w="1755" w:type="dxa"/>
            <w:gridSpan w:val="3"/>
          </w:tcPr>
          <w:p w14:paraId="586342CD" w14:textId="26B9A1FF" w:rsidR="009B1896" w:rsidRDefault="009B1896" w:rsidP="009B1896">
            <w:r>
              <w:t xml:space="preserve">Open Table </w:t>
            </w:r>
          </w:p>
        </w:tc>
        <w:tc>
          <w:tcPr>
            <w:tcW w:w="2162" w:type="dxa"/>
          </w:tcPr>
          <w:p w14:paraId="7306A6AF" w14:textId="3A88847C" w:rsidR="009B1896" w:rsidRDefault="009B1896" w:rsidP="009B1896">
            <w:r>
              <w:t>Table is opened on a new window.</w:t>
            </w:r>
          </w:p>
        </w:tc>
        <w:tc>
          <w:tcPr>
            <w:tcW w:w="1813" w:type="dxa"/>
          </w:tcPr>
          <w:p w14:paraId="61357D36" w14:textId="77777777" w:rsidR="009B1896" w:rsidRDefault="009B1896" w:rsidP="009B1896"/>
        </w:tc>
      </w:tr>
      <w:tr w:rsidR="009B1896" w14:paraId="3944DBC1" w14:textId="77777777" w:rsidTr="00841F63">
        <w:trPr>
          <w:cantSplit/>
          <w:trHeight w:val="40"/>
        </w:trPr>
        <w:tc>
          <w:tcPr>
            <w:tcW w:w="987" w:type="dxa"/>
          </w:tcPr>
          <w:p w14:paraId="21D08048" w14:textId="224F6283" w:rsidR="009B1896" w:rsidRDefault="009B1896" w:rsidP="009B1896">
            <w:r>
              <w:t>2</w:t>
            </w:r>
          </w:p>
        </w:tc>
        <w:tc>
          <w:tcPr>
            <w:tcW w:w="2273" w:type="dxa"/>
          </w:tcPr>
          <w:p w14:paraId="56D601AD" w14:textId="7127B6A6" w:rsidR="009B1896" w:rsidRDefault="009B1896" w:rsidP="009B1896">
            <w:r>
              <w:t>Click on the first cell of the first row</w:t>
            </w:r>
          </w:p>
        </w:tc>
        <w:tc>
          <w:tcPr>
            <w:tcW w:w="1755" w:type="dxa"/>
            <w:gridSpan w:val="3"/>
          </w:tcPr>
          <w:p w14:paraId="6B0B3A8A" w14:textId="1B96F106" w:rsidR="009B1896" w:rsidRDefault="009B1896" w:rsidP="009B1896">
            <w:r>
              <w:t>To select row</w:t>
            </w:r>
          </w:p>
        </w:tc>
        <w:tc>
          <w:tcPr>
            <w:tcW w:w="2162" w:type="dxa"/>
          </w:tcPr>
          <w:p w14:paraId="28D1A12B" w14:textId="57202EE3" w:rsidR="009B1896" w:rsidRPr="00552548" w:rsidRDefault="00A44109" w:rsidP="009B1896">
            <w:pPr>
              <w:rPr>
                <w:color w:val="0000FF"/>
              </w:rPr>
            </w:pPr>
            <w:r w:rsidRPr="00552548">
              <w:rPr>
                <w:color w:val="0000FF"/>
              </w:rPr>
              <w:t>Cell is selected.</w:t>
            </w:r>
          </w:p>
        </w:tc>
        <w:tc>
          <w:tcPr>
            <w:tcW w:w="1813" w:type="dxa"/>
          </w:tcPr>
          <w:p w14:paraId="0D20AACB" w14:textId="77777777" w:rsidR="009B1896" w:rsidRDefault="009B1896" w:rsidP="009B1896"/>
        </w:tc>
      </w:tr>
      <w:tr w:rsidR="009B1896" w14:paraId="2F33C077" w14:textId="77777777" w:rsidTr="00841F63">
        <w:trPr>
          <w:cantSplit/>
          <w:trHeight w:val="40"/>
        </w:trPr>
        <w:tc>
          <w:tcPr>
            <w:tcW w:w="987" w:type="dxa"/>
          </w:tcPr>
          <w:p w14:paraId="6358C060" w14:textId="03B5D79C" w:rsidR="009B1896" w:rsidRDefault="009B1896" w:rsidP="009B1896">
            <w:r>
              <w:t>3</w:t>
            </w:r>
          </w:p>
        </w:tc>
        <w:tc>
          <w:tcPr>
            <w:tcW w:w="2273" w:type="dxa"/>
          </w:tcPr>
          <w:p w14:paraId="721D23C1" w14:textId="77777777" w:rsidR="009B1896" w:rsidRDefault="009B1896" w:rsidP="009B1896">
            <w:r>
              <w:t>On the top left menu select</w:t>
            </w:r>
          </w:p>
          <w:p w14:paraId="5ED91763" w14:textId="62F1AA22" w:rsidR="009B1896" w:rsidRDefault="009B1896" w:rsidP="009B1896">
            <w:r>
              <w:t>EDIT-&gt; DELETE ROW</w:t>
            </w:r>
          </w:p>
        </w:tc>
        <w:tc>
          <w:tcPr>
            <w:tcW w:w="1755" w:type="dxa"/>
            <w:gridSpan w:val="3"/>
          </w:tcPr>
          <w:p w14:paraId="49631C1D" w14:textId="27504819" w:rsidR="009B1896" w:rsidRDefault="009B1896" w:rsidP="009B1896">
            <w:r>
              <w:t>Remove selected row from Table</w:t>
            </w:r>
          </w:p>
        </w:tc>
        <w:tc>
          <w:tcPr>
            <w:tcW w:w="2162" w:type="dxa"/>
          </w:tcPr>
          <w:p w14:paraId="7A3A54A1" w14:textId="3CE7441C" w:rsidR="009B1896" w:rsidRDefault="00A44109" w:rsidP="009B1896">
            <w:r>
              <w:t>Selected row has been removed.</w:t>
            </w:r>
          </w:p>
        </w:tc>
        <w:tc>
          <w:tcPr>
            <w:tcW w:w="1813" w:type="dxa"/>
          </w:tcPr>
          <w:p w14:paraId="2ACDAB5C" w14:textId="77777777" w:rsidR="009B1896" w:rsidRDefault="009B1896" w:rsidP="009B1896"/>
        </w:tc>
      </w:tr>
      <w:tr w:rsidR="00227075" w14:paraId="4336D67B" w14:textId="77777777" w:rsidTr="00841F63">
        <w:trPr>
          <w:trHeight w:val="1250"/>
        </w:trPr>
        <w:tc>
          <w:tcPr>
            <w:tcW w:w="8990" w:type="dxa"/>
            <w:gridSpan w:val="7"/>
            <w:tcBorders>
              <w:bottom w:val="single" w:sz="4" w:space="0" w:color="auto"/>
            </w:tcBorders>
          </w:tcPr>
          <w:p w14:paraId="3E905C6F" w14:textId="77777777" w:rsidR="00227075" w:rsidRDefault="00227075" w:rsidP="00227075">
            <w:r>
              <w:t>Concluding Remarks:</w:t>
            </w:r>
          </w:p>
        </w:tc>
      </w:tr>
      <w:tr w:rsidR="00227075" w14:paraId="058A33E8" w14:textId="77777777" w:rsidTr="00841F63">
        <w:trPr>
          <w:trHeight w:val="890"/>
        </w:trPr>
        <w:tc>
          <w:tcPr>
            <w:tcW w:w="4495" w:type="dxa"/>
            <w:gridSpan w:val="3"/>
          </w:tcPr>
          <w:p w14:paraId="29CF0374" w14:textId="77777777" w:rsidR="00227075" w:rsidRDefault="00227075" w:rsidP="00227075">
            <w:r>
              <w:t xml:space="preserve">Testing Team: </w:t>
            </w:r>
          </w:p>
          <w:p w14:paraId="05C439A8" w14:textId="77FFCE6F" w:rsidR="00227075" w:rsidRDefault="00A44109" w:rsidP="00227075">
            <w:r w:rsidRPr="00552548">
              <w:rPr>
                <w:color w:val="0000FF"/>
              </w:rPr>
              <w:t>TBA</w:t>
            </w:r>
          </w:p>
        </w:tc>
        <w:tc>
          <w:tcPr>
            <w:tcW w:w="4495" w:type="dxa"/>
            <w:gridSpan w:val="4"/>
          </w:tcPr>
          <w:p w14:paraId="20E53919" w14:textId="77777777" w:rsidR="00227075" w:rsidRDefault="00227075" w:rsidP="00227075">
            <w:r>
              <w:t>Date Completed:</w:t>
            </w:r>
          </w:p>
          <w:p w14:paraId="53E4A491" w14:textId="452934E6" w:rsidR="00A44109" w:rsidRDefault="00A44109" w:rsidP="00227075">
            <w:r w:rsidRPr="00552548">
              <w:rPr>
                <w:color w:val="0000FF"/>
              </w:rPr>
              <w:t>TBA</w:t>
            </w:r>
          </w:p>
        </w:tc>
      </w:tr>
    </w:tbl>
    <w:p w14:paraId="21F60DF8" w14:textId="1CDE1F47" w:rsidR="00227075" w:rsidRDefault="00227075" w:rsidP="00277C43"/>
    <w:p w14:paraId="1062A79C" w14:textId="77777777" w:rsidR="00227075" w:rsidRDefault="00227075">
      <w:pPr>
        <w:overflowPunct/>
        <w:autoSpaceDE/>
        <w:autoSpaceDN/>
        <w:adjustRightInd/>
        <w:textAlignment w:val="auto"/>
      </w:pPr>
      <w:r>
        <w:br w:type="page"/>
      </w:r>
    </w:p>
    <w:p w14:paraId="5E8EEB0A" w14:textId="77777777" w:rsidR="00227075" w:rsidRDefault="00227075" w:rsidP="00227075">
      <w:pPr>
        <w:pStyle w:val="Paragraph"/>
      </w:pPr>
    </w:p>
    <w:p w14:paraId="2BDBC3B6" w14:textId="149F59A6" w:rsidR="00227075" w:rsidRDefault="00227075" w:rsidP="00227075">
      <w:pPr>
        <w:pStyle w:val="Heading2"/>
      </w:pPr>
      <w:bookmarkStart w:id="39" w:name="_Toc38628729"/>
      <w:r>
        <w:t xml:space="preserve">Test </w:t>
      </w:r>
      <w:r w:rsidR="00357D63">
        <w:t>5</w:t>
      </w:r>
      <w:bookmarkEnd w:id="39"/>
    </w:p>
    <w:p w14:paraId="28EFF83B" w14:textId="77777777" w:rsidR="00227075" w:rsidRDefault="00227075" w:rsidP="00227075"/>
    <w:p w14:paraId="763DB09A" w14:textId="6BF7C442" w:rsidR="00D558C2" w:rsidRPr="00B34944" w:rsidRDefault="00D558C2" w:rsidP="00D558C2">
      <w:r w:rsidRPr="00B34944">
        <w:rPr>
          <w:b/>
          <w:bCs/>
        </w:rPr>
        <w:t xml:space="preserve">Objective: </w:t>
      </w:r>
      <w:r>
        <w:t>This test will identify the independent functionality of the UNDO operation.</w:t>
      </w:r>
    </w:p>
    <w:p w14:paraId="37ACF89C" w14:textId="4BAB2D57" w:rsidR="00D558C2" w:rsidRDefault="00D558C2" w:rsidP="00D558C2">
      <w:r w:rsidRPr="00B34944">
        <w:rPr>
          <w:b/>
          <w:bCs/>
        </w:rPr>
        <w:t>Notes:</w:t>
      </w:r>
      <w:r w:rsidRPr="00B34944">
        <w:t xml:space="preserve"> </w:t>
      </w:r>
      <w:r w:rsidR="00DB7E90">
        <w:t>See Appendix (Section 8.0) on general setup</w:t>
      </w:r>
      <w:r w:rsidR="00DB7E90" w:rsidDel="00DB7E90">
        <w:t xml:space="preserve"> </w:t>
      </w:r>
      <w:r w:rsidR="00DB7E90">
        <w:t>before starting the test.</w:t>
      </w:r>
    </w:p>
    <w:p w14:paraId="3488C5B4" w14:textId="77777777" w:rsidR="00D0305C" w:rsidRPr="00B34944" w:rsidRDefault="00D0305C" w:rsidP="00227075"/>
    <w:p w14:paraId="5A67CCFE" w14:textId="77777777" w:rsidR="00227075" w:rsidRDefault="00227075" w:rsidP="00227075">
      <w:pPr>
        <w:pStyle w:val="Paragraph"/>
        <w:sectPr w:rsidR="00227075">
          <w:headerReference w:type="default" r:id="rId20"/>
          <w:footerReference w:type="default" r:id="rId21"/>
          <w:type w:val="continuous"/>
          <w:pgSz w:w="12240" w:h="15840" w:code="1"/>
          <w:pgMar w:top="1440" w:right="1440" w:bottom="1440" w:left="1800" w:header="720" w:footer="720" w:gutter="0"/>
          <w:cols w:space="720"/>
        </w:sectPr>
      </w:pPr>
    </w:p>
    <w:p w14:paraId="5B3000DE" w14:textId="77777777" w:rsidR="00227075" w:rsidRDefault="00227075" w:rsidP="002270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27075" w14:paraId="21ED13FA" w14:textId="77777777" w:rsidTr="00841F63">
        <w:trPr>
          <w:cantSplit/>
          <w:trHeight w:val="300"/>
        </w:trPr>
        <w:tc>
          <w:tcPr>
            <w:tcW w:w="4507" w:type="dxa"/>
            <w:gridSpan w:val="4"/>
          </w:tcPr>
          <w:p w14:paraId="5B9E2142" w14:textId="295DA180" w:rsidR="00227075" w:rsidRDefault="00227075" w:rsidP="00841F63">
            <w:r>
              <w:t xml:space="preserve">Test No.: </w:t>
            </w:r>
            <w:r w:rsidR="00357D63">
              <w:t>5</w:t>
            </w:r>
          </w:p>
        </w:tc>
        <w:tc>
          <w:tcPr>
            <w:tcW w:w="4483" w:type="dxa"/>
            <w:gridSpan w:val="3"/>
          </w:tcPr>
          <w:p w14:paraId="5C6ECE4C" w14:textId="6CBB20E7" w:rsidR="00227075" w:rsidRDefault="00227075" w:rsidP="00841F63">
            <w:r>
              <w:t>Current Status: Pending</w:t>
            </w:r>
          </w:p>
        </w:tc>
      </w:tr>
      <w:tr w:rsidR="00227075" w14:paraId="39DFA644" w14:textId="77777777" w:rsidTr="00841F63">
        <w:trPr>
          <w:cantSplit/>
          <w:trHeight w:val="300"/>
        </w:trPr>
        <w:tc>
          <w:tcPr>
            <w:tcW w:w="8990" w:type="dxa"/>
            <w:gridSpan w:val="7"/>
          </w:tcPr>
          <w:p w14:paraId="1F24138C" w14:textId="03B6FE60" w:rsidR="00227075" w:rsidRPr="00E47986" w:rsidRDefault="00227075" w:rsidP="00841F63">
            <w:r w:rsidRPr="00E47986">
              <w:t xml:space="preserve">Test title:  </w:t>
            </w:r>
            <w:r>
              <w:t>Test UNDO operation</w:t>
            </w:r>
          </w:p>
          <w:p w14:paraId="460E9E67" w14:textId="77777777" w:rsidR="00227075" w:rsidRPr="00E47986" w:rsidRDefault="00227075" w:rsidP="00841F63"/>
        </w:tc>
      </w:tr>
      <w:tr w:rsidR="00D558C2" w14:paraId="38179F8F" w14:textId="77777777" w:rsidTr="00841F63">
        <w:trPr>
          <w:cantSplit/>
          <w:trHeight w:val="1070"/>
        </w:trPr>
        <w:tc>
          <w:tcPr>
            <w:tcW w:w="8990" w:type="dxa"/>
            <w:gridSpan w:val="7"/>
          </w:tcPr>
          <w:p w14:paraId="10315263" w14:textId="77777777" w:rsidR="002D32FF" w:rsidRDefault="00D558C2" w:rsidP="00D558C2">
            <w:r w:rsidRPr="00E47986">
              <w:t xml:space="preserve">Testing approach: </w:t>
            </w:r>
          </w:p>
          <w:p w14:paraId="46153ED1" w14:textId="3C43A400" w:rsidR="00D558C2" w:rsidRPr="00E47986" w:rsidRDefault="002D32FF">
            <w:r>
              <w:t>This test will evaluate the functionality of the UNDO operation for all value editing conditions. This will also confirm the consistent functionality of the UNDO operation.</w:t>
            </w:r>
          </w:p>
        </w:tc>
      </w:tr>
      <w:tr w:rsidR="00227075" w14:paraId="234CDF43" w14:textId="77777777" w:rsidTr="00841F63">
        <w:trPr>
          <w:cantSplit/>
          <w:trHeight w:val="40"/>
        </w:trPr>
        <w:tc>
          <w:tcPr>
            <w:tcW w:w="987" w:type="dxa"/>
          </w:tcPr>
          <w:p w14:paraId="7D50FD4C" w14:textId="77777777" w:rsidR="00227075" w:rsidRDefault="00227075" w:rsidP="00841F63">
            <w:r>
              <w:t>STEP</w:t>
            </w:r>
          </w:p>
        </w:tc>
        <w:tc>
          <w:tcPr>
            <w:tcW w:w="2273" w:type="dxa"/>
          </w:tcPr>
          <w:p w14:paraId="27125056" w14:textId="77777777" w:rsidR="00227075" w:rsidRDefault="00227075" w:rsidP="00841F63">
            <w:r>
              <w:t>OPERATOR ACTION</w:t>
            </w:r>
          </w:p>
        </w:tc>
        <w:tc>
          <w:tcPr>
            <w:tcW w:w="1755" w:type="dxa"/>
            <w:gridSpan w:val="3"/>
          </w:tcPr>
          <w:p w14:paraId="04A0B34F" w14:textId="77777777" w:rsidR="00227075" w:rsidRDefault="00227075" w:rsidP="00841F63">
            <w:r>
              <w:t>PURPOSE</w:t>
            </w:r>
          </w:p>
        </w:tc>
        <w:tc>
          <w:tcPr>
            <w:tcW w:w="2162" w:type="dxa"/>
          </w:tcPr>
          <w:p w14:paraId="240B9CCA" w14:textId="77777777" w:rsidR="00227075" w:rsidRDefault="00227075" w:rsidP="00841F63">
            <w:r>
              <w:t>EXEPCTED RESULTS</w:t>
            </w:r>
          </w:p>
        </w:tc>
        <w:tc>
          <w:tcPr>
            <w:tcW w:w="1813" w:type="dxa"/>
          </w:tcPr>
          <w:p w14:paraId="6C8AC8F9" w14:textId="77777777" w:rsidR="00227075" w:rsidRDefault="00227075" w:rsidP="00841F63">
            <w:r>
              <w:t>COMMENTS</w:t>
            </w:r>
          </w:p>
        </w:tc>
      </w:tr>
      <w:tr w:rsidR="009B1896" w14:paraId="74DB32A3" w14:textId="77777777" w:rsidTr="00841F63">
        <w:trPr>
          <w:cantSplit/>
          <w:trHeight w:val="40"/>
        </w:trPr>
        <w:tc>
          <w:tcPr>
            <w:tcW w:w="987" w:type="dxa"/>
          </w:tcPr>
          <w:p w14:paraId="7FBABD55" w14:textId="0820B618" w:rsidR="009B1896" w:rsidRDefault="009B1896" w:rsidP="009B1896">
            <w:r>
              <w:t>1</w:t>
            </w:r>
          </w:p>
        </w:tc>
        <w:tc>
          <w:tcPr>
            <w:tcW w:w="2273" w:type="dxa"/>
          </w:tcPr>
          <w:p w14:paraId="39FE713F" w14:textId="69F6653F" w:rsidR="009B1896" w:rsidRDefault="009B1896" w:rsidP="009B1896">
            <w:r>
              <w:t>Select and double-click the &lt;BIG_TABLE&gt; table</w:t>
            </w:r>
          </w:p>
        </w:tc>
        <w:tc>
          <w:tcPr>
            <w:tcW w:w="1755" w:type="dxa"/>
            <w:gridSpan w:val="3"/>
          </w:tcPr>
          <w:p w14:paraId="714B5207" w14:textId="2C971A5F" w:rsidR="009B1896" w:rsidRDefault="009B1896" w:rsidP="009B1896">
            <w:r>
              <w:t xml:space="preserve">Open Table </w:t>
            </w:r>
          </w:p>
        </w:tc>
        <w:tc>
          <w:tcPr>
            <w:tcW w:w="2162" w:type="dxa"/>
          </w:tcPr>
          <w:p w14:paraId="7196D611" w14:textId="3BDB8B59" w:rsidR="009B1896" w:rsidRDefault="009B1896" w:rsidP="009B1896">
            <w:r>
              <w:t>Table is opened on a new window.</w:t>
            </w:r>
          </w:p>
        </w:tc>
        <w:tc>
          <w:tcPr>
            <w:tcW w:w="1813" w:type="dxa"/>
          </w:tcPr>
          <w:p w14:paraId="429F505F" w14:textId="77777777" w:rsidR="009B1896" w:rsidRDefault="009B1896" w:rsidP="009B1896"/>
        </w:tc>
      </w:tr>
      <w:tr w:rsidR="009B1896" w14:paraId="5766FE82" w14:textId="77777777" w:rsidTr="00841F63">
        <w:trPr>
          <w:cantSplit/>
          <w:trHeight w:val="40"/>
        </w:trPr>
        <w:tc>
          <w:tcPr>
            <w:tcW w:w="987" w:type="dxa"/>
          </w:tcPr>
          <w:p w14:paraId="575D2762" w14:textId="09BAF3B1" w:rsidR="009B1896" w:rsidRDefault="009B1896" w:rsidP="009B1896">
            <w:r>
              <w:t>2</w:t>
            </w:r>
          </w:p>
        </w:tc>
        <w:tc>
          <w:tcPr>
            <w:tcW w:w="2273" w:type="dxa"/>
          </w:tcPr>
          <w:p w14:paraId="2BBCC66D" w14:textId="7E7CC854" w:rsidR="009B1896" w:rsidRDefault="009B1896">
            <w:r>
              <w:t>Click on the first cell of the first row and enter the value “12345” and press ENTER</w:t>
            </w:r>
          </w:p>
        </w:tc>
        <w:tc>
          <w:tcPr>
            <w:tcW w:w="1755" w:type="dxa"/>
            <w:gridSpan w:val="3"/>
          </w:tcPr>
          <w:p w14:paraId="041505B0" w14:textId="24C5F8D0" w:rsidR="009B1896" w:rsidRDefault="009B1896" w:rsidP="009B1896">
            <w:r>
              <w:t>Enter a value in the cell</w:t>
            </w:r>
          </w:p>
        </w:tc>
        <w:tc>
          <w:tcPr>
            <w:tcW w:w="2162" w:type="dxa"/>
          </w:tcPr>
          <w:p w14:paraId="3587EC5B" w14:textId="188EC1D6" w:rsidR="009B1896" w:rsidRDefault="009B1896" w:rsidP="009B1896">
            <w:r>
              <w:t>The value “12345” should be stored in the cell</w:t>
            </w:r>
          </w:p>
        </w:tc>
        <w:tc>
          <w:tcPr>
            <w:tcW w:w="1813" w:type="dxa"/>
          </w:tcPr>
          <w:p w14:paraId="3A833A79" w14:textId="77777777" w:rsidR="009B1896" w:rsidRDefault="009B1896" w:rsidP="009B1896"/>
        </w:tc>
      </w:tr>
      <w:tr w:rsidR="009B1896" w14:paraId="4F244F31" w14:textId="77777777" w:rsidTr="00841F63">
        <w:trPr>
          <w:cantSplit/>
          <w:trHeight w:val="40"/>
        </w:trPr>
        <w:tc>
          <w:tcPr>
            <w:tcW w:w="987" w:type="dxa"/>
          </w:tcPr>
          <w:p w14:paraId="5B37C45C" w14:textId="791696BA" w:rsidR="009B1896" w:rsidRDefault="009B1896" w:rsidP="009B1896">
            <w:r>
              <w:t>3</w:t>
            </w:r>
          </w:p>
        </w:tc>
        <w:tc>
          <w:tcPr>
            <w:tcW w:w="2273" w:type="dxa"/>
          </w:tcPr>
          <w:p w14:paraId="0574DB50" w14:textId="0BFF523D" w:rsidR="009B1896" w:rsidRDefault="009B1896" w:rsidP="009B1896">
            <w:r>
              <w:t>Click inside the Table space</w:t>
            </w:r>
          </w:p>
        </w:tc>
        <w:tc>
          <w:tcPr>
            <w:tcW w:w="1755" w:type="dxa"/>
            <w:gridSpan w:val="3"/>
          </w:tcPr>
          <w:p w14:paraId="6F0E3007" w14:textId="5D02A395" w:rsidR="009B1896" w:rsidRDefault="009B1896" w:rsidP="009B1896">
            <w:r>
              <w:t>Ensure table space is selected.</w:t>
            </w:r>
          </w:p>
        </w:tc>
        <w:tc>
          <w:tcPr>
            <w:tcW w:w="2162" w:type="dxa"/>
          </w:tcPr>
          <w:p w14:paraId="0E555D94" w14:textId="4DE6A83A" w:rsidR="009B1896" w:rsidRPr="00552548" w:rsidRDefault="00A44109" w:rsidP="009B1896">
            <w:pPr>
              <w:rPr>
                <w:color w:val="0000FF"/>
              </w:rPr>
            </w:pPr>
            <w:r w:rsidRPr="00552548">
              <w:rPr>
                <w:color w:val="0000FF"/>
              </w:rPr>
              <w:t>Table space is selected</w:t>
            </w:r>
          </w:p>
        </w:tc>
        <w:tc>
          <w:tcPr>
            <w:tcW w:w="1813" w:type="dxa"/>
          </w:tcPr>
          <w:p w14:paraId="7BF3B2EE" w14:textId="77777777" w:rsidR="009B1896" w:rsidRDefault="009B1896" w:rsidP="009B1896"/>
        </w:tc>
      </w:tr>
      <w:tr w:rsidR="009B1896" w14:paraId="1C705697" w14:textId="77777777" w:rsidTr="00841F63">
        <w:trPr>
          <w:cantSplit/>
          <w:trHeight w:val="40"/>
        </w:trPr>
        <w:tc>
          <w:tcPr>
            <w:tcW w:w="987" w:type="dxa"/>
          </w:tcPr>
          <w:p w14:paraId="0AA80FCE" w14:textId="4E63CCFA" w:rsidR="009B1896" w:rsidRDefault="009B1896" w:rsidP="009B1896">
            <w:r>
              <w:t>4</w:t>
            </w:r>
          </w:p>
        </w:tc>
        <w:tc>
          <w:tcPr>
            <w:tcW w:w="2273" w:type="dxa"/>
          </w:tcPr>
          <w:p w14:paraId="48FE8E03" w14:textId="77777777" w:rsidR="009B1896" w:rsidRDefault="009B1896" w:rsidP="009B1896">
            <w:r>
              <w:t>On the top left menu select</w:t>
            </w:r>
          </w:p>
          <w:p w14:paraId="6C72F80C" w14:textId="689AE10E" w:rsidR="009B1896" w:rsidRDefault="009B1896" w:rsidP="009B1896">
            <w:r>
              <w:t>EDIT-&gt; INSERT ROW</w:t>
            </w:r>
          </w:p>
        </w:tc>
        <w:tc>
          <w:tcPr>
            <w:tcW w:w="1755" w:type="dxa"/>
            <w:gridSpan w:val="3"/>
          </w:tcPr>
          <w:p w14:paraId="11A2D6A1" w14:textId="18B8B95E" w:rsidR="009B1896" w:rsidRDefault="009B1896" w:rsidP="009B1896">
            <w:r>
              <w:t>Insert new row</w:t>
            </w:r>
          </w:p>
        </w:tc>
        <w:tc>
          <w:tcPr>
            <w:tcW w:w="2162" w:type="dxa"/>
          </w:tcPr>
          <w:p w14:paraId="2F10921E" w14:textId="01AC187B" w:rsidR="009B1896" w:rsidRDefault="009B1896" w:rsidP="009B1896">
            <w:r>
              <w:t>New blank row should appear at the end of the table</w:t>
            </w:r>
          </w:p>
        </w:tc>
        <w:tc>
          <w:tcPr>
            <w:tcW w:w="1813" w:type="dxa"/>
          </w:tcPr>
          <w:p w14:paraId="29C24225" w14:textId="77777777" w:rsidR="009B1896" w:rsidRDefault="009B1896" w:rsidP="009B1896"/>
        </w:tc>
      </w:tr>
      <w:tr w:rsidR="009B1896" w14:paraId="6A89EBD6" w14:textId="77777777" w:rsidTr="00841F63">
        <w:trPr>
          <w:cantSplit/>
          <w:trHeight w:val="40"/>
        </w:trPr>
        <w:tc>
          <w:tcPr>
            <w:tcW w:w="987" w:type="dxa"/>
          </w:tcPr>
          <w:p w14:paraId="137D01E7" w14:textId="65BB7B7E" w:rsidR="009B1896" w:rsidRDefault="009B1896" w:rsidP="009B1896">
            <w:r>
              <w:t>5</w:t>
            </w:r>
          </w:p>
        </w:tc>
        <w:tc>
          <w:tcPr>
            <w:tcW w:w="2273" w:type="dxa"/>
          </w:tcPr>
          <w:p w14:paraId="3DBEC9A1" w14:textId="22BB65B2" w:rsidR="009B1896" w:rsidRDefault="009B1896" w:rsidP="009B1896">
            <w:r>
              <w:t>Click and Select the cell with the value “12345”</w:t>
            </w:r>
          </w:p>
        </w:tc>
        <w:tc>
          <w:tcPr>
            <w:tcW w:w="1755" w:type="dxa"/>
            <w:gridSpan w:val="3"/>
          </w:tcPr>
          <w:p w14:paraId="5B4A0B5A" w14:textId="51E551A1" w:rsidR="009B1896" w:rsidRDefault="009B1896" w:rsidP="009B1896">
            <w:r>
              <w:t>To select row</w:t>
            </w:r>
          </w:p>
        </w:tc>
        <w:tc>
          <w:tcPr>
            <w:tcW w:w="2162" w:type="dxa"/>
          </w:tcPr>
          <w:p w14:paraId="42A26665" w14:textId="1194814E" w:rsidR="009B1896" w:rsidRPr="00552548" w:rsidRDefault="00A44109" w:rsidP="009B1896">
            <w:pPr>
              <w:rPr>
                <w:color w:val="0000FF"/>
              </w:rPr>
            </w:pPr>
            <w:r w:rsidRPr="00552548">
              <w:rPr>
                <w:color w:val="0000FF"/>
              </w:rPr>
              <w:t>Cell is selected</w:t>
            </w:r>
          </w:p>
        </w:tc>
        <w:tc>
          <w:tcPr>
            <w:tcW w:w="1813" w:type="dxa"/>
          </w:tcPr>
          <w:p w14:paraId="6B3EFD57" w14:textId="77777777" w:rsidR="009B1896" w:rsidRDefault="009B1896" w:rsidP="009B1896"/>
        </w:tc>
      </w:tr>
      <w:tr w:rsidR="009B1896" w14:paraId="3D19AE65" w14:textId="77777777" w:rsidTr="00841F63">
        <w:trPr>
          <w:cantSplit/>
          <w:trHeight w:val="40"/>
        </w:trPr>
        <w:tc>
          <w:tcPr>
            <w:tcW w:w="987" w:type="dxa"/>
          </w:tcPr>
          <w:p w14:paraId="33654A16" w14:textId="647D8775" w:rsidR="009B1896" w:rsidRDefault="009B1896" w:rsidP="009B1896">
            <w:r>
              <w:t>6</w:t>
            </w:r>
          </w:p>
        </w:tc>
        <w:tc>
          <w:tcPr>
            <w:tcW w:w="2273" w:type="dxa"/>
          </w:tcPr>
          <w:p w14:paraId="7F2CFFC9" w14:textId="77777777" w:rsidR="009B1896" w:rsidRDefault="009B1896" w:rsidP="009B1896">
            <w:r>
              <w:t>On the top left menu select</w:t>
            </w:r>
          </w:p>
          <w:p w14:paraId="4FD7EE35" w14:textId="7C5DBD6C" w:rsidR="009B1896" w:rsidRDefault="009B1896" w:rsidP="009B1896">
            <w:r>
              <w:t>EDIT-&gt; COPY ROW</w:t>
            </w:r>
          </w:p>
        </w:tc>
        <w:tc>
          <w:tcPr>
            <w:tcW w:w="1755" w:type="dxa"/>
            <w:gridSpan w:val="3"/>
          </w:tcPr>
          <w:p w14:paraId="29DA3448" w14:textId="3338DEBB" w:rsidR="009B1896" w:rsidRDefault="009B1896" w:rsidP="009B1896">
            <w:r>
              <w:t>Copy selected rows in Table</w:t>
            </w:r>
          </w:p>
        </w:tc>
        <w:tc>
          <w:tcPr>
            <w:tcW w:w="2162" w:type="dxa"/>
          </w:tcPr>
          <w:p w14:paraId="33147D82" w14:textId="1F4F04B7" w:rsidR="009B1896" w:rsidRDefault="00A44109" w:rsidP="009B1896">
            <w:r>
              <w:t>Row contents are copied.</w:t>
            </w:r>
          </w:p>
        </w:tc>
        <w:tc>
          <w:tcPr>
            <w:tcW w:w="1813" w:type="dxa"/>
          </w:tcPr>
          <w:p w14:paraId="341FA56A" w14:textId="77777777" w:rsidR="009B1896" w:rsidRDefault="009B1896" w:rsidP="009B1896"/>
        </w:tc>
      </w:tr>
      <w:tr w:rsidR="009B1896" w14:paraId="7B1EE8D9" w14:textId="77777777" w:rsidTr="00841F63">
        <w:trPr>
          <w:cantSplit/>
          <w:trHeight w:val="40"/>
        </w:trPr>
        <w:tc>
          <w:tcPr>
            <w:tcW w:w="987" w:type="dxa"/>
          </w:tcPr>
          <w:p w14:paraId="1B8C6655" w14:textId="3EC288EB" w:rsidR="009B1896" w:rsidRDefault="009B1896" w:rsidP="009B1896">
            <w:r>
              <w:t>7</w:t>
            </w:r>
          </w:p>
        </w:tc>
        <w:tc>
          <w:tcPr>
            <w:tcW w:w="2273" w:type="dxa"/>
          </w:tcPr>
          <w:p w14:paraId="5FEECB7F" w14:textId="77777777" w:rsidR="009B1896" w:rsidRDefault="009B1896" w:rsidP="009B1896">
            <w:r>
              <w:t>On the top left menu select</w:t>
            </w:r>
          </w:p>
          <w:p w14:paraId="743E9C2C" w14:textId="6701B0B5" w:rsidR="009B1896" w:rsidRDefault="009B1896" w:rsidP="009B1896">
            <w:r>
              <w:t>EDIT-&gt; PASTE ROW</w:t>
            </w:r>
          </w:p>
        </w:tc>
        <w:tc>
          <w:tcPr>
            <w:tcW w:w="1755" w:type="dxa"/>
            <w:gridSpan w:val="3"/>
          </w:tcPr>
          <w:p w14:paraId="20FA4743" w14:textId="46E50D55" w:rsidR="009B1896" w:rsidRDefault="009B1896" w:rsidP="009B1896">
            <w:r>
              <w:t>Paste previously copied rows</w:t>
            </w:r>
          </w:p>
        </w:tc>
        <w:tc>
          <w:tcPr>
            <w:tcW w:w="2162" w:type="dxa"/>
          </w:tcPr>
          <w:p w14:paraId="3C8C91CF" w14:textId="295A70E5" w:rsidR="009B1896" w:rsidRDefault="009B1896" w:rsidP="009B1896">
            <w:r>
              <w:t>The row copied should appear at the end of the Table</w:t>
            </w:r>
          </w:p>
        </w:tc>
        <w:tc>
          <w:tcPr>
            <w:tcW w:w="1813" w:type="dxa"/>
          </w:tcPr>
          <w:p w14:paraId="77C27C13" w14:textId="77777777" w:rsidR="009B1896" w:rsidRDefault="009B1896" w:rsidP="009B1896"/>
        </w:tc>
      </w:tr>
      <w:tr w:rsidR="009B1896" w14:paraId="1F428144" w14:textId="77777777" w:rsidTr="00841F63">
        <w:trPr>
          <w:cantSplit/>
          <w:trHeight w:val="40"/>
        </w:trPr>
        <w:tc>
          <w:tcPr>
            <w:tcW w:w="987" w:type="dxa"/>
          </w:tcPr>
          <w:p w14:paraId="5BF0E965" w14:textId="480B6B0C" w:rsidR="009B1896" w:rsidRDefault="009B1896" w:rsidP="009B1896">
            <w:r>
              <w:t>8</w:t>
            </w:r>
          </w:p>
        </w:tc>
        <w:tc>
          <w:tcPr>
            <w:tcW w:w="2273" w:type="dxa"/>
          </w:tcPr>
          <w:p w14:paraId="4436B1CA" w14:textId="2D26D3B4" w:rsidR="009B1896" w:rsidRDefault="009B1896" w:rsidP="009B1896">
            <w:r>
              <w:t>Click on the first cell of the first row and enter the value “99999” and press ENTER</w:t>
            </w:r>
          </w:p>
        </w:tc>
        <w:tc>
          <w:tcPr>
            <w:tcW w:w="1755" w:type="dxa"/>
            <w:gridSpan w:val="3"/>
          </w:tcPr>
          <w:p w14:paraId="014F7405" w14:textId="7D5F6543" w:rsidR="009B1896" w:rsidRDefault="009B1896" w:rsidP="009B1896">
            <w:r>
              <w:t>Enter a new value in the cell to differ row from newly pasted row</w:t>
            </w:r>
          </w:p>
        </w:tc>
        <w:tc>
          <w:tcPr>
            <w:tcW w:w="2162" w:type="dxa"/>
          </w:tcPr>
          <w:p w14:paraId="60228AED" w14:textId="10E05B4F" w:rsidR="009B1896" w:rsidRDefault="009B1896" w:rsidP="009B1896">
            <w:r>
              <w:t>The value “99999” should be stored in the cell</w:t>
            </w:r>
          </w:p>
        </w:tc>
        <w:tc>
          <w:tcPr>
            <w:tcW w:w="1813" w:type="dxa"/>
          </w:tcPr>
          <w:p w14:paraId="28389F42" w14:textId="77777777" w:rsidR="009B1896" w:rsidRDefault="009B1896" w:rsidP="009B1896"/>
        </w:tc>
      </w:tr>
      <w:tr w:rsidR="009B1896" w14:paraId="14514380" w14:textId="77777777" w:rsidTr="00841F63">
        <w:trPr>
          <w:cantSplit/>
          <w:trHeight w:val="40"/>
        </w:trPr>
        <w:tc>
          <w:tcPr>
            <w:tcW w:w="987" w:type="dxa"/>
          </w:tcPr>
          <w:p w14:paraId="6554025C" w14:textId="0A1972FE" w:rsidR="009B1896" w:rsidRDefault="009B1896" w:rsidP="009B1896">
            <w:r>
              <w:t>9</w:t>
            </w:r>
          </w:p>
        </w:tc>
        <w:tc>
          <w:tcPr>
            <w:tcW w:w="2273" w:type="dxa"/>
          </w:tcPr>
          <w:p w14:paraId="62EB6A12" w14:textId="567B0ED0" w:rsidR="009B1896" w:rsidRPr="00552548" w:rsidRDefault="009B1896" w:rsidP="009B1896">
            <w:pPr>
              <w:rPr>
                <w:color w:val="0000FF"/>
              </w:rPr>
            </w:pPr>
            <w:r w:rsidRPr="00552548">
              <w:rPr>
                <w:color w:val="0000FF"/>
              </w:rPr>
              <w:t xml:space="preserve">Select </w:t>
            </w:r>
            <w:r w:rsidR="00A44109" w:rsidRPr="00552548">
              <w:rPr>
                <w:color w:val="0000FF"/>
              </w:rPr>
              <w:t>a</w:t>
            </w:r>
            <w:r w:rsidRPr="00552548">
              <w:rPr>
                <w:color w:val="0000FF"/>
              </w:rPr>
              <w:t xml:space="preserve">ll the rows by clicking on the first </w:t>
            </w:r>
            <w:r w:rsidR="00A44109" w:rsidRPr="00552548">
              <w:rPr>
                <w:color w:val="0000FF"/>
              </w:rPr>
              <w:t>cell of the first row, then</w:t>
            </w:r>
            <w:r w:rsidRPr="00552548">
              <w:rPr>
                <w:color w:val="0000FF"/>
              </w:rPr>
              <w:t xml:space="preserve"> drag the mouse to the last row before releasing the mouse click</w:t>
            </w:r>
          </w:p>
        </w:tc>
        <w:tc>
          <w:tcPr>
            <w:tcW w:w="1755" w:type="dxa"/>
            <w:gridSpan w:val="3"/>
          </w:tcPr>
          <w:p w14:paraId="7C512EE5" w14:textId="33DF7498" w:rsidR="009B1896" w:rsidRDefault="009B1896" w:rsidP="009B1896">
            <w:r>
              <w:t>To select all rows</w:t>
            </w:r>
          </w:p>
        </w:tc>
        <w:tc>
          <w:tcPr>
            <w:tcW w:w="2162" w:type="dxa"/>
          </w:tcPr>
          <w:p w14:paraId="5180F8C8" w14:textId="7B23CF39" w:rsidR="009B1896" w:rsidRPr="00552548" w:rsidRDefault="00A44109" w:rsidP="009B1896">
            <w:pPr>
              <w:rPr>
                <w:color w:val="0000FF"/>
              </w:rPr>
            </w:pPr>
            <w:r w:rsidRPr="00552548">
              <w:rPr>
                <w:color w:val="0000FF"/>
              </w:rPr>
              <w:t>Range rows has been selected.</w:t>
            </w:r>
          </w:p>
        </w:tc>
        <w:tc>
          <w:tcPr>
            <w:tcW w:w="1813" w:type="dxa"/>
          </w:tcPr>
          <w:p w14:paraId="5BD4F895" w14:textId="77777777" w:rsidR="009B1896" w:rsidRDefault="009B1896" w:rsidP="009B1896"/>
        </w:tc>
      </w:tr>
      <w:tr w:rsidR="009B1896" w14:paraId="35E2EF35" w14:textId="77777777" w:rsidTr="00841F63">
        <w:trPr>
          <w:cantSplit/>
          <w:trHeight w:val="40"/>
        </w:trPr>
        <w:tc>
          <w:tcPr>
            <w:tcW w:w="987" w:type="dxa"/>
          </w:tcPr>
          <w:p w14:paraId="7759A012" w14:textId="18FF02C1" w:rsidR="009B1896" w:rsidRDefault="009B1896" w:rsidP="009B1896">
            <w:r>
              <w:t>10</w:t>
            </w:r>
          </w:p>
        </w:tc>
        <w:tc>
          <w:tcPr>
            <w:tcW w:w="2273" w:type="dxa"/>
          </w:tcPr>
          <w:p w14:paraId="0DBECC4C" w14:textId="77777777" w:rsidR="009B1896" w:rsidRDefault="009B1896" w:rsidP="009B1896">
            <w:r>
              <w:t>On the top left menu select</w:t>
            </w:r>
          </w:p>
          <w:p w14:paraId="445EB778" w14:textId="6BB042AB" w:rsidR="009B1896" w:rsidRDefault="009B1896" w:rsidP="009B1896">
            <w:r>
              <w:t>EDIT-&gt; DELETE ROW</w:t>
            </w:r>
          </w:p>
        </w:tc>
        <w:tc>
          <w:tcPr>
            <w:tcW w:w="1755" w:type="dxa"/>
            <w:gridSpan w:val="3"/>
          </w:tcPr>
          <w:p w14:paraId="00B143D9" w14:textId="1B8ED1EE" w:rsidR="009B1896" w:rsidRDefault="009B1896" w:rsidP="009B1896">
            <w:r>
              <w:t>To remove the rows from the table</w:t>
            </w:r>
          </w:p>
        </w:tc>
        <w:tc>
          <w:tcPr>
            <w:tcW w:w="2162" w:type="dxa"/>
          </w:tcPr>
          <w:p w14:paraId="2B8499B9" w14:textId="1D83F08F" w:rsidR="009B1896" w:rsidRDefault="009B1896" w:rsidP="009B1896">
            <w:r>
              <w:t>Table is now empty</w:t>
            </w:r>
          </w:p>
        </w:tc>
        <w:tc>
          <w:tcPr>
            <w:tcW w:w="1813" w:type="dxa"/>
          </w:tcPr>
          <w:p w14:paraId="190A2966" w14:textId="77777777" w:rsidR="009B1896" w:rsidRDefault="009B1896" w:rsidP="009B1896"/>
        </w:tc>
      </w:tr>
      <w:tr w:rsidR="009B1896" w14:paraId="3E23C1E0" w14:textId="77777777" w:rsidTr="00841F63">
        <w:trPr>
          <w:cantSplit/>
          <w:trHeight w:val="40"/>
        </w:trPr>
        <w:tc>
          <w:tcPr>
            <w:tcW w:w="987" w:type="dxa"/>
          </w:tcPr>
          <w:p w14:paraId="5519118B" w14:textId="0D5DB7EA" w:rsidR="009B1896" w:rsidRDefault="009B1896" w:rsidP="009B1896">
            <w:r>
              <w:lastRenderedPageBreak/>
              <w:t>11</w:t>
            </w:r>
          </w:p>
        </w:tc>
        <w:tc>
          <w:tcPr>
            <w:tcW w:w="2273" w:type="dxa"/>
          </w:tcPr>
          <w:p w14:paraId="5621AC62" w14:textId="7BB3BA88" w:rsidR="009B1896" w:rsidRDefault="009B1896" w:rsidP="009B1896">
            <w:r>
              <w:t>On the top left menu select</w:t>
            </w:r>
          </w:p>
          <w:p w14:paraId="265AB777" w14:textId="77777777" w:rsidR="009B1896" w:rsidRDefault="009B1896" w:rsidP="009B1896">
            <w:r>
              <w:t>EDIT-&gt; UNDO</w:t>
            </w:r>
          </w:p>
          <w:p w14:paraId="224768EE" w14:textId="77777777" w:rsidR="009B1896" w:rsidRDefault="009B1896" w:rsidP="009B1896"/>
          <w:p w14:paraId="3DC2DD35" w14:textId="26C1D2C8" w:rsidR="009B1896" w:rsidRDefault="009B1896" w:rsidP="009B1896">
            <w:r w:rsidRPr="00552548">
              <w:rPr>
                <w:color w:val="0000FF"/>
              </w:rPr>
              <w:t xml:space="preserve">Repeat </w:t>
            </w:r>
            <w:r w:rsidR="00C521F3" w:rsidRPr="00552548">
              <w:rPr>
                <w:color w:val="0000FF"/>
              </w:rPr>
              <w:t xml:space="preserve">this step </w:t>
            </w:r>
            <w:r w:rsidRPr="00552548">
              <w:rPr>
                <w:color w:val="0000FF"/>
              </w:rPr>
              <w:t>9 times or until buffer notification is shown. Pause each time to observe results.</w:t>
            </w:r>
          </w:p>
        </w:tc>
        <w:tc>
          <w:tcPr>
            <w:tcW w:w="1755" w:type="dxa"/>
            <w:gridSpan w:val="3"/>
          </w:tcPr>
          <w:p w14:paraId="77AD20AE" w14:textId="4FF4C198" w:rsidR="009B1896" w:rsidRDefault="009B1896" w:rsidP="009B1896">
            <w:r>
              <w:t>Undo previous operations</w:t>
            </w:r>
          </w:p>
        </w:tc>
        <w:tc>
          <w:tcPr>
            <w:tcW w:w="2162" w:type="dxa"/>
          </w:tcPr>
          <w:p w14:paraId="47CB98AA" w14:textId="114BE381" w:rsidR="009B1896" w:rsidRDefault="009B1896" w:rsidP="009B1896">
            <w:r>
              <w:t>The operations from all previous steps should be reversed one by one, until one empty row remains.</w:t>
            </w:r>
          </w:p>
        </w:tc>
        <w:tc>
          <w:tcPr>
            <w:tcW w:w="1813" w:type="dxa"/>
          </w:tcPr>
          <w:p w14:paraId="68AC897F" w14:textId="77777777" w:rsidR="009B1896" w:rsidRDefault="009B1896" w:rsidP="009B1896"/>
        </w:tc>
      </w:tr>
      <w:tr w:rsidR="009B1896" w14:paraId="6577F1C1" w14:textId="77777777" w:rsidTr="00841F63">
        <w:trPr>
          <w:trHeight w:val="1250"/>
        </w:trPr>
        <w:tc>
          <w:tcPr>
            <w:tcW w:w="8990" w:type="dxa"/>
            <w:gridSpan w:val="7"/>
            <w:tcBorders>
              <w:bottom w:val="single" w:sz="4" w:space="0" w:color="auto"/>
            </w:tcBorders>
          </w:tcPr>
          <w:p w14:paraId="18328729" w14:textId="77777777" w:rsidR="009B1896" w:rsidRDefault="009B1896" w:rsidP="009B1896">
            <w:r>
              <w:t>Concluding Remarks:</w:t>
            </w:r>
          </w:p>
        </w:tc>
      </w:tr>
      <w:tr w:rsidR="009B1896" w14:paraId="2FB1AF1B" w14:textId="77777777" w:rsidTr="00841F63">
        <w:trPr>
          <w:trHeight w:val="890"/>
        </w:trPr>
        <w:tc>
          <w:tcPr>
            <w:tcW w:w="4495" w:type="dxa"/>
            <w:gridSpan w:val="3"/>
          </w:tcPr>
          <w:p w14:paraId="45826C5A" w14:textId="77777777" w:rsidR="009B1896" w:rsidRDefault="009B1896" w:rsidP="009B1896">
            <w:r>
              <w:t xml:space="preserve">Testing Team: </w:t>
            </w:r>
          </w:p>
          <w:p w14:paraId="3783A079" w14:textId="097C7292" w:rsidR="009B1896" w:rsidRDefault="00E2332A" w:rsidP="009B1896">
            <w:r w:rsidRPr="00552548">
              <w:rPr>
                <w:color w:val="0000FF"/>
              </w:rPr>
              <w:t>TBA</w:t>
            </w:r>
          </w:p>
        </w:tc>
        <w:tc>
          <w:tcPr>
            <w:tcW w:w="4495" w:type="dxa"/>
            <w:gridSpan w:val="4"/>
          </w:tcPr>
          <w:p w14:paraId="78A4C9D7" w14:textId="77777777" w:rsidR="009B1896" w:rsidRDefault="009B1896" w:rsidP="009B1896">
            <w:r>
              <w:t>Date Completed:</w:t>
            </w:r>
          </w:p>
          <w:p w14:paraId="4FB00B63" w14:textId="00217E0F" w:rsidR="00E2332A" w:rsidRDefault="00E2332A" w:rsidP="009B1896">
            <w:r w:rsidRPr="00552548">
              <w:rPr>
                <w:color w:val="0000FF"/>
              </w:rPr>
              <w:t>TBA</w:t>
            </w:r>
          </w:p>
        </w:tc>
      </w:tr>
    </w:tbl>
    <w:p w14:paraId="4B6609BE" w14:textId="77777777" w:rsidR="00277C43" w:rsidRDefault="00277C43">
      <w:pPr>
        <w:overflowPunct/>
        <w:autoSpaceDE/>
        <w:autoSpaceDN/>
        <w:adjustRightInd/>
        <w:textAlignment w:val="auto"/>
      </w:pPr>
    </w:p>
    <w:p w14:paraId="66B6A3CC" w14:textId="145CE912" w:rsidR="00277C43" w:rsidRDefault="00277C43">
      <w:pPr>
        <w:overflowPunct/>
        <w:autoSpaceDE/>
        <w:autoSpaceDN/>
        <w:adjustRightInd/>
        <w:textAlignment w:val="auto"/>
      </w:pPr>
      <w:r>
        <w:br w:type="page"/>
      </w:r>
    </w:p>
    <w:p w14:paraId="5E27866E" w14:textId="77777777" w:rsidR="00CC47CB" w:rsidRDefault="00CC47CB" w:rsidP="00CC47CB">
      <w:pPr>
        <w:pStyle w:val="Paragraph"/>
      </w:pPr>
    </w:p>
    <w:p w14:paraId="2D5D230C" w14:textId="5A19FF15" w:rsidR="00CC47CB" w:rsidRDefault="00CC47CB" w:rsidP="00CC47CB">
      <w:pPr>
        <w:pStyle w:val="Heading2"/>
      </w:pPr>
      <w:bookmarkStart w:id="40" w:name="_Toc38628730"/>
      <w:r>
        <w:t xml:space="preserve">Test </w:t>
      </w:r>
      <w:r w:rsidR="00357D63">
        <w:t>6</w:t>
      </w:r>
      <w:bookmarkEnd w:id="40"/>
    </w:p>
    <w:p w14:paraId="69164B37" w14:textId="77777777" w:rsidR="00CC47CB" w:rsidRDefault="00CC47CB" w:rsidP="00CC47CB"/>
    <w:p w14:paraId="17505E3D" w14:textId="23677B96" w:rsidR="00CC47CB" w:rsidRPr="00B34944" w:rsidRDefault="00CC47CB" w:rsidP="00CC47CB">
      <w:r w:rsidRPr="00B34944">
        <w:rPr>
          <w:b/>
          <w:bCs/>
        </w:rPr>
        <w:t xml:space="preserve">Objective: </w:t>
      </w:r>
      <w:r>
        <w:t xml:space="preserve">This test will identify the independent functionality of the </w:t>
      </w:r>
      <w:r w:rsidR="001338CC">
        <w:t>COPY/PASTE</w:t>
      </w:r>
      <w:r>
        <w:t xml:space="preserve"> operation</w:t>
      </w:r>
      <w:r w:rsidR="001338CC">
        <w:t>s</w:t>
      </w:r>
      <w:r>
        <w:t>.</w:t>
      </w:r>
    </w:p>
    <w:p w14:paraId="7825FB1C" w14:textId="02A13AEC" w:rsidR="00CC47CB" w:rsidRDefault="00CC47CB" w:rsidP="00CC47CB">
      <w:r w:rsidRPr="00B34944">
        <w:rPr>
          <w:b/>
          <w:bCs/>
        </w:rPr>
        <w:t>Notes:</w:t>
      </w:r>
      <w:r w:rsidRPr="00B34944">
        <w:t xml:space="preserve"> </w:t>
      </w:r>
      <w:r w:rsidR="00DB7E90">
        <w:t>See Appendix (Section 8.0) on general setup</w:t>
      </w:r>
      <w:r w:rsidR="00DB7E90" w:rsidDel="00DB7E90">
        <w:t xml:space="preserve"> </w:t>
      </w:r>
      <w:r w:rsidR="00DB7E90">
        <w:t>before starting the test.</w:t>
      </w:r>
    </w:p>
    <w:p w14:paraId="79EAB4EE" w14:textId="77777777" w:rsidR="00CC47CB" w:rsidRPr="00B34944" w:rsidRDefault="00CC47CB" w:rsidP="00CC47CB"/>
    <w:p w14:paraId="3C2C01C7" w14:textId="77777777" w:rsidR="00CC47CB" w:rsidRDefault="00CC47CB" w:rsidP="00CC47CB">
      <w:pPr>
        <w:pStyle w:val="Paragraph"/>
        <w:sectPr w:rsidR="00CC47CB">
          <w:headerReference w:type="default" r:id="rId22"/>
          <w:footerReference w:type="default" r:id="rId23"/>
          <w:type w:val="continuous"/>
          <w:pgSz w:w="12240" w:h="15840" w:code="1"/>
          <w:pgMar w:top="1440" w:right="1440" w:bottom="1440" w:left="1800" w:header="720" w:footer="720" w:gutter="0"/>
          <w:cols w:space="720"/>
        </w:sectPr>
      </w:pPr>
    </w:p>
    <w:p w14:paraId="7F4D0349" w14:textId="77777777" w:rsidR="00CC47CB" w:rsidRDefault="00CC47CB" w:rsidP="00CC4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453"/>
        <w:gridCol w:w="1201"/>
        <w:gridCol w:w="12"/>
        <w:gridCol w:w="478"/>
        <w:gridCol w:w="2074"/>
        <w:gridCol w:w="1766"/>
      </w:tblGrid>
      <w:tr w:rsidR="00CC47CB" w14:paraId="1F968973" w14:textId="77777777" w:rsidTr="009B1896">
        <w:trPr>
          <w:cantSplit/>
          <w:trHeight w:val="300"/>
        </w:trPr>
        <w:tc>
          <w:tcPr>
            <w:tcW w:w="4672" w:type="dxa"/>
            <w:gridSpan w:val="4"/>
          </w:tcPr>
          <w:p w14:paraId="4883F91C" w14:textId="7E84D667" w:rsidR="00CC47CB" w:rsidRDefault="00CC47CB" w:rsidP="00841F63">
            <w:r>
              <w:t xml:space="preserve">Test No.: </w:t>
            </w:r>
            <w:r w:rsidR="0015587C">
              <w:t>6</w:t>
            </w:r>
          </w:p>
        </w:tc>
        <w:tc>
          <w:tcPr>
            <w:tcW w:w="4318" w:type="dxa"/>
            <w:gridSpan w:val="3"/>
          </w:tcPr>
          <w:p w14:paraId="09F88F1A" w14:textId="0743A8F8" w:rsidR="00CC47CB" w:rsidRDefault="00CC47CB" w:rsidP="00841F63">
            <w:r>
              <w:t>Current Status: Pending</w:t>
            </w:r>
          </w:p>
        </w:tc>
      </w:tr>
      <w:tr w:rsidR="00CC47CB" w14:paraId="081C0086" w14:textId="77777777" w:rsidTr="00841F63">
        <w:trPr>
          <w:cantSplit/>
          <w:trHeight w:val="300"/>
        </w:trPr>
        <w:tc>
          <w:tcPr>
            <w:tcW w:w="8990" w:type="dxa"/>
            <w:gridSpan w:val="7"/>
          </w:tcPr>
          <w:p w14:paraId="6D23D2AC" w14:textId="39831724" w:rsidR="00CC47CB" w:rsidRPr="00E47986" w:rsidRDefault="00CC47CB" w:rsidP="00841F63">
            <w:r w:rsidRPr="00E47986">
              <w:t xml:space="preserve">Test title:  </w:t>
            </w:r>
            <w:r>
              <w:t>Test COPY/PASTE operations</w:t>
            </w:r>
          </w:p>
          <w:p w14:paraId="1255FEC8" w14:textId="77777777" w:rsidR="00CC47CB" w:rsidRPr="00E47986" w:rsidRDefault="00CC47CB" w:rsidP="00841F63"/>
        </w:tc>
      </w:tr>
      <w:tr w:rsidR="00CC47CB" w14:paraId="1EFBCF16" w14:textId="77777777" w:rsidTr="00841F63">
        <w:trPr>
          <w:cantSplit/>
          <w:trHeight w:val="1070"/>
        </w:trPr>
        <w:tc>
          <w:tcPr>
            <w:tcW w:w="8990" w:type="dxa"/>
            <w:gridSpan w:val="7"/>
          </w:tcPr>
          <w:p w14:paraId="601C8CD5" w14:textId="77777777" w:rsidR="00437E89" w:rsidRDefault="00CC47CB" w:rsidP="00841F63">
            <w:r w:rsidRPr="00E47986">
              <w:t xml:space="preserve">Testing approach: </w:t>
            </w:r>
          </w:p>
          <w:p w14:paraId="60FE8331" w14:textId="75DB9C06" w:rsidR="00CC47CB" w:rsidRPr="00E47986" w:rsidRDefault="00437E89">
            <w:r>
              <w:t>The COPY/PASTE operations have a functionality dependency, therefore, both of these operations have been grouped together into a single test case.</w:t>
            </w:r>
          </w:p>
        </w:tc>
      </w:tr>
      <w:tr w:rsidR="00CC47CB" w14:paraId="68284153" w14:textId="77777777" w:rsidTr="009B1896">
        <w:trPr>
          <w:cantSplit/>
          <w:trHeight w:val="40"/>
        </w:trPr>
        <w:tc>
          <w:tcPr>
            <w:tcW w:w="1006" w:type="dxa"/>
          </w:tcPr>
          <w:p w14:paraId="3D444221" w14:textId="77777777" w:rsidR="00CC47CB" w:rsidRDefault="00CC47CB" w:rsidP="00841F63">
            <w:r>
              <w:t>STEP</w:t>
            </w:r>
          </w:p>
        </w:tc>
        <w:tc>
          <w:tcPr>
            <w:tcW w:w="2453" w:type="dxa"/>
          </w:tcPr>
          <w:p w14:paraId="7EA9BC3C" w14:textId="77777777" w:rsidR="00CC47CB" w:rsidRDefault="00CC47CB" w:rsidP="00841F63">
            <w:r>
              <w:t>OPERATOR ACTION</w:t>
            </w:r>
          </w:p>
        </w:tc>
        <w:tc>
          <w:tcPr>
            <w:tcW w:w="1691" w:type="dxa"/>
            <w:gridSpan w:val="3"/>
          </w:tcPr>
          <w:p w14:paraId="50A7383E" w14:textId="77777777" w:rsidR="00CC47CB" w:rsidRDefault="00CC47CB" w:rsidP="00841F63">
            <w:r>
              <w:t>PURPOSE</w:t>
            </w:r>
          </w:p>
        </w:tc>
        <w:tc>
          <w:tcPr>
            <w:tcW w:w="2074" w:type="dxa"/>
          </w:tcPr>
          <w:p w14:paraId="3A257279" w14:textId="77777777" w:rsidR="00CC47CB" w:rsidRDefault="00CC47CB" w:rsidP="00841F63">
            <w:r>
              <w:t>EXEPCTED RESULTS</w:t>
            </w:r>
          </w:p>
        </w:tc>
        <w:tc>
          <w:tcPr>
            <w:tcW w:w="1766" w:type="dxa"/>
          </w:tcPr>
          <w:p w14:paraId="49A55E87" w14:textId="77777777" w:rsidR="00CC47CB" w:rsidRDefault="00CC47CB" w:rsidP="00841F63">
            <w:r>
              <w:t>COMMENTS</w:t>
            </w:r>
          </w:p>
        </w:tc>
      </w:tr>
      <w:tr w:rsidR="009B1896" w14:paraId="134745CE" w14:textId="77777777" w:rsidTr="009B1896">
        <w:trPr>
          <w:cantSplit/>
          <w:trHeight w:val="40"/>
        </w:trPr>
        <w:tc>
          <w:tcPr>
            <w:tcW w:w="1006" w:type="dxa"/>
          </w:tcPr>
          <w:p w14:paraId="6B5EF6A6" w14:textId="578AC722" w:rsidR="009B1896" w:rsidRDefault="009B1896" w:rsidP="009B1896">
            <w:r>
              <w:t>1</w:t>
            </w:r>
          </w:p>
        </w:tc>
        <w:tc>
          <w:tcPr>
            <w:tcW w:w="2453" w:type="dxa"/>
          </w:tcPr>
          <w:p w14:paraId="352934EB" w14:textId="02065A31" w:rsidR="009B1896" w:rsidRDefault="009B1896" w:rsidP="009B1896">
            <w:r>
              <w:t>Select and double-click the &lt;CONSTRAINT_TABLE&gt; table</w:t>
            </w:r>
          </w:p>
        </w:tc>
        <w:tc>
          <w:tcPr>
            <w:tcW w:w="1691" w:type="dxa"/>
            <w:gridSpan w:val="3"/>
          </w:tcPr>
          <w:p w14:paraId="08DFE388" w14:textId="77DB0B07" w:rsidR="009B1896" w:rsidRDefault="009B1896" w:rsidP="009B1896">
            <w:r>
              <w:t xml:space="preserve">Open Table </w:t>
            </w:r>
          </w:p>
        </w:tc>
        <w:tc>
          <w:tcPr>
            <w:tcW w:w="2074" w:type="dxa"/>
          </w:tcPr>
          <w:p w14:paraId="102888D0" w14:textId="294306CD" w:rsidR="009B1896" w:rsidRDefault="009B1896" w:rsidP="009B1896">
            <w:r>
              <w:t>Table is opened on a new window.</w:t>
            </w:r>
          </w:p>
        </w:tc>
        <w:tc>
          <w:tcPr>
            <w:tcW w:w="1766" w:type="dxa"/>
          </w:tcPr>
          <w:p w14:paraId="7E155413" w14:textId="77777777" w:rsidR="009B1896" w:rsidRDefault="009B1896" w:rsidP="009B1896"/>
        </w:tc>
      </w:tr>
      <w:tr w:rsidR="009B1896" w14:paraId="513B0376" w14:textId="77777777" w:rsidTr="009B1896">
        <w:trPr>
          <w:cantSplit/>
          <w:trHeight w:val="40"/>
        </w:trPr>
        <w:tc>
          <w:tcPr>
            <w:tcW w:w="1006" w:type="dxa"/>
          </w:tcPr>
          <w:p w14:paraId="3F38BA43" w14:textId="0B68B8AC" w:rsidR="009B1896" w:rsidRDefault="009B1896" w:rsidP="009B1896">
            <w:r>
              <w:t>2</w:t>
            </w:r>
          </w:p>
        </w:tc>
        <w:tc>
          <w:tcPr>
            <w:tcW w:w="2453" w:type="dxa"/>
          </w:tcPr>
          <w:p w14:paraId="79A27D0A" w14:textId="2DC3BD50" w:rsidR="00E2332A" w:rsidRDefault="009B1896" w:rsidP="009B1896">
            <w:r>
              <w:t>Click and Select the cells with the values “55” and “57”</w:t>
            </w:r>
          </w:p>
          <w:p w14:paraId="494277A9" w14:textId="77777777" w:rsidR="00E2332A" w:rsidRDefault="00E2332A" w:rsidP="009B1896"/>
          <w:p w14:paraId="7E4E7CEB" w14:textId="5EC6F3E2" w:rsidR="009B1896" w:rsidRDefault="00E2332A" w:rsidP="00E2332A">
            <w:r w:rsidRPr="00552548">
              <w:rPr>
                <w:b/>
                <w:bCs/>
                <w:color w:val="0000FF"/>
              </w:rPr>
              <w:t>Note:</w:t>
            </w:r>
            <w:r w:rsidRPr="00552548">
              <w:rPr>
                <w:color w:val="0000FF"/>
              </w:rPr>
              <w:t xml:space="preserve"> Select multiple rows by clicking on the first desired cell, then drag the mouse to the last desired row before releasing the mouse click</w:t>
            </w:r>
            <w:r w:rsidRPr="00552548">
              <w:rPr>
                <w:rStyle w:val="CommentReference"/>
                <w:color w:val="0000FF"/>
              </w:rPr>
              <w:t xml:space="preserve"> </w:t>
            </w:r>
          </w:p>
        </w:tc>
        <w:tc>
          <w:tcPr>
            <w:tcW w:w="1691" w:type="dxa"/>
            <w:gridSpan w:val="3"/>
          </w:tcPr>
          <w:p w14:paraId="241B48BF" w14:textId="3CB06AD7" w:rsidR="009B1896" w:rsidRDefault="009B1896" w:rsidP="009B1896">
            <w:r>
              <w:t>To select row</w:t>
            </w:r>
          </w:p>
        </w:tc>
        <w:tc>
          <w:tcPr>
            <w:tcW w:w="2074" w:type="dxa"/>
          </w:tcPr>
          <w:p w14:paraId="45C28727" w14:textId="16233667" w:rsidR="009B1896" w:rsidRPr="00552548" w:rsidRDefault="00552548" w:rsidP="009B1896">
            <w:pPr>
              <w:rPr>
                <w:color w:val="0000FF"/>
              </w:rPr>
            </w:pPr>
            <w:r w:rsidRPr="00552548">
              <w:rPr>
                <w:color w:val="0000FF"/>
              </w:rPr>
              <w:t>Range of cells have been selected</w:t>
            </w:r>
          </w:p>
        </w:tc>
        <w:tc>
          <w:tcPr>
            <w:tcW w:w="1766" w:type="dxa"/>
          </w:tcPr>
          <w:p w14:paraId="52C7ACBF" w14:textId="77777777" w:rsidR="009B1896" w:rsidRDefault="009B1896" w:rsidP="009B1896"/>
        </w:tc>
      </w:tr>
      <w:tr w:rsidR="009B1896" w14:paraId="220EDF31" w14:textId="77777777" w:rsidTr="009B1896">
        <w:trPr>
          <w:cantSplit/>
          <w:trHeight w:val="40"/>
        </w:trPr>
        <w:tc>
          <w:tcPr>
            <w:tcW w:w="1006" w:type="dxa"/>
          </w:tcPr>
          <w:p w14:paraId="3E81FA8F" w14:textId="2423B060" w:rsidR="009B1896" w:rsidRDefault="009B1896" w:rsidP="009B1896">
            <w:r>
              <w:t>3</w:t>
            </w:r>
          </w:p>
        </w:tc>
        <w:tc>
          <w:tcPr>
            <w:tcW w:w="2453" w:type="dxa"/>
          </w:tcPr>
          <w:p w14:paraId="70C9DEEB" w14:textId="77777777" w:rsidR="009B1896" w:rsidRDefault="009B1896" w:rsidP="009B1896">
            <w:r>
              <w:t>On the top left menu select</w:t>
            </w:r>
          </w:p>
          <w:p w14:paraId="1B761299" w14:textId="0832169D" w:rsidR="009B1896" w:rsidRDefault="009B1896" w:rsidP="009B1896">
            <w:r>
              <w:t>EDIT-&gt; COPY ROW</w:t>
            </w:r>
          </w:p>
        </w:tc>
        <w:tc>
          <w:tcPr>
            <w:tcW w:w="1691" w:type="dxa"/>
            <w:gridSpan w:val="3"/>
          </w:tcPr>
          <w:p w14:paraId="1BB43879" w14:textId="049A404F" w:rsidR="009B1896" w:rsidRDefault="009B1896" w:rsidP="009B1896">
            <w:r>
              <w:t>Copy selected rows in Table</w:t>
            </w:r>
          </w:p>
        </w:tc>
        <w:tc>
          <w:tcPr>
            <w:tcW w:w="2074" w:type="dxa"/>
          </w:tcPr>
          <w:p w14:paraId="6BE738F8" w14:textId="18A7AAE6" w:rsidR="009B1896" w:rsidRPr="00552548" w:rsidRDefault="00552548" w:rsidP="009B1896">
            <w:pPr>
              <w:rPr>
                <w:color w:val="0000FF"/>
              </w:rPr>
            </w:pPr>
            <w:r w:rsidRPr="00552548">
              <w:rPr>
                <w:color w:val="0000FF"/>
              </w:rPr>
              <w:t>Rows have been copied</w:t>
            </w:r>
          </w:p>
        </w:tc>
        <w:tc>
          <w:tcPr>
            <w:tcW w:w="1766" w:type="dxa"/>
          </w:tcPr>
          <w:p w14:paraId="20817915" w14:textId="77777777" w:rsidR="009B1896" w:rsidRDefault="009B1896" w:rsidP="009B1896"/>
        </w:tc>
      </w:tr>
      <w:tr w:rsidR="009B1896" w14:paraId="415C6EC4" w14:textId="77777777" w:rsidTr="009B1896">
        <w:trPr>
          <w:cantSplit/>
          <w:trHeight w:val="40"/>
        </w:trPr>
        <w:tc>
          <w:tcPr>
            <w:tcW w:w="1006" w:type="dxa"/>
          </w:tcPr>
          <w:p w14:paraId="46C43573" w14:textId="3B8730D9" w:rsidR="009B1896" w:rsidRDefault="009B1896" w:rsidP="009B1896">
            <w:r>
              <w:t>4</w:t>
            </w:r>
          </w:p>
        </w:tc>
        <w:tc>
          <w:tcPr>
            <w:tcW w:w="2453" w:type="dxa"/>
          </w:tcPr>
          <w:p w14:paraId="1F92C19D" w14:textId="77777777" w:rsidR="009B1896" w:rsidRDefault="009B1896" w:rsidP="009B1896">
            <w:r>
              <w:t>On the top left menu select</w:t>
            </w:r>
          </w:p>
          <w:p w14:paraId="70434C80" w14:textId="6AD94FCF" w:rsidR="009B1896" w:rsidRDefault="009B1896" w:rsidP="009B1896">
            <w:r>
              <w:t>EDIT-&gt; PASTE ROW</w:t>
            </w:r>
          </w:p>
        </w:tc>
        <w:tc>
          <w:tcPr>
            <w:tcW w:w="1691" w:type="dxa"/>
            <w:gridSpan w:val="3"/>
          </w:tcPr>
          <w:p w14:paraId="60DAAE87" w14:textId="249BEC81" w:rsidR="009B1896" w:rsidRDefault="009B1896" w:rsidP="009B1896">
            <w:r>
              <w:t>Paste previously copied rows</w:t>
            </w:r>
          </w:p>
        </w:tc>
        <w:tc>
          <w:tcPr>
            <w:tcW w:w="2074" w:type="dxa"/>
          </w:tcPr>
          <w:p w14:paraId="40665DC4" w14:textId="52A79C4A" w:rsidR="009B1896" w:rsidRDefault="009B1896" w:rsidP="009B1896">
            <w:r>
              <w:t>The two rows copied should appear at the end of the Table</w:t>
            </w:r>
          </w:p>
        </w:tc>
        <w:tc>
          <w:tcPr>
            <w:tcW w:w="1766" w:type="dxa"/>
          </w:tcPr>
          <w:p w14:paraId="3227F12F" w14:textId="77777777" w:rsidR="009B1896" w:rsidRDefault="009B1896" w:rsidP="009B1896"/>
        </w:tc>
      </w:tr>
      <w:tr w:rsidR="009B1896" w14:paraId="2F33F214" w14:textId="77777777" w:rsidTr="00841F63">
        <w:trPr>
          <w:trHeight w:val="1250"/>
        </w:trPr>
        <w:tc>
          <w:tcPr>
            <w:tcW w:w="8990" w:type="dxa"/>
            <w:gridSpan w:val="7"/>
            <w:tcBorders>
              <w:bottom w:val="single" w:sz="4" w:space="0" w:color="auto"/>
            </w:tcBorders>
          </w:tcPr>
          <w:p w14:paraId="304DAEB4" w14:textId="77777777" w:rsidR="009B1896" w:rsidRDefault="009B1896" w:rsidP="009B1896">
            <w:r>
              <w:t>Concluding Remarks:</w:t>
            </w:r>
          </w:p>
        </w:tc>
      </w:tr>
      <w:tr w:rsidR="009B1896" w14:paraId="66429FD8" w14:textId="77777777" w:rsidTr="009B1896">
        <w:trPr>
          <w:trHeight w:val="890"/>
        </w:trPr>
        <w:tc>
          <w:tcPr>
            <w:tcW w:w="4660" w:type="dxa"/>
            <w:gridSpan w:val="3"/>
          </w:tcPr>
          <w:p w14:paraId="76DAB610" w14:textId="77777777" w:rsidR="009B1896" w:rsidRDefault="009B1896" w:rsidP="009B1896">
            <w:r>
              <w:t xml:space="preserve">Testing Team: </w:t>
            </w:r>
          </w:p>
          <w:p w14:paraId="3F878AFC" w14:textId="6576AF6C" w:rsidR="009B1896" w:rsidRDefault="00E2332A" w:rsidP="009B1896">
            <w:r w:rsidRPr="00552548">
              <w:rPr>
                <w:color w:val="0000FF"/>
              </w:rPr>
              <w:t>TBA</w:t>
            </w:r>
          </w:p>
        </w:tc>
        <w:tc>
          <w:tcPr>
            <w:tcW w:w="4330" w:type="dxa"/>
            <w:gridSpan w:val="4"/>
          </w:tcPr>
          <w:p w14:paraId="22D222D9" w14:textId="77777777" w:rsidR="009B1896" w:rsidRDefault="009B1896" w:rsidP="009B1896">
            <w:r>
              <w:t>Date Completed:</w:t>
            </w:r>
          </w:p>
          <w:p w14:paraId="4DEBB319" w14:textId="4A43E2CF" w:rsidR="00E2332A" w:rsidRDefault="00E2332A" w:rsidP="009B1896">
            <w:r w:rsidRPr="00552548">
              <w:rPr>
                <w:color w:val="0000FF"/>
              </w:rPr>
              <w:t>TBA</w:t>
            </w:r>
          </w:p>
        </w:tc>
      </w:tr>
    </w:tbl>
    <w:p w14:paraId="24FB128A" w14:textId="77777777" w:rsidR="00CC47CB" w:rsidRDefault="00CC47CB" w:rsidP="00CC47CB"/>
    <w:p w14:paraId="653A8B76" w14:textId="77777777" w:rsidR="00277C43" w:rsidRDefault="00277C43"/>
    <w:p w14:paraId="194FF956" w14:textId="2C1D1B74" w:rsidR="00DE111F" w:rsidRDefault="00DE111F">
      <w:pPr>
        <w:sectPr w:rsidR="00DE111F">
          <w:headerReference w:type="default" r:id="rId24"/>
          <w:footerReference w:type="default" r:id="rId25"/>
          <w:type w:val="continuous"/>
          <w:pgSz w:w="12240" w:h="15840" w:code="1"/>
          <w:pgMar w:top="1440" w:right="1440" w:bottom="1440" w:left="1800" w:header="720" w:footer="720" w:gutter="0"/>
          <w:cols w:space="720"/>
        </w:sectPr>
      </w:pPr>
    </w:p>
    <w:p w14:paraId="5D65CCE3" w14:textId="77777777" w:rsidR="00E47986" w:rsidRPr="00C8753A" w:rsidRDefault="00E47986" w:rsidP="00E47986">
      <w:pPr>
        <w:pStyle w:val="Heading1"/>
        <w:pageBreakBefore w:val="0"/>
      </w:pPr>
      <w:bookmarkStart w:id="41" w:name="_Toc21505006"/>
      <w:bookmarkStart w:id="42" w:name="_Toc227033594"/>
      <w:bookmarkStart w:id="43" w:name="_Toc38628731"/>
      <w:r w:rsidRPr="00C8753A">
        <w:lastRenderedPageBreak/>
        <w:t>User Interface Testing</w:t>
      </w:r>
      <w:bookmarkEnd w:id="41"/>
      <w:bookmarkEnd w:id="42"/>
      <w:bookmarkEnd w:id="43"/>
    </w:p>
    <w:p w14:paraId="25720E16" w14:textId="208DE8FD" w:rsidR="00E47986" w:rsidRDefault="00731870" w:rsidP="00E47986">
      <w:r>
        <w:t>The user interface functionality is outside of the testing scope for this particular test plan. Therefore, this section is not applicable.</w:t>
      </w:r>
    </w:p>
    <w:p w14:paraId="7E8991A3" w14:textId="77777777" w:rsidR="00013402" w:rsidRDefault="00013402" w:rsidP="00013402">
      <w:pPr>
        <w:pStyle w:val="Heading1"/>
      </w:pPr>
      <w:bookmarkStart w:id="44" w:name="_Toc38628732"/>
      <w:r>
        <w:lastRenderedPageBreak/>
        <w:t>Test Schedule</w:t>
      </w:r>
      <w:bookmarkEnd w:id="44"/>
    </w:p>
    <w:p w14:paraId="7EA50B5A" w14:textId="73785671" w:rsidR="00013402" w:rsidRDefault="00526DF6" w:rsidP="00013402">
      <w:r>
        <w:t>The table below outlines the schedule for the tests to be performed. Any changes to the schedule should be noted in a future revision of this document, otherwise it shall be reported in the test report.</w:t>
      </w:r>
    </w:p>
    <w:p w14:paraId="1CB186B1" w14:textId="77777777" w:rsidR="004706B7" w:rsidRDefault="004706B7" w:rsidP="00013402"/>
    <w:p w14:paraId="6188E5AD"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1230AD5" w14:textId="77777777" w:rsidTr="003D58CD">
        <w:tc>
          <w:tcPr>
            <w:tcW w:w="1548" w:type="dxa"/>
          </w:tcPr>
          <w:p w14:paraId="5BE01296"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3E35DE2F" w14:textId="77777777" w:rsidR="00E47986" w:rsidRPr="004F31AD" w:rsidRDefault="00E47986" w:rsidP="003D58CD">
            <w:pPr>
              <w:spacing w:line="360" w:lineRule="auto"/>
              <w:rPr>
                <w:b/>
              </w:rPr>
            </w:pPr>
            <w:r w:rsidRPr="004F31AD">
              <w:rPr>
                <w:b/>
              </w:rPr>
              <w:t>People</w:t>
            </w:r>
          </w:p>
        </w:tc>
        <w:tc>
          <w:tcPr>
            <w:tcW w:w="4608" w:type="dxa"/>
          </w:tcPr>
          <w:p w14:paraId="339974CF" w14:textId="77777777" w:rsidR="00E47986" w:rsidRPr="004F31AD" w:rsidRDefault="00E47986" w:rsidP="003D58CD">
            <w:pPr>
              <w:spacing w:line="360" w:lineRule="auto"/>
              <w:rPr>
                <w:b/>
              </w:rPr>
            </w:pPr>
            <w:r w:rsidRPr="004F31AD">
              <w:rPr>
                <w:b/>
              </w:rPr>
              <w:t>Description</w:t>
            </w:r>
          </w:p>
        </w:tc>
      </w:tr>
      <w:tr w:rsidR="00E47986" w:rsidRPr="004F31AD" w14:paraId="4BBA4E3D" w14:textId="77777777" w:rsidTr="003D58CD">
        <w:tc>
          <w:tcPr>
            <w:tcW w:w="1548" w:type="dxa"/>
          </w:tcPr>
          <w:p w14:paraId="58635ADB" w14:textId="3A35E26C" w:rsidR="00E47986" w:rsidRPr="00552548" w:rsidRDefault="00E2332A" w:rsidP="003D58CD">
            <w:pPr>
              <w:spacing w:line="360" w:lineRule="auto"/>
              <w:rPr>
                <w:color w:val="0000FF"/>
              </w:rPr>
            </w:pPr>
            <w:r w:rsidRPr="00552548">
              <w:rPr>
                <w:color w:val="0000FF"/>
              </w:rPr>
              <w:t>Test 1*</w:t>
            </w:r>
          </w:p>
        </w:tc>
        <w:tc>
          <w:tcPr>
            <w:tcW w:w="2700" w:type="dxa"/>
          </w:tcPr>
          <w:p w14:paraId="76A1565A" w14:textId="4137A134" w:rsidR="00E47986" w:rsidRPr="00552548" w:rsidRDefault="00E2332A" w:rsidP="003D58CD">
            <w:pPr>
              <w:spacing w:line="360" w:lineRule="auto"/>
              <w:rPr>
                <w:color w:val="0000FF"/>
              </w:rPr>
            </w:pPr>
            <w:r w:rsidRPr="00552548">
              <w:rPr>
                <w:color w:val="0000FF"/>
              </w:rPr>
              <w:t>TBD</w:t>
            </w:r>
          </w:p>
        </w:tc>
        <w:tc>
          <w:tcPr>
            <w:tcW w:w="4608" w:type="dxa"/>
          </w:tcPr>
          <w:p w14:paraId="267AAFE3" w14:textId="0CBF053F" w:rsidR="00E47986" w:rsidRPr="00552548" w:rsidRDefault="00E2332A" w:rsidP="003D58CD">
            <w:pPr>
              <w:spacing w:line="360" w:lineRule="auto"/>
              <w:rPr>
                <w:color w:val="0000FF"/>
              </w:rPr>
            </w:pPr>
            <w:r w:rsidRPr="00552548">
              <w:rPr>
                <w:color w:val="0000FF"/>
              </w:rPr>
              <w:t>N/A</w:t>
            </w:r>
          </w:p>
        </w:tc>
      </w:tr>
      <w:tr w:rsidR="00E47986" w:rsidRPr="004F31AD" w14:paraId="79D778AF" w14:textId="77777777" w:rsidTr="003D58CD">
        <w:tc>
          <w:tcPr>
            <w:tcW w:w="1548" w:type="dxa"/>
          </w:tcPr>
          <w:p w14:paraId="45584B88" w14:textId="403C1BCE" w:rsidR="00E47986" w:rsidRPr="00552548" w:rsidRDefault="00E2332A" w:rsidP="003D58CD">
            <w:pPr>
              <w:spacing w:line="360" w:lineRule="auto"/>
              <w:rPr>
                <w:color w:val="0000FF"/>
              </w:rPr>
            </w:pPr>
            <w:r w:rsidRPr="00552548">
              <w:rPr>
                <w:color w:val="0000FF"/>
              </w:rPr>
              <w:t>Test 2*</w:t>
            </w:r>
          </w:p>
        </w:tc>
        <w:tc>
          <w:tcPr>
            <w:tcW w:w="2700" w:type="dxa"/>
          </w:tcPr>
          <w:p w14:paraId="67568449" w14:textId="364C97AC" w:rsidR="00E47986" w:rsidRPr="00552548" w:rsidRDefault="00E2332A" w:rsidP="003D58CD">
            <w:pPr>
              <w:spacing w:line="360" w:lineRule="auto"/>
              <w:rPr>
                <w:color w:val="0000FF"/>
              </w:rPr>
            </w:pPr>
            <w:r w:rsidRPr="00552548">
              <w:rPr>
                <w:color w:val="0000FF"/>
              </w:rPr>
              <w:t>TBD</w:t>
            </w:r>
          </w:p>
        </w:tc>
        <w:tc>
          <w:tcPr>
            <w:tcW w:w="4608" w:type="dxa"/>
          </w:tcPr>
          <w:p w14:paraId="7D1DC33A" w14:textId="7A3C8E23" w:rsidR="00E47986" w:rsidRPr="00552548" w:rsidRDefault="00E2332A" w:rsidP="003D58CD">
            <w:pPr>
              <w:spacing w:line="360" w:lineRule="auto"/>
              <w:rPr>
                <w:color w:val="0000FF"/>
              </w:rPr>
            </w:pPr>
            <w:r w:rsidRPr="00552548">
              <w:rPr>
                <w:color w:val="0000FF"/>
              </w:rPr>
              <w:t>N/A</w:t>
            </w:r>
          </w:p>
        </w:tc>
      </w:tr>
      <w:tr w:rsidR="00E2332A" w:rsidRPr="004F31AD" w14:paraId="1BC27731" w14:textId="77777777" w:rsidTr="003D58CD">
        <w:tc>
          <w:tcPr>
            <w:tcW w:w="1548" w:type="dxa"/>
          </w:tcPr>
          <w:p w14:paraId="5A3DD213" w14:textId="5D038E1E" w:rsidR="00E2332A" w:rsidRPr="00552548" w:rsidRDefault="00E2332A" w:rsidP="00E2332A">
            <w:pPr>
              <w:spacing w:line="360" w:lineRule="auto"/>
              <w:rPr>
                <w:color w:val="0000FF"/>
              </w:rPr>
            </w:pPr>
            <w:r w:rsidRPr="00552548">
              <w:rPr>
                <w:color w:val="0000FF"/>
              </w:rPr>
              <w:t>Test 3*</w:t>
            </w:r>
          </w:p>
        </w:tc>
        <w:tc>
          <w:tcPr>
            <w:tcW w:w="2700" w:type="dxa"/>
          </w:tcPr>
          <w:p w14:paraId="10B11087" w14:textId="5CBB42D5" w:rsidR="00E2332A" w:rsidRPr="00552548" w:rsidRDefault="00E2332A" w:rsidP="00E2332A">
            <w:pPr>
              <w:spacing w:line="360" w:lineRule="auto"/>
              <w:rPr>
                <w:color w:val="0000FF"/>
              </w:rPr>
            </w:pPr>
            <w:r w:rsidRPr="00552548">
              <w:rPr>
                <w:color w:val="0000FF"/>
              </w:rPr>
              <w:t>TBD</w:t>
            </w:r>
          </w:p>
        </w:tc>
        <w:tc>
          <w:tcPr>
            <w:tcW w:w="4608" w:type="dxa"/>
          </w:tcPr>
          <w:p w14:paraId="73D3B48D" w14:textId="5DFBD3D2" w:rsidR="00E2332A" w:rsidRPr="00552548" w:rsidRDefault="00E2332A" w:rsidP="00E2332A">
            <w:pPr>
              <w:spacing w:line="360" w:lineRule="auto"/>
              <w:rPr>
                <w:color w:val="0000FF"/>
              </w:rPr>
            </w:pPr>
            <w:r w:rsidRPr="00552548">
              <w:rPr>
                <w:color w:val="0000FF"/>
              </w:rPr>
              <w:t>N/A</w:t>
            </w:r>
          </w:p>
        </w:tc>
      </w:tr>
      <w:tr w:rsidR="00E2332A" w:rsidRPr="004F31AD" w14:paraId="41DE8FC8" w14:textId="77777777" w:rsidTr="003D58CD">
        <w:tc>
          <w:tcPr>
            <w:tcW w:w="1548" w:type="dxa"/>
          </w:tcPr>
          <w:p w14:paraId="0E6350EB" w14:textId="6C6FFE65" w:rsidR="00E2332A" w:rsidRPr="00552548" w:rsidRDefault="00E2332A" w:rsidP="00E2332A">
            <w:pPr>
              <w:spacing w:line="360" w:lineRule="auto"/>
              <w:rPr>
                <w:color w:val="0000FF"/>
              </w:rPr>
            </w:pPr>
            <w:r w:rsidRPr="00552548">
              <w:rPr>
                <w:color w:val="0000FF"/>
              </w:rPr>
              <w:t>Test 4*</w:t>
            </w:r>
          </w:p>
        </w:tc>
        <w:tc>
          <w:tcPr>
            <w:tcW w:w="2700" w:type="dxa"/>
          </w:tcPr>
          <w:p w14:paraId="1324111B" w14:textId="4DB380CA" w:rsidR="00E2332A" w:rsidRPr="00552548" w:rsidRDefault="00E2332A" w:rsidP="00E2332A">
            <w:pPr>
              <w:spacing w:line="360" w:lineRule="auto"/>
              <w:rPr>
                <w:color w:val="0000FF"/>
              </w:rPr>
            </w:pPr>
            <w:r w:rsidRPr="00552548">
              <w:rPr>
                <w:color w:val="0000FF"/>
              </w:rPr>
              <w:t>TBD</w:t>
            </w:r>
          </w:p>
        </w:tc>
        <w:tc>
          <w:tcPr>
            <w:tcW w:w="4608" w:type="dxa"/>
          </w:tcPr>
          <w:p w14:paraId="69B0E218" w14:textId="20FA1082" w:rsidR="00E2332A" w:rsidRPr="00552548" w:rsidRDefault="00E2332A" w:rsidP="00E2332A">
            <w:pPr>
              <w:spacing w:line="360" w:lineRule="auto"/>
              <w:rPr>
                <w:color w:val="0000FF"/>
              </w:rPr>
            </w:pPr>
            <w:r w:rsidRPr="00552548">
              <w:rPr>
                <w:color w:val="0000FF"/>
              </w:rPr>
              <w:t>N/A</w:t>
            </w:r>
          </w:p>
        </w:tc>
      </w:tr>
      <w:tr w:rsidR="00E2332A" w:rsidRPr="004F31AD" w14:paraId="4FF6C54F" w14:textId="77777777" w:rsidTr="003D58CD">
        <w:tc>
          <w:tcPr>
            <w:tcW w:w="1548" w:type="dxa"/>
          </w:tcPr>
          <w:p w14:paraId="123EB610" w14:textId="1F7F5F4E" w:rsidR="00E2332A" w:rsidRPr="00552548" w:rsidRDefault="00E2332A" w:rsidP="00E2332A">
            <w:pPr>
              <w:spacing w:line="360" w:lineRule="auto"/>
              <w:rPr>
                <w:color w:val="0000FF"/>
              </w:rPr>
            </w:pPr>
            <w:r w:rsidRPr="00552548">
              <w:rPr>
                <w:color w:val="0000FF"/>
              </w:rPr>
              <w:t>Test 5*</w:t>
            </w:r>
          </w:p>
        </w:tc>
        <w:tc>
          <w:tcPr>
            <w:tcW w:w="2700" w:type="dxa"/>
          </w:tcPr>
          <w:p w14:paraId="0ADB4574" w14:textId="6855BF2B" w:rsidR="00E2332A" w:rsidRPr="00552548" w:rsidRDefault="00E2332A" w:rsidP="00E2332A">
            <w:pPr>
              <w:spacing w:line="360" w:lineRule="auto"/>
              <w:rPr>
                <w:color w:val="0000FF"/>
              </w:rPr>
            </w:pPr>
            <w:r w:rsidRPr="00552548">
              <w:rPr>
                <w:color w:val="0000FF"/>
              </w:rPr>
              <w:t>TBD</w:t>
            </w:r>
          </w:p>
        </w:tc>
        <w:tc>
          <w:tcPr>
            <w:tcW w:w="4608" w:type="dxa"/>
          </w:tcPr>
          <w:p w14:paraId="19042B1D" w14:textId="34581050" w:rsidR="00E2332A" w:rsidRPr="00552548" w:rsidRDefault="00E2332A" w:rsidP="00E2332A">
            <w:pPr>
              <w:spacing w:line="360" w:lineRule="auto"/>
              <w:rPr>
                <w:color w:val="0000FF"/>
              </w:rPr>
            </w:pPr>
            <w:r w:rsidRPr="00552548">
              <w:rPr>
                <w:color w:val="0000FF"/>
              </w:rPr>
              <w:t>N/A</w:t>
            </w:r>
          </w:p>
        </w:tc>
      </w:tr>
      <w:tr w:rsidR="00E2332A" w:rsidRPr="004F31AD" w14:paraId="67EB6BAA" w14:textId="77777777" w:rsidTr="003D58CD">
        <w:tc>
          <w:tcPr>
            <w:tcW w:w="1548" w:type="dxa"/>
          </w:tcPr>
          <w:p w14:paraId="48FC565E" w14:textId="7477FB7D" w:rsidR="00E2332A" w:rsidRPr="00552548" w:rsidRDefault="00E2332A" w:rsidP="00E2332A">
            <w:pPr>
              <w:spacing w:line="360" w:lineRule="auto"/>
              <w:rPr>
                <w:color w:val="0000FF"/>
              </w:rPr>
            </w:pPr>
            <w:r w:rsidRPr="00552548">
              <w:rPr>
                <w:color w:val="0000FF"/>
              </w:rPr>
              <w:t>Test 6*</w:t>
            </w:r>
          </w:p>
        </w:tc>
        <w:tc>
          <w:tcPr>
            <w:tcW w:w="2700" w:type="dxa"/>
          </w:tcPr>
          <w:p w14:paraId="138A38DB" w14:textId="40267822" w:rsidR="00E2332A" w:rsidRPr="00552548" w:rsidRDefault="00E2332A" w:rsidP="00E2332A">
            <w:pPr>
              <w:spacing w:line="360" w:lineRule="auto"/>
              <w:rPr>
                <w:color w:val="0000FF"/>
              </w:rPr>
            </w:pPr>
            <w:r w:rsidRPr="00552548">
              <w:rPr>
                <w:color w:val="0000FF"/>
              </w:rPr>
              <w:t>TBD</w:t>
            </w:r>
          </w:p>
        </w:tc>
        <w:tc>
          <w:tcPr>
            <w:tcW w:w="4608" w:type="dxa"/>
          </w:tcPr>
          <w:p w14:paraId="38B3E1D5" w14:textId="317692AC" w:rsidR="00E2332A" w:rsidRPr="00552548" w:rsidRDefault="00E2332A" w:rsidP="00E2332A">
            <w:pPr>
              <w:spacing w:line="360" w:lineRule="auto"/>
              <w:rPr>
                <w:color w:val="0000FF"/>
              </w:rPr>
            </w:pPr>
            <w:r w:rsidRPr="00552548">
              <w:rPr>
                <w:color w:val="0000FF"/>
              </w:rPr>
              <w:t>N/A</w:t>
            </w:r>
          </w:p>
        </w:tc>
      </w:tr>
    </w:tbl>
    <w:p w14:paraId="50C35BF3" w14:textId="6EB71EEC" w:rsidR="00E47986" w:rsidRDefault="006D27F9" w:rsidP="00E47986">
      <w:r w:rsidRPr="00552548">
        <w:rPr>
          <w:color w:val="0000FF"/>
        </w:rPr>
        <w:t>*No test schedule is available at this time</w:t>
      </w:r>
      <w:r>
        <w:t>.</w:t>
      </w:r>
    </w:p>
    <w:p w14:paraId="71AB6998" w14:textId="77777777" w:rsidR="00E47986" w:rsidRDefault="00E47986" w:rsidP="00E47986"/>
    <w:p w14:paraId="57FED0C5" w14:textId="77777777" w:rsidR="004706B7" w:rsidRDefault="004706B7" w:rsidP="00013402"/>
    <w:p w14:paraId="659C0CC6" w14:textId="77777777" w:rsidR="004706B7" w:rsidRDefault="004706B7" w:rsidP="004706B7">
      <w:pPr>
        <w:pStyle w:val="Heading1"/>
      </w:pPr>
      <w:bookmarkStart w:id="45" w:name="_Toc38628733"/>
      <w:r>
        <w:lastRenderedPageBreak/>
        <w:t>Other Sections</w:t>
      </w:r>
      <w:bookmarkEnd w:id="45"/>
    </w:p>
    <w:p w14:paraId="230A011F" w14:textId="3752E966" w:rsidR="004706B7" w:rsidRDefault="00526DF6" w:rsidP="004706B7">
      <w:r>
        <w:t>Not Applicable.</w:t>
      </w:r>
    </w:p>
    <w:p w14:paraId="51D9D296" w14:textId="77777777" w:rsidR="004706B7" w:rsidRPr="004706B7" w:rsidRDefault="004706B7" w:rsidP="004706B7"/>
    <w:p w14:paraId="2C70938B" w14:textId="77777777" w:rsidR="007A4335" w:rsidRDefault="007A4335" w:rsidP="007A4335">
      <w:pPr>
        <w:pStyle w:val="Heading1"/>
      </w:pPr>
      <w:bookmarkStart w:id="46" w:name="_Toc227033596"/>
      <w:bookmarkStart w:id="47" w:name="_Toc38628734"/>
      <w:r>
        <w:lastRenderedPageBreak/>
        <w:t>Appendix</w:t>
      </w:r>
      <w:bookmarkEnd w:id="46"/>
      <w:bookmarkEnd w:id="47"/>
    </w:p>
    <w:p w14:paraId="269A8CAF" w14:textId="72CD2F9F" w:rsidR="006D27F9" w:rsidRPr="00552548" w:rsidRDefault="006D27F9" w:rsidP="009D616A">
      <w:pPr>
        <w:rPr>
          <w:b/>
          <w:bCs/>
          <w:color w:val="0000FF"/>
          <w:u w:val="single"/>
        </w:rPr>
      </w:pPr>
      <w:r w:rsidRPr="00552548">
        <w:rPr>
          <w:b/>
          <w:bCs/>
          <w:color w:val="0000FF"/>
          <w:u w:val="single"/>
        </w:rPr>
        <w:t>Startup</w:t>
      </w:r>
    </w:p>
    <w:p w14:paraId="3F0F855E" w14:textId="0E49162E" w:rsidR="006D27F9" w:rsidRPr="00552548" w:rsidRDefault="006D27F9" w:rsidP="009D616A">
      <w:pPr>
        <w:rPr>
          <w:color w:val="0000FF"/>
        </w:rPr>
      </w:pPr>
      <w:r w:rsidRPr="00552548">
        <w:rPr>
          <w:color w:val="0000FF"/>
        </w:rPr>
        <w:t>To open the program, open the JAR file named “</w:t>
      </w:r>
      <w:proofErr w:type="spellStart"/>
      <w:r w:rsidRPr="00552548">
        <w:rPr>
          <w:color w:val="0000FF"/>
        </w:rPr>
        <w:t>dbEdit</w:t>
      </w:r>
      <w:proofErr w:type="spellEnd"/>
      <w:r w:rsidRPr="00552548">
        <w:rPr>
          <w:color w:val="0000FF"/>
        </w:rPr>
        <w:t>”.</w:t>
      </w:r>
    </w:p>
    <w:p w14:paraId="1E062A07" w14:textId="24E4A8D9" w:rsidR="006D27F9" w:rsidRPr="00552548" w:rsidRDefault="006D27F9" w:rsidP="009D616A">
      <w:pPr>
        <w:rPr>
          <w:color w:val="0000FF"/>
        </w:rPr>
      </w:pPr>
      <w:r w:rsidRPr="00552548">
        <w:rPr>
          <w:noProof/>
          <w:color w:val="0000FF"/>
        </w:rPr>
        <mc:AlternateContent>
          <mc:Choice Requires="wps">
            <w:drawing>
              <wp:anchor distT="0" distB="0" distL="114300" distR="114300" simplePos="0" relativeHeight="251691008" behindDoc="0" locked="0" layoutInCell="1" allowOverlap="1" wp14:anchorId="40FB94B9" wp14:editId="6A5DD3E9">
                <wp:simplePos x="0" y="0"/>
                <wp:positionH relativeFrom="column">
                  <wp:posOffset>138113</wp:posOffset>
                </wp:positionH>
                <wp:positionV relativeFrom="paragraph">
                  <wp:posOffset>467043</wp:posOffset>
                </wp:positionV>
                <wp:extent cx="5176838" cy="241935"/>
                <wp:effectExtent l="38100" t="19050" r="43180" b="24765"/>
                <wp:wrapNone/>
                <wp:docPr id="10" name="Trapezoid 10"/>
                <wp:cNvGraphicFramePr/>
                <a:graphic xmlns:a="http://schemas.openxmlformats.org/drawingml/2006/main">
                  <a:graphicData uri="http://schemas.microsoft.com/office/word/2010/wordprocessingShape">
                    <wps:wsp>
                      <wps:cNvSpPr/>
                      <wps:spPr>
                        <a:xfrm rot="10800000">
                          <a:off x="0" y="0"/>
                          <a:ext cx="5176838" cy="241935"/>
                        </a:xfrm>
                        <a:prstGeom prst="trapezoid">
                          <a:avLst>
                            <a:gd name="adj" fmla="val 5383"/>
                          </a:avLst>
                        </a:prstGeom>
                        <a:noFill/>
                        <a:ln w="36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D6883" id="Trapezoid 10" o:spid="_x0000_s1026" style="position:absolute;margin-left:10.9pt;margin-top:36.8pt;width:407.65pt;height:19.0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76838,241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" path="m,241935l13023,,5163815,r13023,241935l,241935xe" filled="f" strokecolor="#e71224" strokeweight="1mm">
                <v:stroke joinstyle="miter"/>
                <v:path arrowok="t" o:connecttype="custom" o:connectlocs="0,241935;13023,0;5163815,0;5176838,241935;0,241935" o:connectangles="0,0,0,0,0"/>
              </v:shape>
            </w:pict>
          </mc:Fallback>
        </mc:AlternateContent>
      </w:r>
      <w:r w:rsidRPr="00552548">
        <w:rPr>
          <w:color w:val="0000FF"/>
        </w:rPr>
        <w:drawing>
          <wp:inline distT="0" distB="0" distL="0" distR="0" wp14:anchorId="67FB91C5" wp14:editId="1493EF21">
            <wp:extent cx="5715000" cy="1784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000" cy="1784985"/>
                    </a:xfrm>
                    <a:prstGeom prst="rect">
                      <a:avLst/>
                    </a:prstGeom>
                  </pic:spPr>
                </pic:pic>
              </a:graphicData>
            </a:graphic>
          </wp:inline>
        </w:drawing>
      </w:r>
    </w:p>
    <w:p w14:paraId="732E40E8" w14:textId="5FDD4761" w:rsidR="006D27F9" w:rsidRPr="00552548" w:rsidRDefault="006D27F9" w:rsidP="009D616A">
      <w:pPr>
        <w:rPr>
          <w:color w:val="0000FF"/>
        </w:rPr>
      </w:pPr>
      <w:r w:rsidRPr="00552548">
        <w:rPr>
          <w:color w:val="0000FF"/>
        </w:rPr>
        <w:t>The following window should appear.</w:t>
      </w:r>
    </w:p>
    <w:p w14:paraId="47084A07" w14:textId="303D6C4C" w:rsidR="006D27F9" w:rsidRPr="00552548" w:rsidRDefault="006D27F9" w:rsidP="006D27F9">
      <w:pPr>
        <w:jc w:val="center"/>
        <w:rPr>
          <w:color w:val="0000FF"/>
        </w:rPr>
      </w:pPr>
      <w:r w:rsidRPr="00552548">
        <w:rPr>
          <w:color w:val="0000FF"/>
        </w:rPr>
        <w:drawing>
          <wp:inline distT="0" distB="0" distL="0" distR="0" wp14:anchorId="1B439F99" wp14:editId="7BAB8EC1">
            <wp:extent cx="4038600" cy="41825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45106" cy="4189271"/>
                    </a:xfrm>
                    <a:prstGeom prst="rect">
                      <a:avLst/>
                    </a:prstGeom>
                  </pic:spPr>
                </pic:pic>
              </a:graphicData>
            </a:graphic>
          </wp:inline>
        </w:drawing>
      </w:r>
    </w:p>
    <w:p w14:paraId="3F707AF3" w14:textId="77777777" w:rsidR="006D27F9" w:rsidRDefault="006D27F9" w:rsidP="006D27F9"/>
    <w:p w14:paraId="74EE9D70" w14:textId="77777777" w:rsidR="006D27F9" w:rsidRDefault="006D27F9">
      <w:pPr>
        <w:overflowPunct/>
        <w:autoSpaceDE/>
        <w:autoSpaceDN/>
        <w:adjustRightInd/>
        <w:textAlignment w:val="auto"/>
      </w:pPr>
      <w:r>
        <w:br w:type="page"/>
      </w:r>
    </w:p>
    <w:p w14:paraId="6756FE6A" w14:textId="77777777" w:rsidR="006D27F9" w:rsidRPr="006D27F9" w:rsidRDefault="006D27F9" w:rsidP="006D27F9"/>
    <w:p w14:paraId="45F1F44B" w14:textId="022A2A04" w:rsidR="00421548" w:rsidRPr="003A239B" w:rsidRDefault="00DB7E90" w:rsidP="009D616A">
      <w:pPr>
        <w:rPr>
          <w:b/>
          <w:bCs/>
          <w:u w:val="single"/>
        </w:rPr>
      </w:pPr>
      <w:r w:rsidRPr="003A239B">
        <w:rPr>
          <w:b/>
          <w:bCs/>
          <w:u w:val="single"/>
        </w:rPr>
        <w:t>Test Setup</w:t>
      </w:r>
    </w:p>
    <w:p w14:paraId="5CBF280D" w14:textId="636572CC" w:rsidR="009D616A" w:rsidRDefault="009D616A" w:rsidP="009D616A">
      <w:r>
        <w:t>To open a new table, the user shall select a new table as show below.</w:t>
      </w:r>
    </w:p>
    <w:p w14:paraId="2C70546A" w14:textId="77777777" w:rsidR="009D616A" w:rsidRDefault="009D616A" w:rsidP="009D616A">
      <w:pPr>
        <w:jc w:val="center"/>
      </w:pPr>
      <w:r>
        <w:rPr>
          <w:noProof/>
        </w:rPr>
        <mc:AlternateContent>
          <mc:Choice Requires="wpi">
            <w:drawing>
              <wp:anchor distT="0" distB="0" distL="114300" distR="114300" simplePos="0" relativeHeight="251664384" behindDoc="0" locked="0" layoutInCell="1" allowOverlap="1" wp14:anchorId="121CBE21" wp14:editId="73B6A1B8">
                <wp:simplePos x="0" y="0"/>
                <wp:positionH relativeFrom="column">
                  <wp:posOffset>1521460</wp:posOffset>
                </wp:positionH>
                <wp:positionV relativeFrom="paragraph">
                  <wp:posOffset>384810</wp:posOffset>
                </wp:positionV>
                <wp:extent cx="565150" cy="131040"/>
                <wp:effectExtent l="57150" t="57150" r="0" b="97790"/>
                <wp:wrapNone/>
                <wp:docPr id="2" name="Ink 2"/>
                <wp:cNvGraphicFramePr/>
                <a:graphic xmlns:a="http://schemas.openxmlformats.org/drawingml/2006/main">
                  <a:graphicData uri="http://schemas.microsoft.com/office/word/2010/wordprocessingInk">
                    <w14:contentPart bwMode="auto" r:id="rId28">
                      <w14:nvContentPartPr>
                        <w14:cNvContentPartPr/>
                      </w14:nvContentPartPr>
                      <w14:xfrm>
                        <a:off x="0" y="0"/>
                        <a:ext cx="565150" cy="131040"/>
                      </w14:xfrm>
                    </w14:contentPart>
                  </a:graphicData>
                </a:graphic>
              </wp:anchor>
            </w:drawing>
          </mc:Choice>
          <mc:Fallback>
            <w:pict>
              <v:shapetype w14:anchorId="77F39D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6.95pt;margin-top:27.45pt;width:50.15pt;height:15.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">
                <v:imagedata r:id="rId35" o:title=""/>
              </v:shape>
            </w:pict>
          </mc:Fallback>
        </mc:AlternateContent>
      </w:r>
      <w:r w:rsidRPr="00BF79EC">
        <w:rPr>
          <w:noProof/>
        </w:rPr>
        <w:drawing>
          <wp:inline distT="0" distB="0" distL="0" distR="0" wp14:anchorId="406716B7" wp14:editId="4DDF4285">
            <wp:extent cx="3431543"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40875" cy="3562487"/>
                    </a:xfrm>
                    <a:prstGeom prst="rect">
                      <a:avLst/>
                    </a:prstGeom>
                  </pic:spPr>
                </pic:pic>
              </a:graphicData>
            </a:graphic>
          </wp:inline>
        </w:drawing>
      </w:r>
    </w:p>
    <w:p w14:paraId="6C632A3E" w14:textId="77777777" w:rsidR="009D616A" w:rsidRDefault="009D616A" w:rsidP="009D616A">
      <w:r>
        <w:t>Select the file to be edited.</w:t>
      </w:r>
    </w:p>
    <w:p w14:paraId="33586E28" w14:textId="0C18BB18" w:rsidR="009D616A" w:rsidRDefault="00421548" w:rsidP="009D616A">
      <w:pPr>
        <w:jc w:val="center"/>
      </w:pPr>
      <w:r>
        <w:rPr>
          <w:noProof/>
        </w:rPr>
        <mc:AlternateContent>
          <mc:Choice Requires="wpi">
            <w:drawing>
              <wp:anchor distT="0" distB="0" distL="114300" distR="114300" simplePos="0" relativeHeight="251668480" behindDoc="0" locked="0" layoutInCell="1" allowOverlap="1" wp14:anchorId="0CF7439E" wp14:editId="4B3F537D">
                <wp:simplePos x="0" y="0"/>
                <wp:positionH relativeFrom="column">
                  <wp:posOffset>2228850</wp:posOffset>
                </wp:positionH>
                <wp:positionV relativeFrom="paragraph">
                  <wp:posOffset>1002665</wp:posOffset>
                </wp:positionV>
                <wp:extent cx="631190" cy="208080"/>
                <wp:effectExtent l="57150" t="57150" r="0" b="97155"/>
                <wp:wrapNone/>
                <wp:docPr id="16" name="Ink 16"/>
                <wp:cNvGraphicFramePr/>
                <a:graphic xmlns:a="http://schemas.openxmlformats.org/drawingml/2006/main">
                  <a:graphicData uri="http://schemas.microsoft.com/office/word/2010/wordprocessingInk">
                    <w14:contentPart bwMode="auto" r:id="rId37">
                      <w14:nvContentPartPr>
                        <w14:cNvContentPartPr/>
                      </w14:nvContentPartPr>
                      <w14:xfrm>
                        <a:off x="0" y="0"/>
                        <a:ext cx="631190" cy="208080"/>
                      </w14:xfrm>
                    </w14:contentPart>
                  </a:graphicData>
                </a:graphic>
              </wp:anchor>
            </w:drawing>
          </mc:Choice>
          <mc:Fallback>
            <w:pict>
              <v:shape w14:anchorId="4F88CD4A" id="Ink 16" o:spid="_x0000_s1026" type="#_x0000_t75" style="position:absolute;margin-left:172.65pt;margin-top:76.1pt;width:55.35pt;height:2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">
                <v:imagedata r:id="rId38" o:title=""/>
              </v:shape>
            </w:pict>
          </mc:Fallback>
        </mc:AlternateContent>
      </w:r>
      <w:r w:rsidR="009D616A" w:rsidRPr="00BF79EC">
        <w:rPr>
          <w:noProof/>
        </w:rPr>
        <w:drawing>
          <wp:inline distT="0" distB="0" distL="0" distR="0" wp14:anchorId="21581C56" wp14:editId="38A200B4">
            <wp:extent cx="3724275" cy="266019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26536" cy="2661811"/>
                    </a:xfrm>
                    <a:prstGeom prst="rect">
                      <a:avLst/>
                    </a:prstGeom>
                  </pic:spPr>
                </pic:pic>
              </a:graphicData>
            </a:graphic>
          </wp:inline>
        </w:drawing>
      </w:r>
    </w:p>
    <w:p w14:paraId="6286C215" w14:textId="77777777" w:rsidR="009D616A" w:rsidRDefault="009D616A" w:rsidP="009D616A">
      <w:pPr>
        <w:overflowPunct/>
        <w:autoSpaceDE/>
        <w:autoSpaceDN/>
        <w:adjustRightInd/>
        <w:textAlignment w:val="auto"/>
      </w:pPr>
      <w:r>
        <w:br w:type="page"/>
      </w:r>
    </w:p>
    <w:p w14:paraId="691124E2" w14:textId="5D9ED661" w:rsidR="00421548" w:rsidRDefault="00421548" w:rsidP="009D616A">
      <w:r>
        <w:lastRenderedPageBreak/>
        <w:t>The following tables should be available to view and edit. Double-click on any table to open on separate window.</w:t>
      </w:r>
    </w:p>
    <w:p w14:paraId="4E761776" w14:textId="28F68EDD" w:rsidR="00421548" w:rsidRDefault="00421548" w:rsidP="00421548">
      <w:pPr>
        <w:jc w:val="center"/>
      </w:pPr>
      <w:r w:rsidRPr="00421548">
        <w:rPr>
          <w:noProof/>
        </w:rPr>
        <w:drawing>
          <wp:inline distT="0" distB="0" distL="0" distR="0" wp14:anchorId="643F9922" wp14:editId="76E29739">
            <wp:extent cx="4543458" cy="470538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3458" cy="4705384"/>
                    </a:xfrm>
                    <a:prstGeom prst="rect">
                      <a:avLst/>
                    </a:prstGeom>
                  </pic:spPr>
                </pic:pic>
              </a:graphicData>
            </a:graphic>
          </wp:inline>
        </w:drawing>
      </w:r>
    </w:p>
    <w:p w14:paraId="15D38A61" w14:textId="6F7079C3" w:rsidR="002D32FF" w:rsidRDefault="002D32FF">
      <w:pPr>
        <w:overflowPunct/>
        <w:autoSpaceDE/>
        <w:autoSpaceDN/>
        <w:adjustRightInd/>
        <w:textAlignment w:val="auto"/>
      </w:pPr>
      <w:r>
        <w:br w:type="page"/>
      </w:r>
    </w:p>
    <w:p w14:paraId="48FC1577" w14:textId="77777777" w:rsidR="002D32FF" w:rsidRDefault="002D32FF" w:rsidP="003A239B"/>
    <w:p w14:paraId="5829A458" w14:textId="5F674235" w:rsidR="00421548" w:rsidRPr="003A239B" w:rsidRDefault="002D32FF" w:rsidP="00421548">
      <w:pPr>
        <w:rPr>
          <w:b/>
          <w:bCs/>
          <w:u w:val="single"/>
        </w:rPr>
      </w:pPr>
      <w:r w:rsidRPr="003A239B">
        <w:rPr>
          <w:b/>
          <w:bCs/>
          <w:u w:val="single"/>
        </w:rPr>
        <w:t>Window Layout:</w:t>
      </w:r>
    </w:p>
    <w:p w14:paraId="0DA2A472" w14:textId="4EB0B097" w:rsidR="002D32FF" w:rsidRDefault="00E62AFC" w:rsidP="003A239B">
      <w:pPr>
        <w:jc w:val="center"/>
      </w:pPr>
      <w:r>
        <w:rPr>
          <w:noProof/>
        </w:rPr>
        <mc:AlternateContent>
          <mc:Choice Requires="wps">
            <w:drawing>
              <wp:anchor distT="45720" distB="45720" distL="114300" distR="114300" simplePos="0" relativeHeight="251688960" behindDoc="0" locked="0" layoutInCell="1" allowOverlap="1" wp14:anchorId="6B737016" wp14:editId="6E507D18">
                <wp:simplePos x="0" y="0"/>
                <wp:positionH relativeFrom="page">
                  <wp:posOffset>3681412</wp:posOffset>
                </wp:positionH>
                <wp:positionV relativeFrom="paragraph">
                  <wp:posOffset>3258502</wp:posOffset>
                </wp:positionV>
                <wp:extent cx="514350" cy="1404620"/>
                <wp:effectExtent l="0" t="0" r="19050" b="2032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12D60557" w14:textId="12BDD736" w:rsidR="00624EE3" w:rsidRDefault="00624EE3">
                            <w:r>
                              <w:t>Table Space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737016" id="_x0000_t202" coordsize="21600,21600" o:spt="202" path="m,l,21600r21600,l21600,xe">
                <v:stroke joinstyle="miter"/>
                <v:path gradientshapeok="t" o:connecttype="rect"/>
              </v:shapetype>
              <v:shape id="Text Box 2" o:spid="_x0000_s1026" type="#_x0000_t202" style="position:absolute;left:0;text-align:left;margin-left:289.85pt;margin-top:256.55pt;width:40.5pt;height:110.6pt;z-index:2516889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">
                <v:textbox style="mso-fit-shape-to-text:t">
                  <w:txbxContent>
                    <w:p w14:paraId="12D60557" w14:textId="12BDD736" w:rsidR="00624EE3" w:rsidRDefault="00624EE3">
                      <w:r>
                        <w:t>Table Space</w:t>
                      </w:r>
                    </w:p>
                  </w:txbxContent>
                </v:textbox>
                <w10:wrap anchorx="page"/>
              </v:shape>
            </w:pict>
          </mc:Fallback>
        </mc:AlternateContent>
      </w:r>
      <w:r>
        <w:rPr>
          <w:noProof/>
        </w:rPr>
        <mc:AlternateContent>
          <mc:Choice Requires="wps">
            <w:drawing>
              <wp:anchor distT="45720" distB="45720" distL="114300" distR="114300" simplePos="0" relativeHeight="251686912" behindDoc="0" locked="0" layoutInCell="1" allowOverlap="1" wp14:anchorId="3895344F" wp14:editId="5B65D111">
                <wp:simplePos x="0" y="0"/>
                <wp:positionH relativeFrom="margin">
                  <wp:align>left</wp:align>
                </wp:positionH>
                <wp:positionV relativeFrom="paragraph">
                  <wp:posOffset>601345</wp:posOffset>
                </wp:positionV>
                <wp:extent cx="514350" cy="1404620"/>
                <wp:effectExtent l="0" t="0" r="19050" b="2032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5C9F5B15" w14:textId="17F5EFFC" w:rsidR="00624EE3" w:rsidRDefault="00624EE3">
                            <w:r>
                              <w:t>Filter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344F" id="_x0000_s1027" type="#_x0000_t202" style="position:absolute;left:0;text-align:left;margin-left:0;margin-top:47.35pt;width:40.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">
                <v:textbox style="mso-fit-shape-to-text:t">
                  <w:txbxContent>
                    <w:p w14:paraId="5C9F5B15" w14:textId="17F5EFFC" w:rsidR="00624EE3" w:rsidRDefault="00624EE3">
                      <w:r>
                        <w:t>Filter</w:t>
                      </w:r>
                    </w:p>
                  </w:txbxContent>
                </v:textbox>
                <w10:wrap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6EDE602E" wp14:editId="40394860">
                <wp:simplePos x="0" y="0"/>
                <wp:positionH relativeFrom="margin">
                  <wp:align>left</wp:align>
                </wp:positionH>
                <wp:positionV relativeFrom="paragraph">
                  <wp:posOffset>236537</wp:posOffset>
                </wp:positionV>
                <wp:extent cx="51435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0105B372" w14:textId="1DB6804C" w:rsidR="00624EE3" w:rsidRDefault="00624EE3">
                            <w:r>
                              <w:t>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E602E" id="_x0000_s1028" type="#_x0000_t202" style="position:absolute;left:0;text-align:left;margin-left:0;margin-top:18.6pt;width:40.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">
                <v:textbox style="mso-fit-shape-to-text:t">
                  <w:txbxContent>
                    <w:p w14:paraId="0105B372" w14:textId="1DB6804C" w:rsidR="00624EE3" w:rsidRDefault="00624EE3">
                      <w:r>
                        <w:t>Menu</w:t>
                      </w:r>
                    </w:p>
                  </w:txbxContent>
                </v:textbox>
                <w10:wrap anchorx="margin"/>
              </v:shape>
            </w:pict>
          </mc:Fallback>
        </mc:AlternateContent>
      </w:r>
      <w:r w:rsidR="002D32FF">
        <w:rPr>
          <w:noProof/>
        </w:rPr>
        <mc:AlternateContent>
          <mc:Choice Requires="wps">
            <w:drawing>
              <wp:anchor distT="0" distB="0" distL="114300" distR="114300" simplePos="0" relativeHeight="251682816" behindDoc="0" locked="0" layoutInCell="1" allowOverlap="1" wp14:anchorId="5E2D826E" wp14:editId="2BFAAF46">
                <wp:simplePos x="0" y="0"/>
                <wp:positionH relativeFrom="column">
                  <wp:posOffset>571500</wp:posOffset>
                </wp:positionH>
                <wp:positionV relativeFrom="paragraph">
                  <wp:posOffset>655639</wp:posOffset>
                </wp:positionV>
                <wp:extent cx="4405313" cy="171450"/>
                <wp:effectExtent l="38100" t="38100" r="33655" b="38100"/>
                <wp:wrapNone/>
                <wp:docPr id="50" name="Rectangle 50"/>
                <wp:cNvGraphicFramePr/>
                <a:graphic xmlns:a="http://schemas.openxmlformats.org/drawingml/2006/main">
                  <a:graphicData uri="http://schemas.microsoft.com/office/word/2010/wordprocessingShape">
                    <wps:wsp>
                      <wps:cNvSpPr/>
                      <wps:spPr>
                        <a:xfrm>
                          <a:off x="0" y="0"/>
                          <a:ext cx="4405313" cy="171450"/>
                        </a:xfrm>
                        <a:prstGeom prst="rect">
                          <a:avLst/>
                        </a:prstGeom>
                        <a:noFill/>
                        <a:ln w="720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BBD02" id="Rectangle 50" o:spid="_x0000_s1026" style="position:absolute;margin-left:45pt;margin-top:51.65pt;width:346.9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" filled="f" strokecolor="#00b0f0" strokeweight="2mm"/>
            </w:pict>
          </mc:Fallback>
        </mc:AlternateContent>
      </w:r>
      <w:r w:rsidR="002D32FF">
        <w:rPr>
          <w:noProof/>
        </w:rPr>
        <mc:AlternateContent>
          <mc:Choice Requires="wps">
            <w:drawing>
              <wp:anchor distT="0" distB="0" distL="114300" distR="114300" simplePos="0" relativeHeight="251680768" behindDoc="0" locked="0" layoutInCell="1" allowOverlap="1" wp14:anchorId="7B45B4F5" wp14:editId="754702EA">
                <wp:simplePos x="0" y="0"/>
                <wp:positionH relativeFrom="column">
                  <wp:posOffset>585787</wp:posOffset>
                </wp:positionH>
                <wp:positionV relativeFrom="paragraph">
                  <wp:posOffset>260349</wp:posOffset>
                </wp:positionV>
                <wp:extent cx="1595437" cy="214313"/>
                <wp:effectExtent l="38100" t="38100" r="43180" b="33655"/>
                <wp:wrapNone/>
                <wp:docPr id="48" name="Rectangle 48"/>
                <wp:cNvGraphicFramePr/>
                <a:graphic xmlns:a="http://schemas.openxmlformats.org/drawingml/2006/main">
                  <a:graphicData uri="http://schemas.microsoft.com/office/word/2010/wordprocessingShape">
                    <wps:wsp>
                      <wps:cNvSpPr/>
                      <wps:spPr>
                        <a:xfrm>
                          <a:off x="0" y="0"/>
                          <a:ext cx="1595437" cy="214313"/>
                        </a:xfrm>
                        <a:prstGeom prst="rect">
                          <a:avLst/>
                        </a:prstGeom>
                        <a:solidFill>
                          <a:srgbClr val="92D050">
                            <a:alpha val="75000"/>
                          </a:srgbClr>
                        </a:solidFill>
                        <a:ln w="720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2930A" id="Rectangle 48" o:spid="_x0000_s1026" style="position:absolute;margin-left:46.1pt;margin-top:20.5pt;width:125.6pt;height:1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" fillcolor="#92d050" strokecolor="#92d050" strokeweight="2mm">
                <v:fill opacity="49087f"/>
              </v:rect>
            </w:pict>
          </mc:Fallback>
        </mc:AlternateContent>
      </w:r>
      <w:r w:rsidR="002D32FF">
        <w:rPr>
          <w:noProof/>
        </w:rPr>
        <mc:AlternateContent>
          <mc:Choice Requires="wps">
            <w:drawing>
              <wp:anchor distT="0" distB="0" distL="114300" distR="114300" simplePos="0" relativeHeight="251670528" behindDoc="0" locked="0" layoutInCell="1" allowOverlap="1" wp14:anchorId="4431BC53" wp14:editId="459C2E12">
                <wp:simplePos x="0" y="0"/>
                <wp:positionH relativeFrom="column">
                  <wp:posOffset>671513</wp:posOffset>
                </wp:positionH>
                <wp:positionV relativeFrom="paragraph">
                  <wp:posOffset>879475</wp:posOffset>
                </wp:positionV>
                <wp:extent cx="4226242" cy="3645218"/>
                <wp:effectExtent l="38100" t="38100" r="41275" b="31750"/>
                <wp:wrapNone/>
                <wp:docPr id="36" name="Rectangle 36"/>
                <wp:cNvGraphicFramePr/>
                <a:graphic xmlns:a="http://schemas.openxmlformats.org/drawingml/2006/main">
                  <a:graphicData uri="http://schemas.microsoft.com/office/word/2010/wordprocessingShape">
                    <wps:wsp>
                      <wps:cNvSpPr/>
                      <wps:spPr>
                        <a:xfrm>
                          <a:off x="0" y="0"/>
                          <a:ext cx="4226242" cy="3645218"/>
                        </a:xfrm>
                        <a:prstGeom prst="rect">
                          <a:avLst/>
                        </a:prstGeom>
                        <a:solidFill>
                          <a:srgbClr val="E71224">
                            <a:alpha val="75000"/>
                          </a:srgbClr>
                        </a:solidFill>
                        <a:ln w="72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523F" id="Rectangle 36" o:spid="_x0000_s1026" style="position:absolute;margin-left:52.9pt;margin-top:69.25pt;width:332.75pt;height:28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" fillcolor="#e71224" strokecolor="#e71224" strokeweight="2mm">
                <v:fill opacity="49087f"/>
              </v:rect>
            </w:pict>
          </mc:Fallback>
        </mc:AlternateContent>
      </w:r>
      <w:r w:rsidR="002D32FF">
        <w:rPr>
          <w:noProof/>
        </w:rPr>
        <mc:AlternateContent>
          <mc:Choice Requires="wpi">
            <w:drawing>
              <wp:anchor distT="0" distB="0" distL="114300" distR="114300" simplePos="0" relativeHeight="251678720" behindDoc="0" locked="0" layoutInCell="1" allowOverlap="1" wp14:anchorId="7440F578" wp14:editId="511CF955">
                <wp:simplePos x="0" y="0"/>
                <wp:positionH relativeFrom="column">
                  <wp:posOffset>1088810</wp:posOffset>
                </wp:positionH>
                <wp:positionV relativeFrom="paragraph">
                  <wp:posOffset>2293620</wp:posOffset>
                </wp:positionV>
                <wp:extent cx="5040" cy="9360"/>
                <wp:effectExtent l="57150" t="57150" r="71755" b="67310"/>
                <wp:wrapNone/>
                <wp:docPr id="44" name="Ink 44"/>
                <wp:cNvGraphicFramePr/>
                <a:graphic xmlns:a="http://schemas.openxmlformats.org/drawingml/2006/main">
                  <a:graphicData uri="http://schemas.microsoft.com/office/word/2010/wordprocessingInk">
                    <w14:contentPart bwMode="auto" r:id="rId41">
                      <w14:nvContentPartPr>
                        <w14:cNvContentPartPr/>
                      </w14:nvContentPartPr>
                      <w14:xfrm>
                        <a:off x="0" y="0"/>
                        <a:ext cx="5040" cy="9360"/>
                      </w14:xfrm>
                    </w14:contentPart>
                  </a:graphicData>
                </a:graphic>
                <wp14:sizeRelH relativeFrom="margin">
                  <wp14:pctWidth>0</wp14:pctWidth>
                </wp14:sizeRelH>
                <wp14:sizeRelV relativeFrom="margin">
                  <wp14:pctHeight>0</wp14:pctHeight>
                </wp14:sizeRelV>
              </wp:anchor>
            </w:drawing>
          </mc:Choice>
          <mc:Fallback>
            <w:pict>
              <v:shape w14:anchorId="576DD29B" id="Ink 44" o:spid="_x0000_s1026" type="#_x0000_t75" style="position:absolute;margin-left:82.9pt;margin-top:177.75pt;width:6.1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">
                <v:imagedata r:id="rId42" o:title=""/>
              </v:shape>
            </w:pict>
          </mc:Fallback>
        </mc:AlternateContent>
      </w:r>
      <w:r w:rsidR="002D32FF" w:rsidRPr="002D32FF">
        <w:rPr>
          <w:noProof/>
        </w:rPr>
        <w:drawing>
          <wp:inline distT="0" distB="0" distL="0" distR="0" wp14:anchorId="046F3215" wp14:editId="38E0F3D2">
            <wp:extent cx="4543458" cy="470538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43458" cy="4705384"/>
                    </a:xfrm>
                    <a:prstGeom prst="rect">
                      <a:avLst/>
                    </a:prstGeom>
                  </pic:spPr>
                </pic:pic>
              </a:graphicData>
            </a:graphic>
          </wp:inline>
        </w:drawing>
      </w:r>
    </w:p>
    <w:p w14:paraId="62A37CF7" w14:textId="77777777" w:rsidR="002D32FF" w:rsidRDefault="002D32FF"/>
    <w:p w14:paraId="7269EE2B" w14:textId="120A28ED" w:rsidR="00421548" w:rsidRPr="003A239B" w:rsidRDefault="00421548" w:rsidP="009D616A">
      <w:pPr>
        <w:rPr>
          <w:b/>
          <w:bCs/>
          <w:u w:val="single"/>
        </w:rPr>
      </w:pPr>
      <w:r w:rsidRPr="003A239B">
        <w:rPr>
          <w:b/>
          <w:bCs/>
          <w:u w:val="single"/>
        </w:rPr>
        <w:t>Shortcuts</w:t>
      </w:r>
    </w:p>
    <w:p w14:paraId="66D07964" w14:textId="5772C58A" w:rsidR="009D616A" w:rsidRDefault="009D616A" w:rsidP="009D616A">
      <w:r>
        <w:t>The following are shortcuts which may be used to perform some of the operations outlined in this test plan. Any use of these shortcuts is left to the discretion of the test personnel.</w:t>
      </w:r>
    </w:p>
    <w:tbl>
      <w:tblPr>
        <w:tblStyle w:val="TableGrid"/>
        <w:tblW w:w="0" w:type="auto"/>
        <w:jc w:val="center"/>
        <w:tblLook w:val="04A0" w:firstRow="1" w:lastRow="0" w:firstColumn="1" w:lastColumn="0" w:noHBand="0" w:noVBand="1"/>
      </w:tblPr>
      <w:tblGrid>
        <w:gridCol w:w="1615"/>
        <w:gridCol w:w="1890"/>
      </w:tblGrid>
      <w:tr w:rsidR="009D616A" w:rsidRPr="00841F63" w14:paraId="71C10ABD" w14:textId="77777777" w:rsidTr="00C660ED">
        <w:trPr>
          <w:jc w:val="center"/>
        </w:trPr>
        <w:tc>
          <w:tcPr>
            <w:tcW w:w="1615" w:type="dxa"/>
          </w:tcPr>
          <w:p w14:paraId="66CDE265" w14:textId="77777777" w:rsidR="009D616A" w:rsidRPr="00841F63" w:rsidRDefault="009D616A" w:rsidP="00C660ED">
            <w:pPr>
              <w:rPr>
                <w:b/>
                <w:bCs/>
              </w:rPr>
            </w:pPr>
            <w:r w:rsidRPr="00841F63">
              <w:rPr>
                <w:b/>
                <w:bCs/>
              </w:rPr>
              <w:t>Operation</w:t>
            </w:r>
          </w:p>
        </w:tc>
        <w:tc>
          <w:tcPr>
            <w:tcW w:w="1890" w:type="dxa"/>
          </w:tcPr>
          <w:p w14:paraId="03731A35" w14:textId="77777777" w:rsidR="009D616A" w:rsidRPr="00841F63" w:rsidRDefault="009D616A" w:rsidP="00C660ED">
            <w:pPr>
              <w:rPr>
                <w:b/>
                <w:bCs/>
              </w:rPr>
            </w:pPr>
            <w:r>
              <w:rPr>
                <w:b/>
                <w:bCs/>
              </w:rPr>
              <w:t>Shortcut Keys</w:t>
            </w:r>
          </w:p>
        </w:tc>
      </w:tr>
      <w:tr w:rsidR="009D616A" w14:paraId="5929648D" w14:textId="77777777" w:rsidTr="00C660ED">
        <w:trPr>
          <w:jc w:val="center"/>
        </w:trPr>
        <w:tc>
          <w:tcPr>
            <w:tcW w:w="1615" w:type="dxa"/>
          </w:tcPr>
          <w:p w14:paraId="15C5EA4D" w14:textId="77777777" w:rsidR="009D616A" w:rsidRDefault="009D616A" w:rsidP="00C660ED">
            <w:r>
              <w:t>INSERT</w:t>
            </w:r>
          </w:p>
        </w:tc>
        <w:tc>
          <w:tcPr>
            <w:tcW w:w="1890" w:type="dxa"/>
          </w:tcPr>
          <w:p w14:paraId="64BA4657" w14:textId="77777777" w:rsidR="009D616A" w:rsidRDefault="009D616A" w:rsidP="00C660ED">
            <w:r>
              <w:t>CTRL + I</w:t>
            </w:r>
          </w:p>
        </w:tc>
      </w:tr>
      <w:tr w:rsidR="009D616A" w14:paraId="1D96C689" w14:textId="77777777" w:rsidTr="00C660ED">
        <w:trPr>
          <w:jc w:val="center"/>
        </w:trPr>
        <w:tc>
          <w:tcPr>
            <w:tcW w:w="1615" w:type="dxa"/>
          </w:tcPr>
          <w:p w14:paraId="2403531C" w14:textId="77777777" w:rsidR="009D616A" w:rsidRDefault="009D616A" w:rsidP="00C660ED">
            <w:r>
              <w:t>DELETE</w:t>
            </w:r>
          </w:p>
        </w:tc>
        <w:tc>
          <w:tcPr>
            <w:tcW w:w="1890" w:type="dxa"/>
          </w:tcPr>
          <w:p w14:paraId="2E982381" w14:textId="77777777" w:rsidR="009D616A" w:rsidRDefault="009D616A" w:rsidP="00C660ED">
            <w:r>
              <w:t>CTRL + D</w:t>
            </w:r>
          </w:p>
        </w:tc>
      </w:tr>
      <w:tr w:rsidR="009D616A" w14:paraId="34EE03C4" w14:textId="77777777" w:rsidTr="00C660ED">
        <w:trPr>
          <w:jc w:val="center"/>
        </w:trPr>
        <w:tc>
          <w:tcPr>
            <w:tcW w:w="1615" w:type="dxa"/>
          </w:tcPr>
          <w:p w14:paraId="3C4B31DD" w14:textId="77777777" w:rsidR="009D616A" w:rsidRDefault="009D616A" w:rsidP="00C660ED">
            <w:r>
              <w:t>UNDO</w:t>
            </w:r>
          </w:p>
        </w:tc>
        <w:tc>
          <w:tcPr>
            <w:tcW w:w="1890" w:type="dxa"/>
          </w:tcPr>
          <w:p w14:paraId="2BC4B8B0" w14:textId="77777777" w:rsidR="009D616A" w:rsidRDefault="009D616A" w:rsidP="00C660ED">
            <w:r>
              <w:t>CTRL + Z</w:t>
            </w:r>
          </w:p>
        </w:tc>
      </w:tr>
      <w:tr w:rsidR="009D616A" w14:paraId="6EFD7691" w14:textId="77777777" w:rsidTr="00C660ED">
        <w:trPr>
          <w:jc w:val="center"/>
        </w:trPr>
        <w:tc>
          <w:tcPr>
            <w:tcW w:w="1615" w:type="dxa"/>
          </w:tcPr>
          <w:p w14:paraId="2A134927" w14:textId="77777777" w:rsidR="009D616A" w:rsidRDefault="009D616A" w:rsidP="00C660ED">
            <w:r>
              <w:t>COPY</w:t>
            </w:r>
          </w:p>
        </w:tc>
        <w:tc>
          <w:tcPr>
            <w:tcW w:w="1890" w:type="dxa"/>
          </w:tcPr>
          <w:p w14:paraId="40EA1391" w14:textId="77777777" w:rsidR="009D616A" w:rsidRDefault="009D616A" w:rsidP="00C660ED">
            <w:r>
              <w:t>CTRL + C</w:t>
            </w:r>
          </w:p>
        </w:tc>
      </w:tr>
      <w:tr w:rsidR="009D616A" w14:paraId="2DBF17CC" w14:textId="77777777" w:rsidTr="00C660ED">
        <w:trPr>
          <w:jc w:val="center"/>
        </w:trPr>
        <w:tc>
          <w:tcPr>
            <w:tcW w:w="1615" w:type="dxa"/>
          </w:tcPr>
          <w:p w14:paraId="0CBA912A" w14:textId="77777777" w:rsidR="009D616A" w:rsidRDefault="009D616A" w:rsidP="00C660ED">
            <w:r>
              <w:t>PASTE</w:t>
            </w:r>
          </w:p>
        </w:tc>
        <w:tc>
          <w:tcPr>
            <w:tcW w:w="1890" w:type="dxa"/>
          </w:tcPr>
          <w:p w14:paraId="6C5FAEBA" w14:textId="77777777" w:rsidR="009D616A" w:rsidRDefault="009D616A" w:rsidP="00C660ED">
            <w:r>
              <w:t>CTRL + V</w:t>
            </w:r>
          </w:p>
        </w:tc>
      </w:tr>
    </w:tbl>
    <w:p w14:paraId="1700BB43" w14:textId="77777777" w:rsidR="009D616A" w:rsidRDefault="009D616A" w:rsidP="009D616A">
      <w:pPr>
        <w:jc w:val="center"/>
      </w:pPr>
    </w:p>
    <w:p w14:paraId="75D9072C" w14:textId="60758DF6" w:rsidR="007A4335" w:rsidRDefault="007A4335" w:rsidP="007A4335"/>
    <w:p w14:paraId="18D4129A" w14:textId="4E5B78FA" w:rsidR="006D27F9" w:rsidRPr="00552548" w:rsidRDefault="006D27F9" w:rsidP="006D27F9">
      <w:pPr>
        <w:jc w:val="center"/>
        <w:rPr>
          <w:color w:val="0000FF"/>
        </w:rPr>
      </w:pPr>
      <w:r w:rsidRPr="00552548">
        <w:rPr>
          <w:color w:val="0000FF"/>
        </w:rPr>
        <w:t>###</w:t>
      </w:r>
    </w:p>
    <w:sectPr w:rsidR="006D27F9" w:rsidRPr="00552548" w:rsidSect="00DE111F">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E8412" w14:textId="77777777" w:rsidR="00B36D2F" w:rsidRDefault="00B36D2F">
      <w:r>
        <w:separator/>
      </w:r>
    </w:p>
  </w:endnote>
  <w:endnote w:type="continuationSeparator" w:id="0">
    <w:p w14:paraId="044E9676" w14:textId="77777777" w:rsidR="00B36D2F" w:rsidRDefault="00B3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624EE3" w14:paraId="4C1DED2D" w14:textId="77777777">
      <w:tc>
        <w:tcPr>
          <w:tcW w:w="4428" w:type="dxa"/>
        </w:tcPr>
        <w:p w14:paraId="38D4CD92" w14:textId="21D6C476" w:rsidR="00624EE3" w:rsidRDefault="00624EE3">
          <w:pPr>
            <w:pStyle w:val="Footer"/>
          </w:pPr>
          <w:r>
            <w:rPr>
              <w:color w:val="000000"/>
            </w:rPr>
            <w:sym w:font="Symbol" w:char="F0D3"/>
          </w:r>
          <w:r>
            <w:rPr>
              <w:color w:val="000000"/>
            </w:rPr>
            <w:t xml:space="preserve"> 2019 </w:t>
          </w:r>
          <w:r>
            <w:t>Team 9</w:t>
          </w:r>
        </w:p>
      </w:tc>
      <w:tc>
        <w:tcPr>
          <w:tcW w:w="4428" w:type="dxa"/>
        </w:tcPr>
        <w:p w14:paraId="56DF35C0" w14:textId="2C635B6F" w:rsidR="00624EE3" w:rsidRDefault="00624EE3">
          <w:pPr>
            <w:pStyle w:val="Footer"/>
            <w:jc w:val="right"/>
          </w:pPr>
        </w:p>
      </w:tc>
    </w:tr>
  </w:tbl>
  <w:p w14:paraId="3320BCCD" w14:textId="77777777" w:rsidR="00624EE3" w:rsidRDefault="00624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24EE3" w14:paraId="134379FE" w14:textId="77777777">
      <w:trPr>
        <w:trHeight w:hRule="exact" w:val="552"/>
      </w:trPr>
      <w:tc>
        <w:tcPr>
          <w:tcW w:w="3060" w:type="dxa"/>
        </w:tcPr>
        <w:p w14:paraId="46B1AD14" w14:textId="77777777" w:rsidR="00624EE3" w:rsidRDefault="00624EE3">
          <w:pPr>
            <w:pStyle w:val="Footer"/>
            <w:spacing w:before="80"/>
            <w:rPr>
              <w:bCs/>
            </w:rPr>
          </w:pPr>
          <w:r>
            <w:t>Test Plan</w:t>
          </w:r>
        </w:p>
        <w:p w14:paraId="2949C0F1" w14:textId="77777777" w:rsidR="00624EE3" w:rsidRDefault="00624EE3">
          <w:pPr>
            <w:pStyle w:val="Footer"/>
            <w:spacing w:before="80"/>
          </w:pPr>
        </w:p>
        <w:p w14:paraId="0D7BADE1" w14:textId="77777777" w:rsidR="00624EE3" w:rsidRDefault="00624EE3">
          <w:pPr>
            <w:pStyle w:val="Footer"/>
            <w:spacing w:before="80"/>
          </w:pPr>
        </w:p>
      </w:tc>
      <w:tc>
        <w:tcPr>
          <w:tcW w:w="2880" w:type="dxa"/>
        </w:tcPr>
        <w:p w14:paraId="5CCA396C" w14:textId="6CB0AE96" w:rsidR="00624EE3" w:rsidRDefault="00624EE3">
          <w:pPr>
            <w:pStyle w:val="Footer"/>
            <w:spacing w:before="80"/>
            <w:rPr>
              <w:bCs/>
            </w:rPr>
          </w:pPr>
          <w:r>
            <w:t>Team 9</w:t>
          </w:r>
        </w:p>
      </w:tc>
      <w:tc>
        <w:tcPr>
          <w:tcW w:w="1980" w:type="dxa"/>
        </w:tcPr>
        <w:p w14:paraId="5509D646" w14:textId="77777777" w:rsidR="00624EE3" w:rsidRDefault="00624EE3">
          <w:pPr>
            <w:pStyle w:val="Footer"/>
            <w:spacing w:before="80"/>
            <w:rPr>
              <w:bCs/>
            </w:rPr>
          </w:pPr>
          <w:r>
            <w:rPr>
              <w:bCs/>
            </w:rPr>
            <w:t>Date</w:t>
          </w:r>
        </w:p>
        <w:p w14:paraId="756E26CD" w14:textId="15576284" w:rsidR="00624EE3" w:rsidRDefault="00624EE3">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p>
      </w:tc>
      <w:tc>
        <w:tcPr>
          <w:tcW w:w="1080" w:type="dxa"/>
        </w:tcPr>
        <w:p w14:paraId="1DD36B7A" w14:textId="77777777" w:rsidR="00624EE3" w:rsidRDefault="00624EE3">
          <w:pPr>
            <w:pStyle w:val="Footer"/>
            <w:spacing w:before="80"/>
            <w:rPr>
              <w:bCs/>
            </w:rPr>
          </w:pPr>
          <w:r>
            <w:rPr>
              <w:bCs/>
            </w:rPr>
            <w:t>Page</w:t>
          </w:r>
        </w:p>
        <w:p w14:paraId="52CEFB77" w14:textId="77777777" w:rsidR="00624EE3" w:rsidRDefault="00624EE3">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991DD65" w14:textId="77777777" w:rsidR="00624EE3" w:rsidRDefault="00624EE3">
          <w:pPr>
            <w:pStyle w:val="Footer"/>
            <w:spacing w:before="80"/>
          </w:pPr>
        </w:p>
        <w:p w14:paraId="1BE74B61" w14:textId="77777777" w:rsidR="00624EE3" w:rsidRDefault="00624EE3">
          <w:pPr>
            <w:pStyle w:val="Footer"/>
            <w:spacing w:before="80"/>
          </w:pPr>
        </w:p>
      </w:tc>
    </w:tr>
  </w:tbl>
  <w:p w14:paraId="1EABD021" w14:textId="77777777" w:rsidR="00624EE3" w:rsidRDefault="00624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24EE3" w14:paraId="2D511BB5" w14:textId="77777777">
      <w:tc>
        <w:tcPr>
          <w:tcW w:w="3240" w:type="dxa"/>
        </w:tcPr>
        <w:p w14:paraId="6D248990" w14:textId="77777777" w:rsidR="00624EE3" w:rsidRDefault="00624EE3">
          <w:pPr>
            <w:pStyle w:val="Footer"/>
            <w:rPr>
              <w:b w:val="0"/>
              <w:bCs/>
            </w:rPr>
          </w:pPr>
          <w:r>
            <w:rPr>
              <w:b w:val="0"/>
              <w:bCs/>
            </w:rPr>
            <w:t>Test Plan</w:t>
          </w:r>
        </w:p>
      </w:tc>
      <w:tc>
        <w:tcPr>
          <w:tcW w:w="2880" w:type="dxa"/>
        </w:tcPr>
        <w:p w14:paraId="2DBE4330" w14:textId="135368B6" w:rsidR="00624EE3" w:rsidRDefault="00624EE3">
          <w:pPr>
            <w:pStyle w:val="Footer"/>
            <w:rPr>
              <w:b w:val="0"/>
              <w:bCs/>
            </w:rPr>
          </w:pPr>
          <w:r>
            <w:t>Team 9</w:t>
          </w:r>
        </w:p>
      </w:tc>
      <w:tc>
        <w:tcPr>
          <w:tcW w:w="1980" w:type="dxa"/>
        </w:tcPr>
        <w:p w14:paraId="039CC0E0" w14:textId="7135A124" w:rsidR="00624EE3" w:rsidRPr="003A239B" w:rsidRDefault="00624EE3">
          <w:pPr>
            <w:pStyle w:val="Footer"/>
          </w:pPr>
          <w:r w:rsidRPr="003A239B">
            <w:t>Date:</w:t>
          </w:r>
        </w:p>
        <w:p w14:paraId="7724553C" w14:textId="1E2F61D4" w:rsidR="00624EE3" w:rsidRDefault="00624EE3">
          <w:pPr>
            <w:pStyle w:val="Foote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p>
      </w:tc>
      <w:tc>
        <w:tcPr>
          <w:tcW w:w="900" w:type="dxa"/>
        </w:tcPr>
        <w:p w14:paraId="47E6E5F8" w14:textId="77777777" w:rsidR="00624EE3" w:rsidRDefault="00624EE3">
          <w:pPr>
            <w:pStyle w:val="Footer"/>
            <w:rPr>
              <w:b w:val="0"/>
              <w:bCs/>
            </w:rPr>
          </w:pPr>
          <w:r>
            <w:rPr>
              <w:b w:val="0"/>
              <w:bCs/>
            </w:rPr>
            <w:t>Page</w:t>
          </w:r>
        </w:p>
        <w:p w14:paraId="001128A6" w14:textId="77777777" w:rsidR="00624EE3" w:rsidRDefault="00624E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A0B976" w14:textId="77777777" w:rsidR="00624EE3" w:rsidRDefault="00624E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24EE3" w14:paraId="4DF3A131" w14:textId="77777777">
      <w:tc>
        <w:tcPr>
          <w:tcW w:w="3240" w:type="dxa"/>
        </w:tcPr>
        <w:p w14:paraId="34B84C28" w14:textId="77777777" w:rsidR="00624EE3" w:rsidRDefault="00624EE3">
          <w:pPr>
            <w:pStyle w:val="Footer"/>
            <w:rPr>
              <w:b w:val="0"/>
              <w:bCs/>
            </w:rPr>
          </w:pPr>
          <w:r>
            <w:rPr>
              <w:b w:val="0"/>
              <w:bCs/>
            </w:rPr>
            <w:t>Test Plan</w:t>
          </w:r>
        </w:p>
      </w:tc>
      <w:tc>
        <w:tcPr>
          <w:tcW w:w="2880" w:type="dxa"/>
        </w:tcPr>
        <w:p w14:paraId="1D4E6BD5" w14:textId="77777777" w:rsidR="00624EE3" w:rsidRDefault="00624EE3">
          <w:pPr>
            <w:pStyle w:val="Footer"/>
            <w:rPr>
              <w:b w:val="0"/>
              <w:bCs/>
            </w:rPr>
          </w:pPr>
          <w:r>
            <w:t>Team 9</w:t>
          </w:r>
        </w:p>
      </w:tc>
      <w:tc>
        <w:tcPr>
          <w:tcW w:w="1980" w:type="dxa"/>
        </w:tcPr>
        <w:p w14:paraId="0D1A5D54" w14:textId="77777777" w:rsidR="00624EE3" w:rsidRPr="00293405" w:rsidRDefault="00624EE3" w:rsidP="00C20995">
          <w:pPr>
            <w:pStyle w:val="Footer"/>
          </w:pPr>
          <w:r w:rsidRPr="00293405">
            <w:t>Date:</w:t>
          </w:r>
        </w:p>
        <w:p w14:paraId="648B80ED" w14:textId="20E327AA" w:rsidR="00624EE3" w:rsidRDefault="00624EE3" w:rsidP="00C20995">
          <w:pPr>
            <w:pStyle w:val="Foote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p>
      </w:tc>
      <w:tc>
        <w:tcPr>
          <w:tcW w:w="900" w:type="dxa"/>
        </w:tcPr>
        <w:p w14:paraId="56DDE6ED" w14:textId="77777777" w:rsidR="00624EE3" w:rsidRDefault="00624EE3">
          <w:pPr>
            <w:pStyle w:val="Footer"/>
            <w:rPr>
              <w:b w:val="0"/>
              <w:bCs/>
            </w:rPr>
          </w:pPr>
          <w:r>
            <w:rPr>
              <w:b w:val="0"/>
              <w:bCs/>
            </w:rPr>
            <w:t>Page</w:t>
          </w:r>
        </w:p>
        <w:p w14:paraId="19F10258" w14:textId="77777777" w:rsidR="00624EE3" w:rsidRDefault="00624E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67BA99F" w14:textId="77777777" w:rsidR="00624EE3" w:rsidRDefault="00624E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24EE3" w14:paraId="1676C283" w14:textId="77777777">
      <w:tc>
        <w:tcPr>
          <w:tcW w:w="3240" w:type="dxa"/>
        </w:tcPr>
        <w:p w14:paraId="4C3DCE4C" w14:textId="77777777" w:rsidR="00624EE3" w:rsidRDefault="00624EE3">
          <w:pPr>
            <w:pStyle w:val="Footer"/>
            <w:rPr>
              <w:b w:val="0"/>
              <w:bCs/>
            </w:rPr>
          </w:pPr>
          <w:r>
            <w:rPr>
              <w:b w:val="0"/>
              <w:bCs/>
            </w:rPr>
            <w:t>Test Plan</w:t>
          </w:r>
        </w:p>
      </w:tc>
      <w:tc>
        <w:tcPr>
          <w:tcW w:w="2880" w:type="dxa"/>
        </w:tcPr>
        <w:p w14:paraId="7A2017F1" w14:textId="77777777" w:rsidR="00624EE3" w:rsidRDefault="00624EE3">
          <w:pPr>
            <w:pStyle w:val="Footer"/>
            <w:rPr>
              <w:b w:val="0"/>
              <w:bCs/>
            </w:rPr>
          </w:pPr>
          <w:r>
            <w:t>Team 9</w:t>
          </w:r>
        </w:p>
      </w:tc>
      <w:tc>
        <w:tcPr>
          <w:tcW w:w="1980" w:type="dxa"/>
        </w:tcPr>
        <w:p w14:paraId="6BCCA210" w14:textId="77777777" w:rsidR="00624EE3" w:rsidRPr="00293405" w:rsidRDefault="00624EE3" w:rsidP="00C20995">
          <w:pPr>
            <w:pStyle w:val="Footer"/>
          </w:pPr>
          <w:r w:rsidRPr="00293405">
            <w:t>Date:</w:t>
          </w:r>
        </w:p>
        <w:p w14:paraId="3C436CB1" w14:textId="271A1329" w:rsidR="00624EE3" w:rsidRDefault="00624EE3" w:rsidP="00C20995">
          <w:pPr>
            <w:pStyle w:val="Foote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p>
      </w:tc>
      <w:tc>
        <w:tcPr>
          <w:tcW w:w="900" w:type="dxa"/>
        </w:tcPr>
        <w:p w14:paraId="01AD8AC3" w14:textId="77777777" w:rsidR="00624EE3" w:rsidRDefault="00624EE3">
          <w:pPr>
            <w:pStyle w:val="Footer"/>
            <w:rPr>
              <w:b w:val="0"/>
              <w:bCs/>
            </w:rPr>
          </w:pPr>
          <w:r>
            <w:rPr>
              <w:b w:val="0"/>
              <w:bCs/>
            </w:rPr>
            <w:t>Page</w:t>
          </w:r>
        </w:p>
        <w:p w14:paraId="79B100C0" w14:textId="77777777" w:rsidR="00624EE3" w:rsidRDefault="00624E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510D043" w14:textId="77777777" w:rsidR="00624EE3" w:rsidRDefault="00624E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24EE3" w14:paraId="469EF139" w14:textId="77777777">
      <w:tc>
        <w:tcPr>
          <w:tcW w:w="3240" w:type="dxa"/>
        </w:tcPr>
        <w:p w14:paraId="7E74210F" w14:textId="77777777" w:rsidR="00624EE3" w:rsidRDefault="00624EE3">
          <w:pPr>
            <w:pStyle w:val="Footer"/>
            <w:rPr>
              <w:b w:val="0"/>
              <w:bCs/>
            </w:rPr>
          </w:pPr>
          <w:r>
            <w:rPr>
              <w:b w:val="0"/>
              <w:bCs/>
            </w:rPr>
            <w:t>Test Plan</w:t>
          </w:r>
        </w:p>
      </w:tc>
      <w:tc>
        <w:tcPr>
          <w:tcW w:w="2880" w:type="dxa"/>
        </w:tcPr>
        <w:p w14:paraId="4825347C" w14:textId="2A63D896" w:rsidR="00624EE3" w:rsidRDefault="00624EE3">
          <w:pPr>
            <w:pStyle w:val="Footer"/>
            <w:rPr>
              <w:b w:val="0"/>
              <w:bCs/>
            </w:rPr>
          </w:pPr>
          <w:r>
            <w:t>Team 9</w:t>
          </w:r>
        </w:p>
      </w:tc>
      <w:tc>
        <w:tcPr>
          <w:tcW w:w="1980" w:type="dxa"/>
        </w:tcPr>
        <w:p w14:paraId="363C08C4" w14:textId="77777777" w:rsidR="00624EE3" w:rsidRPr="00293405" w:rsidRDefault="00624EE3" w:rsidP="00C20995">
          <w:pPr>
            <w:pStyle w:val="Footer"/>
          </w:pPr>
          <w:r w:rsidRPr="00293405">
            <w:t>Date:</w:t>
          </w:r>
        </w:p>
        <w:p w14:paraId="565B5296" w14:textId="0C2BB566" w:rsidR="00624EE3" w:rsidRDefault="00624EE3" w:rsidP="00C20995">
          <w:pPr>
            <w:pStyle w:val="Foote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p>
      </w:tc>
      <w:tc>
        <w:tcPr>
          <w:tcW w:w="900" w:type="dxa"/>
        </w:tcPr>
        <w:p w14:paraId="087C20A8" w14:textId="77777777" w:rsidR="00624EE3" w:rsidRDefault="00624EE3">
          <w:pPr>
            <w:pStyle w:val="Footer"/>
            <w:rPr>
              <w:b w:val="0"/>
              <w:bCs/>
            </w:rPr>
          </w:pPr>
          <w:r>
            <w:rPr>
              <w:b w:val="0"/>
              <w:bCs/>
            </w:rPr>
            <w:t>Page</w:t>
          </w:r>
        </w:p>
        <w:p w14:paraId="1CFD908B" w14:textId="77777777" w:rsidR="00624EE3" w:rsidRDefault="00624E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98F18B" w14:textId="77777777" w:rsidR="00624EE3" w:rsidRDefault="00624EE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24EE3" w14:paraId="3E8EEB81" w14:textId="77777777">
      <w:tc>
        <w:tcPr>
          <w:tcW w:w="3240" w:type="dxa"/>
        </w:tcPr>
        <w:p w14:paraId="40D71D57" w14:textId="77777777" w:rsidR="00624EE3" w:rsidRDefault="00624EE3">
          <w:pPr>
            <w:pStyle w:val="Footer"/>
            <w:rPr>
              <w:b w:val="0"/>
              <w:bCs/>
            </w:rPr>
          </w:pPr>
          <w:r>
            <w:rPr>
              <w:b w:val="0"/>
              <w:bCs/>
            </w:rPr>
            <w:t>Test Plan</w:t>
          </w:r>
        </w:p>
      </w:tc>
      <w:tc>
        <w:tcPr>
          <w:tcW w:w="2880" w:type="dxa"/>
        </w:tcPr>
        <w:p w14:paraId="178D7AFC" w14:textId="1E7ABAA1" w:rsidR="00624EE3" w:rsidRDefault="00624EE3">
          <w:pPr>
            <w:pStyle w:val="Footer"/>
            <w:rPr>
              <w:b w:val="0"/>
              <w:bCs/>
            </w:rPr>
          </w:pPr>
          <w:r>
            <w:rPr>
              <w:bCs/>
            </w:rPr>
            <w:t>Team 9</w:t>
          </w:r>
        </w:p>
      </w:tc>
      <w:tc>
        <w:tcPr>
          <w:tcW w:w="1980" w:type="dxa"/>
        </w:tcPr>
        <w:p w14:paraId="74ABF849" w14:textId="77777777" w:rsidR="00624EE3" w:rsidRPr="00293405" w:rsidRDefault="00624EE3" w:rsidP="00C20995">
          <w:pPr>
            <w:pStyle w:val="Footer"/>
          </w:pPr>
          <w:r w:rsidRPr="00293405">
            <w:t>Date:</w:t>
          </w:r>
        </w:p>
        <w:p w14:paraId="29B3CA00" w14:textId="76621D09" w:rsidR="00624EE3" w:rsidRDefault="00624EE3" w:rsidP="00C20995">
          <w:pPr>
            <w:pStyle w:val="Foote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p>
      </w:tc>
      <w:tc>
        <w:tcPr>
          <w:tcW w:w="900" w:type="dxa"/>
        </w:tcPr>
        <w:p w14:paraId="71591B2B" w14:textId="77777777" w:rsidR="00624EE3" w:rsidRDefault="00624EE3">
          <w:pPr>
            <w:pStyle w:val="Footer"/>
            <w:rPr>
              <w:b w:val="0"/>
              <w:bCs/>
            </w:rPr>
          </w:pPr>
          <w:r>
            <w:rPr>
              <w:b w:val="0"/>
              <w:bCs/>
            </w:rPr>
            <w:t>Page</w:t>
          </w:r>
        </w:p>
        <w:p w14:paraId="0274312B" w14:textId="77777777" w:rsidR="00624EE3" w:rsidRDefault="00624E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ED8624" w14:textId="77777777" w:rsidR="00624EE3" w:rsidRDefault="00624EE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24EE3" w14:paraId="34A225CB" w14:textId="77777777">
      <w:tc>
        <w:tcPr>
          <w:tcW w:w="3240" w:type="dxa"/>
        </w:tcPr>
        <w:p w14:paraId="74CBA636" w14:textId="77777777" w:rsidR="00624EE3" w:rsidRDefault="00624EE3">
          <w:pPr>
            <w:pStyle w:val="Footer"/>
            <w:rPr>
              <w:b w:val="0"/>
              <w:bCs/>
            </w:rPr>
          </w:pPr>
          <w:r>
            <w:rPr>
              <w:b w:val="0"/>
              <w:bCs/>
            </w:rPr>
            <w:t>Test Plan</w:t>
          </w:r>
        </w:p>
      </w:tc>
      <w:tc>
        <w:tcPr>
          <w:tcW w:w="2880" w:type="dxa"/>
        </w:tcPr>
        <w:p w14:paraId="43B452B6" w14:textId="1600466D" w:rsidR="00624EE3" w:rsidRDefault="00624EE3">
          <w:pPr>
            <w:pStyle w:val="Footer"/>
            <w:rPr>
              <w:b w:val="0"/>
              <w:bCs/>
            </w:rPr>
          </w:pPr>
          <w:r>
            <w:t>Team 9</w:t>
          </w:r>
        </w:p>
      </w:tc>
      <w:tc>
        <w:tcPr>
          <w:tcW w:w="1980" w:type="dxa"/>
        </w:tcPr>
        <w:p w14:paraId="476F2BBB" w14:textId="77777777" w:rsidR="00624EE3" w:rsidRPr="00293405" w:rsidRDefault="00624EE3" w:rsidP="00C20995">
          <w:pPr>
            <w:pStyle w:val="Footer"/>
          </w:pPr>
          <w:r w:rsidRPr="00293405">
            <w:t>Date:</w:t>
          </w:r>
        </w:p>
        <w:p w14:paraId="77D5FBF0" w14:textId="710F0976" w:rsidR="00624EE3" w:rsidRDefault="00624EE3" w:rsidP="00C20995">
          <w:pPr>
            <w:pStyle w:val="Foote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p>
      </w:tc>
      <w:tc>
        <w:tcPr>
          <w:tcW w:w="900" w:type="dxa"/>
        </w:tcPr>
        <w:p w14:paraId="672F0EA3" w14:textId="77777777" w:rsidR="00624EE3" w:rsidRDefault="00624EE3">
          <w:pPr>
            <w:pStyle w:val="Footer"/>
            <w:rPr>
              <w:b w:val="0"/>
              <w:bCs/>
            </w:rPr>
          </w:pPr>
          <w:r>
            <w:rPr>
              <w:b w:val="0"/>
              <w:bCs/>
            </w:rPr>
            <w:t>Page</w:t>
          </w:r>
        </w:p>
        <w:p w14:paraId="13516526" w14:textId="77777777" w:rsidR="00624EE3" w:rsidRDefault="00624E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B909F0F" w14:textId="77777777" w:rsidR="00624EE3" w:rsidRDefault="00624EE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624EE3" w14:paraId="272410A6" w14:textId="77777777">
      <w:tc>
        <w:tcPr>
          <w:tcW w:w="3240" w:type="dxa"/>
        </w:tcPr>
        <w:p w14:paraId="03275524" w14:textId="77777777" w:rsidR="00624EE3" w:rsidRDefault="00624EE3">
          <w:pPr>
            <w:pStyle w:val="Footer"/>
            <w:rPr>
              <w:b w:val="0"/>
              <w:bCs/>
            </w:rPr>
          </w:pPr>
          <w:r>
            <w:rPr>
              <w:b w:val="0"/>
              <w:bCs/>
            </w:rPr>
            <w:t>Test Plan</w:t>
          </w:r>
        </w:p>
      </w:tc>
      <w:tc>
        <w:tcPr>
          <w:tcW w:w="2880" w:type="dxa"/>
        </w:tcPr>
        <w:p w14:paraId="16F9E5C7" w14:textId="11FF4B33" w:rsidR="00624EE3" w:rsidRDefault="00624EE3">
          <w:pPr>
            <w:pStyle w:val="Footer"/>
            <w:rPr>
              <w:b w:val="0"/>
              <w:bCs/>
            </w:rPr>
          </w:pPr>
          <w:r>
            <w:t>Team 9</w:t>
          </w:r>
        </w:p>
      </w:tc>
      <w:tc>
        <w:tcPr>
          <w:tcW w:w="1980" w:type="dxa"/>
        </w:tcPr>
        <w:p w14:paraId="6C5EDB9D" w14:textId="77777777" w:rsidR="00624EE3" w:rsidRPr="00293405" w:rsidRDefault="00624EE3" w:rsidP="00C20995">
          <w:pPr>
            <w:pStyle w:val="Footer"/>
          </w:pPr>
          <w:r w:rsidRPr="00293405">
            <w:t>Date:</w:t>
          </w:r>
        </w:p>
        <w:p w14:paraId="0BF0B068" w14:textId="243A956F" w:rsidR="00624EE3" w:rsidRDefault="00624EE3" w:rsidP="00C20995">
          <w:pPr>
            <w:pStyle w:val="Foote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p>
      </w:tc>
      <w:tc>
        <w:tcPr>
          <w:tcW w:w="900" w:type="dxa"/>
        </w:tcPr>
        <w:p w14:paraId="2BAC373C" w14:textId="77777777" w:rsidR="00624EE3" w:rsidRDefault="00624EE3">
          <w:pPr>
            <w:pStyle w:val="Footer"/>
            <w:rPr>
              <w:b w:val="0"/>
              <w:bCs/>
            </w:rPr>
          </w:pPr>
          <w:r>
            <w:rPr>
              <w:b w:val="0"/>
              <w:bCs/>
            </w:rPr>
            <w:t>Page</w:t>
          </w:r>
        </w:p>
        <w:p w14:paraId="08CFCE25" w14:textId="77777777" w:rsidR="00624EE3" w:rsidRDefault="00624EE3">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D9F746A" w14:textId="77777777" w:rsidR="00624EE3" w:rsidRDefault="00624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C26CE" w14:textId="77777777" w:rsidR="00B36D2F" w:rsidRDefault="00B36D2F">
      <w:r>
        <w:separator/>
      </w:r>
    </w:p>
  </w:footnote>
  <w:footnote w:type="continuationSeparator" w:id="0">
    <w:p w14:paraId="701DE1D7" w14:textId="77777777" w:rsidR="00B36D2F" w:rsidRDefault="00B3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DCC0" w14:textId="77777777" w:rsidR="00624EE3" w:rsidRDefault="00624EE3">
    <w:pPr>
      <w:rPr>
        <w:sz w:val="24"/>
      </w:rPr>
    </w:pPr>
  </w:p>
  <w:p w14:paraId="412E6E4B" w14:textId="77777777" w:rsidR="00624EE3" w:rsidRDefault="00624EE3">
    <w:pPr>
      <w:pBdr>
        <w:top w:val="single" w:sz="6" w:space="1" w:color="auto"/>
      </w:pBdr>
      <w:rPr>
        <w:sz w:val="24"/>
      </w:rPr>
    </w:pPr>
  </w:p>
  <w:p w14:paraId="2D4A0F99" w14:textId="4D96A1C0" w:rsidR="00624EE3" w:rsidRDefault="00624EE3">
    <w:pPr>
      <w:pStyle w:val="Title"/>
    </w:pPr>
    <w:r>
      <w:t>Group 3 – Team 9</w:t>
    </w:r>
  </w:p>
  <w:p w14:paraId="0D45225F" w14:textId="77777777" w:rsidR="00624EE3" w:rsidRDefault="00624EE3">
    <w:pPr>
      <w:pBdr>
        <w:bottom w:val="single" w:sz="6" w:space="1" w:color="auto"/>
      </w:pBdr>
      <w:jc w:val="right"/>
      <w:rPr>
        <w:sz w:val="24"/>
      </w:rPr>
    </w:pPr>
  </w:p>
  <w:p w14:paraId="30445C6C" w14:textId="77777777" w:rsidR="00624EE3" w:rsidRDefault="00624EE3">
    <w:pPr>
      <w:pStyle w:val="Title"/>
    </w:pPr>
  </w:p>
  <w:p w14:paraId="499A60C4" w14:textId="77777777" w:rsidR="00624EE3" w:rsidRDefault="00624EE3">
    <w:pPr>
      <w:pStyle w:val="Title"/>
    </w:pPr>
  </w:p>
  <w:p w14:paraId="427F2E9F" w14:textId="77777777" w:rsidR="00624EE3" w:rsidRDefault="00624EE3">
    <w:pPr>
      <w:pStyle w:val="Title"/>
    </w:pPr>
  </w:p>
  <w:p w14:paraId="242C676D" w14:textId="77777777" w:rsidR="00624EE3" w:rsidRDefault="00624EE3">
    <w:pPr>
      <w:pStyle w:val="Title"/>
    </w:pPr>
  </w:p>
  <w:p w14:paraId="56887605" w14:textId="77777777" w:rsidR="00624EE3" w:rsidRDefault="00624EE3">
    <w:pPr>
      <w:pStyle w:val="Title"/>
    </w:pPr>
  </w:p>
  <w:p w14:paraId="4C248B36" w14:textId="77777777" w:rsidR="00624EE3" w:rsidRDefault="00624EE3">
    <w:pPr>
      <w:pStyle w:val="Title"/>
    </w:pPr>
  </w:p>
  <w:p w14:paraId="30FD77F3" w14:textId="77777777" w:rsidR="00624EE3" w:rsidRDefault="00624EE3">
    <w:pPr>
      <w:pStyle w:val="Title"/>
    </w:pPr>
  </w:p>
  <w:p w14:paraId="06EF7D3F" w14:textId="77777777" w:rsidR="00624EE3" w:rsidRDefault="00624EE3">
    <w:pPr>
      <w:pStyle w:val="Title"/>
    </w:pPr>
  </w:p>
  <w:p w14:paraId="2CA496CE" w14:textId="77777777" w:rsidR="00624EE3" w:rsidRDefault="00624EE3">
    <w:pPr>
      <w:pStyle w:val="Title"/>
    </w:pPr>
  </w:p>
  <w:p w14:paraId="413A2A2A" w14:textId="77777777" w:rsidR="00624EE3" w:rsidRDefault="00624EE3">
    <w:pPr>
      <w:pStyle w:val="Title"/>
    </w:pPr>
  </w:p>
  <w:p w14:paraId="6F70521D" w14:textId="77777777" w:rsidR="00624EE3" w:rsidRDefault="00624EE3"/>
  <w:p w14:paraId="430B1FF7" w14:textId="77777777" w:rsidR="00624EE3" w:rsidRDefault="00624EE3"/>
  <w:p w14:paraId="1CD62345" w14:textId="77777777" w:rsidR="00624EE3" w:rsidRDefault="00624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389E" w14:textId="77777777" w:rsidR="00624EE3" w:rsidRDefault="00624EE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6983" w14:textId="77777777" w:rsidR="00624EE3" w:rsidRDefault="00624EE3">
    <w:pPr>
      <w:pStyle w:val="Header"/>
    </w:pPr>
    <w:r>
      <w:t>Test Plan</w:t>
    </w:r>
    <w:r>
      <w:tab/>
    </w:r>
    <w:r>
      <w:tab/>
    </w:r>
  </w:p>
  <w:p w14:paraId="631F969D" w14:textId="77777777" w:rsidR="00624EE3" w:rsidRDefault="00624E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7B27" w14:textId="77777777" w:rsidR="00624EE3" w:rsidRDefault="00624EE3">
    <w:pPr>
      <w:pStyle w:val="Header"/>
    </w:pPr>
    <w:r>
      <w:t>Test Plan</w:t>
    </w:r>
    <w:r>
      <w:tab/>
    </w:r>
    <w:r>
      <w:tab/>
    </w:r>
  </w:p>
  <w:p w14:paraId="1B3D70F8" w14:textId="77777777" w:rsidR="00624EE3" w:rsidRDefault="00624E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5F48E" w14:textId="77777777" w:rsidR="00624EE3" w:rsidRDefault="00624EE3">
    <w:pPr>
      <w:pStyle w:val="Header"/>
    </w:pPr>
    <w:r>
      <w:t>Test Plan</w:t>
    </w:r>
    <w:r>
      <w:tab/>
    </w:r>
    <w:r>
      <w:tab/>
    </w:r>
  </w:p>
  <w:p w14:paraId="0123BEB0" w14:textId="77777777" w:rsidR="00624EE3" w:rsidRDefault="00624EE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FE4" w14:textId="77777777" w:rsidR="00624EE3" w:rsidRDefault="00624EE3">
    <w:pPr>
      <w:pStyle w:val="Header"/>
    </w:pPr>
    <w:r>
      <w:t>Test Plan</w:t>
    </w:r>
    <w:r>
      <w:tab/>
    </w:r>
    <w:r>
      <w:tab/>
    </w:r>
  </w:p>
  <w:p w14:paraId="6BA2C4FF" w14:textId="77777777" w:rsidR="00624EE3" w:rsidRDefault="00624E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8A2E" w14:textId="77777777" w:rsidR="00624EE3" w:rsidRDefault="00624EE3">
    <w:pPr>
      <w:pStyle w:val="Header"/>
    </w:pPr>
    <w:r>
      <w:t>Test Plan</w:t>
    </w:r>
    <w:r>
      <w:tab/>
    </w:r>
    <w:r>
      <w:tab/>
    </w:r>
  </w:p>
  <w:p w14:paraId="5E31D66F" w14:textId="77777777" w:rsidR="00624EE3" w:rsidRDefault="00624E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6B02" w14:textId="77777777" w:rsidR="00624EE3" w:rsidRDefault="00624EE3">
    <w:pPr>
      <w:pStyle w:val="Header"/>
    </w:pPr>
    <w:r>
      <w:t>Test Plan</w:t>
    </w:r>
    <w:r>
      <w:tab/>
    </w:r>
    <w:r>
      <w:tab/>
    </w:r>
  </w:p>
  <w:p w14:paraId="77EFFAFF" w14:textId="77777777" w:rsidR="00624EE3" w:rsidRDefault="00624EE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51B9" w14:textId="77777777" w:rsidR="00624EE3" w:rsidRDefault="00624EE3">
    <w:pPr>
      <w:pStyle w:val="Header"/>
    </w:pPr>
    <w:r>
      <w:t>Test Plan</w:t>
    </w:r>
    <w:r>
      <w:tab/>
    </w:r>
    <w:r>
      <w:tab/>
    </w:r>
  </w:p>
  <w:p w14:paraId="15621567" w14:textId="77777777" w:rsidR="00624EE3" w:rsidRDefault="00624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832072"/>
    <w:multiLevelType w:val="hybridMultilevel"/>
    <w:tmpl w:val="DDE8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260ECC"/>
    <w:multiLevelType w:val="hybridMultilevel"/>
    <w:tmpl w:val="B4DA7D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891634B"/>
    <w:multiLevelType w:val="hybridMultilevel"/>
    <w:tmpl w:val="09A45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10"/>
  </w:num>
  <w:num w:numId="14">
    <w:abstractNumId w:val="2"/>
  </w:num>
  <w:num w:numId="15">
    <w:abstractNumId w:val="7"/>
  </w:num>
  <w:num w:numId="16">
    <w:abstractNumId w:val="9"/>
  </w:num>
  <w:num w:numId="17">
    <w:abstractNumId w:val="8"/>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4449F"/>
    <w:rsid w:val="00056674"/>
    <w:rsid w:val="000927B9"/>
    <w:rsid w:val="000A4DF9"/>
    <w:rsid w:val="00130AFE"/>
    <w:rsid w:val="001338CC"/>
    <w:rsid w:val="001415A8"/>
    <w:rsid w:val="00150787"/>
    <w:rsid w:val="0015587C"/>
    <w:rsid w:val="00171F15"/>
    <w:rsid w:val="00173F7D"/>
    <w:rsid w:val="001B7AC1"/>
    <w:rsid w:val="001F08F4"/>
    <w:rsid w:val="00210C12"/>
    <w:rsid w:val="00227075"/>
    <w:rsid w:val="00234CA5"/>
    <w:rsid w:val="00277C43"/>
    <w:rsid w:val="002A15B5"/>
    <w:rsid w:val="002A78E4"/>
    <w:rsid w:val="002B38D7"/>
    <w:rsid w:val="002B65E3"/>
    <w:rsid w:val="002D32FF"/>
    <w:rsid w:val="002E6F31"/>
    <w:rsid w:val="002F5F29"/>
    <w:rsid w:val="003077F1"/>
    <w:rsid w:val="0030799E"/>
    <w:rsid w:val="00331F2C"/>
    <w:rsid w:val="00342CD6"/>
    <w:rsid w:val="00344C80"/>
    <w:rsid w:val="00357D63"/>
    <w:rsid w:val="00377268"/>
    <w:rsid w:val="00391E25"/>
    <w:rsid w:val="003A239B"/>
    <w:rsid w:val="003D58CD"/>
    <w:rsid w:val="003E16C9"/>
    <w:rsid w:val="003F5AA1"/>
    <w:rsid w:val="00421548"/>
    <w:rsid w:val="00437E89"/>
    <w:rsid w:val="004706B7"/>
    <w:rsid w:val="005018AA"/>
    <w:rsid w:val="005054CD"/>
    <w:rsid w:val="00526DF6"/>
    <w:rsid w:val="00552548"/>
    <w:rsid w:val="005730AC"/>
    <w:rsid w:val="005731F3"/>
    <w:rsid w:val="005913F3"/>
    <w:rsid w:val="005E371E"/>
    <w:rsid w:val="005E7CDB"/>
    <w:rsid w:val="005F638C"/>
    <w:rsid w:val="00620D73"/>
    <w:rsid w:val="00624EE3"/>
    <w:rsid w:val="00642603"/>
    <w:rsid w:val="0067481E"/>
    <w:rsid w:val="006832DF"/>
    <w:rsid w:val="006A7AE6"/>
    <w:rsid w:val="006C1533"/>
    <w:rsid w:val="006D27F9"/>
    <w:rsid w:val="006E7168"/>
    <w:rsid w:val="00720469"/>
    <w:rsid w:val="0072625F"/>
    <w:rsid w:val="00731870"/>
    <w:rsid w:val="00781F38"/>
    <w:rsid w:val="00782A0F"/>
    <w:rsid w:val="00790ACB"/>
    <w:rsid w:val="007A4335"/>
    <w:rsid w:val="007B7353"/>
    <w:rsid w:val="007E052E"/>
    <w:rsid w:val="007E057B"/>
    <w:rsid w:val="007E0AF8"/>
    <w:rsid w:val="00827D8A"/>
    <w:rsid w:val="00841F63"/>
    <w:rsid w:val="00842DC1"/>
    <w:rsid w:val="008E0091"/>
    <w:rsid w:val="008E6F63"/>
    <w:rsid w:val="00905938"/>
    <w:rsid w:val="009069AE"/>
    <w:rsid w:val="009162F5"/>
    <w:rsid w:val="0091709B"/>
    <w:rsid w:val="00941D93"/>
    <w:rsid w:val="009732B9"/>
    <w:rsid w:val="009B1896"/>
    <w:rsid w:val="009C29BC"/>
    <w:rsid w:val="009D5A8F"/>
    <w:rsid w:val="009D616A"/>
    <w:rsid w:val="00A12551"/>
    <w:rsid w:val="00A44109"/>
    <w:rsid w:val="00A577B7"/>
    <w:rsid w:val="00AC0E66"/>
    <w:rsid w:val="00AE4920"/>
    <w:rsid w:val="00AF292C"/>
    <w:rsid w:val="00B12223"/>
    <w:rsid w:val="00B22D3B"/>
    <w:rsid w:val="00B34944"/>
    <w:rsid w:val="00B36D2F"/>
    <w:rsid w:val="00B66C8B"/>
    <w:rsid w:val="00BA1255"/>
    <w:rsid w:val="00BA5C14"/>
    <w:rsid w:val="00BF79EC"/>
    <w:rsid w:val="00C00FFC"/>
    <w:rsid w:val="00C175F6"/>
    <w:rsid w:val="00C20995"/>
    <w:rsid w:val="00C521F3"/>
    <w:rsid w:val="00C660ED"/>
    <w:rsid w:val="00CA1F23"/>
    <w:rsid w:val="00CC47CB"/>
    <w:rsid w:val="00CC576C"/>
    <w:rsid w:val="00D0305C"/>
    <w:rsid w:val="00D34B9B"/>
    <w:rsid w:val="00D40407"/>
    <w:rsid w:val="00D558C2"/>
    <w:rsid w:val="00D63BB4"/>
    <w:rsid w:val="00D93A42"/>
    <w:rsid w:val="00D941B1"/>
    <w:rsid w:val="00DB7E90"/>
    <w:rsid w:val="00DE111F"/>
    <w:rsid w:val="00E2332A"/>
    <w:rsid w:val="00E33874"/>
    <w:rsid w:val="00E4595B"/>
    <w:rsid w:val="00E47986"/>
    <w:rsid w:val="00E62AFC"/>
    <w:rsid w:val="00E72081"/>
    <w:rsid w:val="00E83782"/>
    <w:rsid w:val="00E90D66"/>
    <w:rsid w:val="00E97A39"/>
    <w:rsid w:val="00EA416B"/>
    <w:rsid w:val="00EC1B41"/>
    <w:rsid w:val="00F55798"/>
    <w:rsid w:val="00F70630"/>
    <w:rsid w:val="00FB77D0"/>
    <w:rsid w:val="00FC356A"/>
    <w:rsid w:val="00FD23B8"/>
    <w:rsid w:val="00FF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1BA72F08"/>
  <w15:chartTrackingRefBased/>
  <w15:docId w15:val="{8B8BFF9F-34E0-41FB-B4F5-ECEF6365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1.png"/><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7.xml"/><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41"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7" Type="http://schemas.openxmlformats.org/officeDocument/2006/relationships/customXml" Target="ink/ink2.xml"/><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customXml" Target="ink/ink1.xml"/><Relationship Id="rId36"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6.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08:11:54.326"/>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0.99">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19:49:00.379"/>
    </inkml:context>
    <inkml:brush xml:id="br0">
      <inkml:brushProperty name="width" value="0.2" units="cm"/>
      <inkml:brushProperty name="height" value="0.2" units="cm"/>
      <inkml:brushProperty name="color" value="#E71224"/>
    </inkml:brush>
  </inkml:definitions>
  <inkml:trace contextRef="#ctx0" brushRef="#br0">0 228 4384 0 0,'0'0'127'0'0,"0"0"127"0"0,0 0 434 0 0,0 0 192 0 0,2 1 43 0 0,2 3 58 0 0,-1-1-1 0 0,1 1 1 0 0,-1 0 0 0 0,0 0 0 0 0,3 3-981 0 0,-6-5 496 0 0,0-2-167 0 0,0 0-69 0 0,2 0-17 0 0,-1 0-236 0 0,0 0 0 0 0,-1 0 0 0 0,1 0 0 0 0,0 0 0 0 0,0 0 0 0 0,0 0 0 0 0,0 0 0 0 0,0 0 0 0 0,0 1 0 0 0,0-1 0 0 0,-1 0 0 0 0,1 1 0 0 0,0-1 0 0 0,0 0 0 0 0,0 1 0 0 0,-1-1 0 0 0,1 1 0 0 0,0-1 0 0 0,0 1 0 0 0,-1-1 0 0 0,1 1 0 0 0,0 0 0 0 0,-1-1 0 0 0,1 1 0 0 0,-1 0 0 0 0,1-1 0 0 0,0 2-7 0 0,-1-1 3 0 0,1 0-1 0 0,-1 0 1 0 0,1-1 0 0 0,0 1-1 0 0,-1 0 1 0 0,1 0 0 0 0,0 0-1 0 0,0-1 1 0 0,0 1 0 0 0,-1 0-1 0 0,1-1 1 0 0,0 1 0 0 0,0-1-1 0 0,0 1 1 0 0,0-1 0 0 0,0 0-1 0 0,0 1 1 0 0,0-1 0 0 0,1 0-3 0 0,58 10 846 0 0,-49-9-750 0 0,16 3 182 0 0,0-2 0 0 0,2-1-278 0 0,32-1 214 0 0,-47 0-101 0 0,-1 0 1 0 0,1 1 0 0 0,-1 0 0 0 0,8 2-114 0 0,24 2-91 0 0,9-2-60 0 0,161 6 230 0 0,-123-8 111 0 0,79-1-259 0 0,-123 0 38 0 0,0 2 0 0 0,0 3 0 0 0,2 2 31 0 0,5 0 86 0 0,0-2 1 0 0,2-3-87 0 0,49 4-23 0 0,-2-1-103 0 0,-45-2-283 0 0,-1 1 1 0 0,3 4 408 0 0,-37-4-559 0 0,1 0-2963 0 0,-3 2-1156 0 0</inkml:trace>
  <inkml:trace contextRef="#ctx0" brushRef="#br0" timeOffset="1497.07">102 257 5296 0 0,'0'0'116'0'0,"0"0"17"0"0,0 0 12 0 0,-1 2-14 0 0,0-1-110 0 0,1-1 0 0 0,-1 1-1 0 0,0 0 1 0 0,1-1 0 0 0,-1 1 0 0 0,0 0-1 0 0,1-1 1 0 0,-1 1 0 0 0,0-1 0 0 0,0 1-1 0 0,0-1 1 0 0,0 0 0 0 0,1 1 0 0 0,-1-1-1 0 0,0 0 1 0 0,0 1 0 0 0,0-1-1 0 0,0 0 1 0 0,0 0 0 0 0,0 0 0 0 0,0 0-1 0 0,0 0 1 0 0,-1 0-21 0 0,-1 0 135 0 0,2 0-91 0 0,-1 0-1 0 0,0 0 0 0 0,1-1 1 0 0,-1 1-1 0 0,0 0 1 0 0,1-1-1 0 0,-1 1 1 0 0,0-1-1 0 0,1 0 1 0 0,-1 1-1 0 0,1-1 0 0 0,0 0 1 0 0,-1 0-1 0 0,0 0-43 0 0,0-1-81 0 0,0 1-15 0 0,2 1 42 0 0,0 0 178 0 0,0 0 72 0 0,0 0 18 0 0,0 0 72 0 0,0 0 297 0 0,0 0 126 0 0,0 0 26 0 0,0 0-27 0 0,0 0-145 0 0,0 0-69 0 0,0 0-12 0 0,0 0-21 0 0,11-7 606 0 0,27-29-1554 0 0,-36 34 426 0 0,7-6-303 0 0,0 0 0 0 0,1 0 0 0 0,-1 1 0 0 0,2 0 0 0 0,2-1 364 0 0,7-3-492 0 0,4-2 633 0 0,1 0-1 0 0,1 1 1 0 0,0 2 0 0 0,0 1 0 0 0,16-3-141 0 0,-28 8 207 0 0,0 1 0 0 0,0-1 0 0 0,-1-1 0 0 0,3-2-207 0 0,-3 2 96 0 0,0 1 0 0 0,0 1 0 0 0,3-1-96 0 0,32-10-48 0 0,-27 6-385 0 0,-1-2 0 0 0,1 0 433 0 0,-20 9-49 0 0,1 0-1 0 0,-1 1 1 0 0,1-1-1 0 0,-1 0 1 0 0,1 1 0 0 0,0 0-1 0 0,-1-1 1 0 0,1 1-1 0 0,0 0 1 0 0,1 0 49 0 0,-1 0-248 0 0,-2 0 30 0 0,-2 0 134 0 0,-8 0-50 0 0,-1 1 0 0 0,0 1-1 0 0,1-1 1 0 0,0 2 0 0 0,-1-1 0 0 0,-3 3 134 0 0,-18 7-1917 0 0,-10 7 1917 0 0,-20 7-1096 0 0,-82 33 897 0 0,135-55 198 0 0,-4 2 56 0 0,0 1 0 0 0,1 0 0 0 0,1 1 0 0 0,-6 5-55 0 0,1-1 121 0 0,1-3 155 0 0,13-8-184 0 0,-1 1 0 0 0,0-1 0 0 0,1 1-1 0 0,-1 0 1 0 0,1 0 0 0 0,-2 1-92 0 0,-1 3 177 0 0,-1 0-1 0 0,1 0 1 0 0,1 0 0 0 0,-1 1 0 0 0,-3 6-177 0 0,8-11 273 0 0,-13 22 912 0 0,10-18-1129 0 0,0 4 7 0 0,-3 16 65 0 0,-5 17-117 0 0,11-42 3 0 0,0 0 0 0 0,0-1 0 0 0,0 1 0 0 0,0 0 1 0 0,0-1-1 0 0,0 1 0 0 0,0 0 0 0 0,0-1 0 0 0,1 1 0 0 0,-1 0 1 0 0,0-1-1 0 0,0 1 0 0 0,1 0 0 0 0,-1-1 0 0 0,0 1 0 0 0,1-1 1 0 0,-1 1-1 0 0,0-1 0 0 0,1 1 0 0 0,-1-1 0 0 0,1 1 0 0 0,0 0-14 0 0,16 9 689 0 0,-11-7-485 0 0,0-1 1 0 0,0 0 0 0 0,0 0 0 0 0,0-1 0 0 0,2 0-205 0 0,20 2 34 0 0,-17-3-17 0 0,-1 1 0 0 0,0 0-1 0 0,1 1 1 0 0,-1 0 0 0 0,0 1-1 0 0,0 0 1 0 0,0 1 0 0 0,0 0-17 0 0,17 9 38 0 0,15 7 382 0 0,2-2-420 0 0,66 33 1062 0 0,-83-40-1062 0 0,0-2 0 0 0,0 0 0 0 0,25 3 0 0 0,-37-7 8 0 0,11 1-704 0 0,-26-6 440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20:09:40.426"/>
    </inkml:context>
    <inkml:brush xml:id="br0">
      <inkml:brushProperty name="width" value="0.2" units="cm"/>
      <inkml:brushProperty name="height" value="0.2" units="cm"/>
      <inkml:brushProperty name="color" value="#E71224"/>
    </inkml:brush>
  </inkml:definitions>
  <inkml:trace contextRef="#ctx0" brushRef="#br0">488 0 5672 0 0,'0'0'120'0'0,"0"0"24"0"0,0 0 8 0 0,0 0 16 0 0,0 0-168 0 0,0 0 0 0 0,0 0 0 0 0,0 0 0 0 0,5 7-256 0 0,-5 0-80 0 0,0-7-16 0 0,4 7-1120 0 0,0-3-216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507B1-270C-45FC-827D-CBFFEADA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0</TotalTime>
  <Pages>21</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17408</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Ricardo Pena</cp:lastModifiedBy>
  <cp:revision>12</cp:revision>
  <cp:lastPrinted>2002-04-23T16:31:00Z</cp:lastPrinted>
  <dcterms:created xsi:type="dcterms:W3CDTF">2020-04-24T07:43:00Z</dcterms:created>
  <dcterms:modified xsi:type="dcterms:W3CDTF">2020-04-24T21:04:00Z</dcterms:modified>
</cp:coreProperties>
</file>